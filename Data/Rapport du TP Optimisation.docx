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6D91F" w14:textId="77777777" w:rsidR="00CD7447" w:rsidRPr="00133D87" w:rsidRDefault="00CD7447" w:rsidP="00C6554A">
      <w:pPr>
        <w:pStyle w:val="Photo"/>
      </w:pPr>
    </w:p>
    <w:p w14:paraId="5BEB5C39" w14:textId="77777777" w:rsidR="00CD7447" w:rsidRPr="00133D87" w:rsidRDefault="00CD7447" w:rsidP="00C6554A">
      <w:pPr>
        <w:pStyle w:val="Photo"/>
      </w:pPr>
    </w:p>
    <w:p w14:paraId="3444FC33" w14:textId="77777777" w:rsidR="00CD7447" w:rsidRPr="00133D87" w:rsidRDefault="00CD7447" w:rsidP="00C6554A">
      <w:pPr>
        <w:pStyle w:val="Photo"/>
      </w:pPr>
    </w:p>
    <w:p w14:paraId="793A0106" w14:textId="77777777" w:rsidR="00CD7447" w:rsidRPr="00133D87" w:rsidRDefault="00CD7447" w:rsidP="00C6554A">
      <w:pPr>
        <w:pStyle w:val="Photo"/>
      </w:pPr>
    </w:p>
    <w:p w14:paraId="3DC22D4D" w14:textId="77777777" w:rsidR="00CD7447" w:rsidRPr="00133D87" w:rsidRDefault="00CD7447" w:rsidP="00C6554A">
      <w:pPr>
        <w:pStyle w:val="Photo"/>
      </w:pPr>
    </w:p>
    <w:p w14:paraId="7AF2C58E" w14:textId="77777777" w:rsidR="00CD7447" w:rsidRPr="00133D87" w:rsidRDefault="00CD7447" w:rsidP="00C6554A">
      <w:pPr>
        <w:pStyle w:val="Photo"/>
      </w:pPr>
    </w:p>
    <w:p w14:paraId="496ACF68" w14:textId="77777777" w:rsidR="00CD7447" w:rsidRPr="00133D87" w:rsidRDefault="00CD7447" w:rsidP="00C6554A">
      <w:pPr>
        <w:pStyle w:val="Photo"/>
      </w:pPr>
    </w:p>
    <w:p w14:paraId="5DE5CB96" w14:textId="55E02D2F" w:rsidR="00C6554A" w:rsidRPr="00133D87" w:rsidRDefault="002554CD" w:rsidP="00C6554A">
      <w:pPr>
        <w:pStyle w:val="Photo"/>
      </w:pPr>
      <w:r w:rsidRPr="00133D87">
        <w:rPr>
          <w:lang w:bidi="fr-FR"/>
        </w:rPr>
        <w:drawing>
          <wp:inline distT="0" distB="0" distL="0" distR="0" wp14:anchorId="1F989666" wp14:editId="467C114E">
            <wp:extent cx="4643438" cy="3095625"/>
            <wp:effectExtent l="0" t="0" r="5080" b="0"/>
            <wp:docPr id="22" name="Image 1" descr="Vue de haut des pièces de jeu du tableau d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descr="Vue de haut des pièces de jeu du tableau divers"/>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45798" cy="3097198"/>
                    </a:xfrm>
                    <a:prstGeom prst="rect">
                      <a:avLst/>
                    </a:prstGeom>
                    <a:noFill/>
                    <a:ln w="254000" cap="rnd">
                      <a:noFill/>
                    </a:ln>
                    <a:effectLst/>
                  </pic:spPr>
                </pic:pic>
              </a:graphicData>
            </a:graphic>
          </wp:inline>
        </w:drawing>
      </w:r>
    </w:p>
    <w:p w14:paraId="53C0235D" w14:textId="57A262E6" w:rsidR="00C6554A" w:rsidRPr="00133D87" w:rsidRDefault="00CD7447" w:rsidP="00C6554A">
      <w:pPr>
        <w:pStyle w:val="Titre"/>
      </w:pPr>
      <w:r w:rsidRPr="00133D87">
        <w:t>Rapport du TP d’optimisation</w:t>
      </w:r>
    </w:p>
    <w:p w14:paraId="0D1999E1" w14:textId="61FC08A9" w:rsidR="00C6554A" w:rsidRPr="00133D87" w:rsidRDefault="00CD7447" w:rsidP="00CD7447">
      <w:pPr>
        <w:pStyle w:val="Sous-titre"/>
      </w:pPr>
      <w:r w:rsidRPr="00133D87">
        <w:t>Application de l’algorithme de Monte-Carlo</w:t>
      </w:r>
    </w:p>
    <w:p w14:paraId="7CFE73C4" w14:textId="77777777" w:rsidR="00CD7447" w:rsidRPr="00133D87" w:rsidRDefault="00CD7447" w:rsidP="00C6554A">
      <w:pPr>
        <w:pStyle w:val="Coordonnes"/>
      </w:pPr>
    </w:p>
    <w:p w14:paraId="0E13C380" w14:textId="77777777" w:rsidR="00CD7447" w:rsidRPr="00133D87" w:rsidRDefault="00CD7447" w:rsidP="00C6554A">
      <w:pPr>
        <w:pStyle w:val="Coordonnes"/>
      </w:pPr>
    </w:p>
    <w:p w14:paraId="5157CF9F" w14:textId="77777777" w:rsidR="00CD7447" w:rsidRPr="00133D87" w:rsidRDefault="00CD7447" w:rsidP="00C6554A">
      <w:pPr>
        <w:pStyle w:val="Coordonnes"/>
      </w:pPr>
    </w:p>
    <w:p w14:paraId="0F1C80C3" w14:textId="77777777" w:rsidR="00CD7447" w:rsidRPr="00133D87" w:rsidRDefault="00CD7447" w:rsidP="00C6554A">
      <w:pPr>
        <w:pStyle w:val="Coordonnes"/>
      </w:pPr>
    </w:p>
    <w:p w14:paraId="1C613866" w14:textId="77777777" w:rsidR="00CD7447" w:rsidRPr="00133D87" w:rsidRDefault="00CD7447" w:rsidP="00C6554A">
      <w:pPr>
        <w:pStyle w:val="Coordonnes"/>
      </w:pPr>
    </w:p>
    <w:p w14:paraId="751577E8" w14:textId="77777777" w:rsidR="00CD7447" w:rsidRPr="00133D87" w:rsidRDefault="00CD7447" w:rsidP="00C6554A">
      <w:pPr>
        <w:pStyle w:val="Coordonnes"/>
      </w:pPr>
    </w:p>
    <w:p w14:paraId="2A310037" w14:textId="58BD6696" w:rsidR="00C6554A" w:rsidRPr="00133D87" w:rsidRDefault="00CD7447" w:rsidP="00C6554A">
      <w:pPr>
        <w:pStyle w:val="Coordonnes"/>
      </w:pPr>
      <w:r w:rsidRPr="00133D87">
        <w:t>Théophile Carrasco</w:t>
      </w:r>
      <w:r w:rsidR="00C6554A" w:rsidRPr="00133D87">
        <w:rPr>
          <w:lang w:bidi="fr-FR"/>
        </w:rPr>
        <w:t xml:space="preserve"> | </w:t>
      </w:r>
      <w:r w:rsidRPr="00133D87">
        <w:t>US332N</w:t>
      </w:r>
      <w:r w:rsidR="00C6554A" w:rsidRPr="00133D87">
        <w:rPr>
          <w:lang w:bidi="fr-FR"/>
        </w:rPr>
        <w:t xml:space="preserve"> | </w:t>
      </w:r>
      <w:r w:rsidRPr="00133D87">
        <w:t>Avril 2024</w:t>
      </w:r>
      <w:r w:rsidR="00C6554A" w:rsidRPr="00133D87">
        <w:rPr>
          <w:lang w:bidi="fr-FR"/>
        </w:rPr>
        <w:br w:type="page"/>
      </w:r>
    </w:p>
    <w:p w14:paraId="34E20FA7" w14:textId="72D3C373" w:rsidR="00C6554A" w:rsidRPr="00133D87" w:rsidRDefault="0035213A" w:rsidP="00C6554A">
      <w:pPr>
        <w:pStyle w:val="Titre1"/>
      </w:pPr>
      <w:r w:rsidRPr="00133D87">
        <w:lastRenderedPageBreak/>
        <w:t>Objectifs du TP</w:t>
      </w:r>
    </w:p>
    <w:p w14:paraId="32A234AD" w14:textId="5AA731A9" w:rsidR="00C6554A" w:rsidRPr="00133D87" w:rsidRDefault="0035213A" w:rsidP="00D30197">
      <w:pPr>
        <w:jc w:val="both"/>
      </w:pPr>
      <w:r w:rsidRPr="00133D87">
        <w:t>Ce TP s’est déroulé du mercredi 17 avril au vendredi 19 avril sous la supervision du professeur Matthieu MONTES. Il avait pour but plusieurs objectifs :</w:t>
      </w:r>
    </w:p>
    <w:p w14:paraId="0B5BBD9F" w14:textId="46142330" w:rsidR="00C6554A" w:rsidRPr="00133D87" w:rsidRDefault="0035213A" w:rsidP="0035213A">
      <w:pPr>
        <w:pStyle w:val="Listepuces"/>
        <w:numPr>
          <w:ilvl w:val="0"/>
          <w:numId w:val="1"/>
        </w:numPr>
      </w:pPr>
      <w:r w:rsidRPr="00133D87">
        <w:t>Découvrir et utiliser l’Algorithme de Monte-Carlo</w:t>
      </w:r>
      <w:r w:rsidR="00D30197" w:rsidRPr="00133D87">
        <w:t xml:space="preserve"> dans le domaine du jeu vidéo ;</w:t>
      </w:r>
    </w:p>
    <w:p w14:paraId="73414410" w14:textId="06DC0199" w:rsidR="0035213A" w:rsidRPr="00133D87" w:rsidRDefault="0035213A" w:rsidP="0035213A">
      <w:pPr>
        <w:pStyle w:val="Listepuces"/>
        <w:numPr>
          <w:ilvl w:val="0"/>
          <w:numId w:val="1"/>
        </w:numPr>
      </w:pPr>
      <w:r w:rsidRPr="00133D87">
        <w:t xml:space="preserve">Développer cet algorithme dans le but d’optimiser un deck de cartes pour un jeu de cartes à collectionner </w:t>
      </w:r>
      <w:r w:rsidR="00D30197" w:rsidRPr="00133D87">
        <w:t>(JCC) type Magic the Gatering ou Hearthstone ;</w:t>
      </w:r>
    </w:p>
    <w:p w14:paraId="7FF107B8" w14:textId="46131E56" w:rsidR="0035213A" w:rsidRPr="00133D87" w:rsidRDefault="0035213A" w:rsidP="0035213A">
      <w:pPr>
        <w:pStyle w:val="Listepuces"/>
        <w:numPr>
          <w:ilvl w:val="0"/>
          <w:numId w:val="1"/>
        </w:numPr>
      </w:pPr>
      <w:r w:rsidRPr="00133D87">
        <w:t>Produit des données afin de pouvoir analyser les résultats obtenus</w:t>
      </w:r>
      <w:r w:rsidR="00D30197" w:rsidRPr="00133D87">
        <w:t> ;</w:t>
      </w:r>
    </w:p>
    <w:p w14:paraId="471F2B24" w14:textId="232F9E03" w:rsidR="00D30197" w:rsidRPr="00133D87" w:rsidRDefault="00D30197" w:rsidP="00D30197">
      <w:pPr>
        <w:jc w:val="both"/>
      </w:pPr>
      <w:r w:rsidRPr="00133D87">
        <w:t>Cela s’est fait en plusieurs temps, tout d’abords il a fallu développer le jeu de cartes et ses règles et permettre à deux bots informatiques de pouvoir faire une partie. Ensuite il a fallu permettre aux bots de pouvoir effectuer un grand nombre de parties en permettant de modifier son deck entre chaque série de parties afin de pouvoir s’améliorer et ainsi d’optimiser son deck. Et finalement, étendre les règles du jeu afin d’en augmenter sa complexité.</w:t>
      </w:r>
    </w:p>
    <w:p w14:paraId="59862AEB" w14:textId="2F65ABAE" w:rsidR="00C6554A" w:rsidRPr="00133D87" w:rsidRDefault="0035213A" w:rsidP="00C6554A">
      <w:pPr>
        <w:pStyle w:val="Titre2"/>
      </w:pPr>
      <w:r w:rsidRPr="00133D87">
        <w:t>Règles du jeu</w:t>
      </w:r>
      <w:r w:rsidR="00220CF7" w:rsidRPr="00133D87">
        <w:t xml:space="preserve"> initiales</w:t>
      </w:r>
    </w:p>
    <w:p w14:paraId="4AC91788" w14:textId="7623B411" w:rsidR="00CD7447" w:rsidRPr="00133D87" w:rsidRDefault="00D30197" w:rsidP="00D30197">
      <w:r w:rsidRPr="00133D87">
        <w:t>Le jeu propose un affrontement entre 2 joueurs en utilisant des cartes. Chacun commence avec son deck de 30 cartes.</w:t>
      </w:r>
      <w:r w:rsidR="00220CF7" w:rsidRPr="00133D87">
        <w:t xml:space="preserve"> Le jeu est une succession de tours de jeu dont le but est de réduire les points de vie son adversaire à 0.</w:t>
      </w:r>
    </w:p>
    <w:p w14:paraId="1E6F7ACF" w14:textId="434F88F3" w:rsidR="003E595C" w:rsidRPr="00133D87" w:rsidRDefault="003E595C" w:rsidP="00D30197">
      <w:r w:rsidRPr="00133D87">
        <w:t>Au début de la partie, chaque commence avec :</w:t>
      </w:r>
    </w:p>
    <w:p w14:paraId="7C50EC15" w14:textId="77B79930" w:rsidR="003E595C" w:rsidRPr="00133D87" w:rsidRDefault="003E595C" w:rsidP="003E595C">
      <w:pPr>
        <w:pStyle w:val="Paragraphedeliste"/>
        <w:numPr>
          <w:ilvl w:val="0"/>
          <w:numId w:val="17"/>
        </w:numPr>
      </w:pPr>
      <w:r w:rsidRPr="00133D87">
        <w:t>20 points de vie </w:t>
      </w:r>
      <w:r w:rsidR="00ED3844" w:rsidRPr="00133D87">
        <w:t xml:space="preserve">| </w:t>
      </w:r>
      <w:r w:rsidR="00ED3844" w:rsidRPr="00133D87">
        <w:rPr>
          <w:b/>
          <w:bCs/>
        </w:rPr>
        <w:t>HP</w:t>
      </w:r>
      <w:r w:rsidR="00ED3844" w:rsidRPr="00133D87">
        <w:t xml:space="preserve"> | </w:t>
      </w:r>
      <w:r w:rsidRPr="00133D87">
        <w:t>;</w:t>
      </w:r>
      <w:r w:rsidR="00ED3844" w:rsidRPr="00133D87">
        <w:t xml:space="preserve"> </w:t>
      </w:r>
    </w:p>
    <w:p w14:paraId="5B970559" w14:textId="38062BE0" w:rsidR="003E595C" w:rsidRPr="00133D87" w:rsidRDefault="003E595C" w:rsidP="003E595C">
      <w:pPr>
        <w:pStyle w:val="Paragraphedeliste"/>
        <w:numPr>
          <w:ilvl w:val="0"/>
          <w:numId w:val="17"/>
        </w:numPr>
      </w:pPr>
      <w:r w:rsidRPr="00133D87">
        <w:t>0 points de mana ;</w:t>
      </w:r>
    </w:p>
    <w:p w14:paraId="7E3F9397" w14:textId="400A16B5" w:rsidR="003E595C" w:rsidRPr="00133D87" w:rsidRDefault="003E595C" w:rsidP="003E595C">
      <w:pPr>
        <w:pStyle w:val="Paragraphedeliste"/>
        <w:numPr>
          <w:ilvl w:val="0"/>
          <w:numId w:val="17"/>
        </w:numPr>
      </w:pPr>
      <w:r w:rsidRPr="00133D87">
        <w:t>4 cartes qu’il pioche de son deck dans sa main</w:t>
      </w:r>
    </w:p>
    <w:p w14:paraId="34AE69F2" w14:textId="374A5B3E" w:rsidR="003E595C" w:rsidRPr="00133D87" w:rsidRDefault="003E595C" w:rsidP="00D30197">
      <w:r w:rsidRPr="00133D87">
        <w:t xml:space="preserve">La zone de </w:t>
      </w:r>
      <w:r w:rsidR="00ED3844" w:rsidRPr="00133D87">
        <w:t xml:space="preserve">jeu de chaque joueur </w:t>
      </w:r>
      <w:r w:rsidRPr="00133D87">
        <w:t>se compose de plusieurs parties :</w:t>
      </w:r>
    </w:p>
    <w:p w14:paraId="3B4C9C42" w14:textId="64D09B4A" w:rsidR="00ED3844" w:rsidRPr="00133D87" w:rsidRDefault="00ED3844" w:rsidP="00ED3844">
      <w:pPr>
        <w:pStyle w:val="Paragraphedeliste"/>
        <w:numPr>
          <w:ilvl w:val="0"/>
          <w:numId w:val="18"/>
        </w:numPr>
      </w:pPr>
      <w:r w:rsidRPr="00133D87">
        <w:t>La pioche qui correspond au deck du joueur ;</w:t>
      </w:r>
    </w:p>
    <w:p w14:paraId="54E931DF" w14:textId="3AF36353" w:rsidR="00ED3844" w:rsidRPr="00133D87" w:rsidRDefault="00ED3844" w:rsidP="00ED3844">
      <w:pPr>
        <w:pStyle w:val="Paragraphedeliste"/>
        <w:numPr>
          <w:ilvl w:val="0"/>
          <w:numId w:val="18"/>
        </w:numPr>
      </w:pPr>
      <w:r w:rsidRPr="00133D87">
        <w:t>La main qui contient les cartes que peut jouer le joueur ;</w:t>
      </w:r>
    </w:p>
    <w:p w14:paraId="26524B88" w14:textId="6597A61D" w:rsidR="003E595C" w:rsidRPr="00133D87" w:rsidRDefault="00ED3844" w:rsidP="00D30197">
      <w:pPr>
        <w:pStyle w:val="Paragraphedeliste"/>
        <w:numPr>
          <w:ilvl w:val="0"/>
          <w:numId w:val="18"/>
        </w:numPr>
      </w:pPr>
      <w:r w:rsidRPr="00133D87">
        <w:t xml:space="preserve">Le plateau | </w:t>
      </w:r>
      <w:r w:rsidRPr="00133D87">
        <w:rPr>
          <w:b/>
          <w:bCs/>
        </w:rPr>
        <w:t>Board</w:t>
      </w:r>
      <w:r w:rsidRPr="00133D87">
        <w:t xml:space="preserve"> | où le joueur pose les cartes qu’il joue</w:t>
      </w:r>
    </w:p>
    <w:p w14:paraId="6F530046" w14:textId="29C0185E" w:rsidR="00D30197" w:rsidRPr="00133D87" w:rsidRDefault="00D30197" w:rsidP="00D30197">
      <w:r w:rsidRPr="00133D87">
        <w:t>Une carte possède plusieurs caractéristiques</w:t>
      </w:r>
      <w:r w:rsidR="003E595C" w:rsidRPr="00133D87">
        <w:t xml:space="preserve"> telles que </w:t>
      </w:r>
      <w:r w:rsidRPr="00133D87">
        <w:t>:</w:t>
      </w:r>
    </w:p>
    <w:p w14:paraId="65B273FA" w14:textId="769819E9" w:rsidR="00D30197" w:rsidRPr="00133D87" w:rsidRDefault="003E595C" w:rsidP="00D30197">
      <w:pPr>
        <w:pStyle w:val="Paragraphedeliste"/>
        <w:numPr>
          <w:ilvl w:val="0"/>
          <w:numId w:val="16"/>
        </w:numPr>
      </w:pPr>
      <w:r w:rsidRPr="00133D87">
        <w:t>L’</w:t>
      </w:r>
      <w:r w:rsidR="00D30197" w:rsidRPr="00133D87">
        <w:t>Attaque</w:t>
      </w:r>
      <w:r w:rsidRPr="00133D87">
        <w:t> </w:t>
      </w:r>
      <w:r w:rsidR="00ED3844" w:rsidRPr="00133D87">
        <w:t xml:space="preserve">| </w:t>
      </w:r>
      <w:r w:rsidR="00ED3844" w:rsidRPr="00133D87">
        <w:rPr>
          <w:b/>
          <w:bCs/>
        </w:rPr>
        <w:t>ATK</w:t>
      </w:r>
      <w:r w:rsidR="00ED3844" w:rsidRPr="00133D87">
        <w:t xml:space="preserve"> | </w:t>
      </w:r>
      <w:r w:rsidRPr="00133D87">
        <w:t>: les dégâts qu’elle inflige ;</w:t>
      </w:r>
    </w:p>
    <w:p w14:paraId="3CB7FC03" w14:textId="051DE6E9" w:rsidR="003E595C" w:rsidRPr="00133D87" w:rsidRDefault="003E595C" w:rsidP="00D30197">
      <w:pPr>
        <w:pStyle w:val="Paragraphedeliste"/>
        <w:numPr>
          <w:ilvl w:val="0"/>
          <w:numId w:val="16"/>
        </w:numPr>
      </w:pPr>
      <w:r w:rsidRPr="00133D87">
        <w:t>La Défense</w:t>
      </w:r>
      <w:r w:rsidR="00ED3844" w:rsidRPr="00133D87">
        <w:t xml:space="preserve"> | </w:t>
      </w:r>
      <w:r w:rsidR="00ED3844" w:rsidRPr="00133D87">
        <w:rPr>
          <w:b/>
          <w:bCs/>
        </w:rPr>
        <w:t>DEF</w:t>
      </w:r>
      <w:r w:rsidR="00ED3844" w:rsidRPr="00133D87">
        <w:t xml:space="preserve"> | </w:t>
      </w:r>
      <w:r w:rsidRPr="00133D87">
        <w:t>: les points de vie de la carte</w:t>
      </w:r>
      <w:r w:rsidR="00ED3844" w:rsidRPr="00133D87">
        <w:t> ;</w:t>
      </w:r>
    </w:p>
    <w:p w14:paraId="2CE578EE" w14:textId="58250AF4" w:rsidR="00ED3844" w:rsidRPr="00133D87" w:rsidRDefault="003E595C" w:rsidP="00ED3844">
      <w:pPr>
        <w:pStyle w:val="Paragraphedeliste"/>
        <w:numPr>
          <w:ilvl w:val="0"/>
          <w:numId w:val="16"/>
        </w:numPr>
      </w:pPr>
      <w:r w:rsidRPr="00133D87">
        <w:t>Un Coût</w:t>
      </w:r>
      <w:r w:rsidR="00ED3844" w:rsidRPr="00133D87">
        <w:t xml:space="preserve"> | </w:t>
      </w:r>
      <w:r w:rsidR="00ED3844" w:rsidRPr="00133D87">
        <w:rPr>
          <w:b/>
          <w:bCs/>
        </w:rPr>
        <w:t>Cost</w:t>
      </w:r>
      <w:r w:rsidR="00ED3844" w:rsidRPr="00133D87">
        <w:t xml:space="preserve"> |</w:t>
      </w:r>
      <w:r w:rsidRPr="00133D87">
        <w:t> : ce que doit dépenser le joueur pour pouvoir poser la carte sur son côté.</w:t>
      </w:r>
      <w:r w:rsidR="00ED3844" w:rsidRPr="00133D87">
        <w:t xml:space="preserve"> Sa formule est donnée par la formule suivante : Cost = </w:t>
      </w:r>
      <m:oMath>
        <m:f>
          <m:fPr>
            <m:ctrlPr>
              <w:rPr>
                <w:rFonts w:ascii="Cambria Math" w:hAnsi="Cambria Math"/>
                <w:i/>
              </w:rPr>
            </m:ctrlPr>
          </m:fPr>
          <m:num>
            <m:r>
              <w:rPr>
                <w:rFonts w:ascii="Cambria Math" w:hAnsi="Cambria Math"/>
              </w:rPr>
              <m:t>ATK+DEF</m:t>
            </m:r>
          </m:num>
          <m:den>
            <m:r>
              <w:rPr>
                <w:rFonts w:ascii="Cambria Math" w:hAnsi="Cambria Math"/>
              </w:rPr>
              <m:t>2</m:t>
            </m:r>
          </m:den>
        </m:f>
      </m:oMath>
      <w:r w:rsidR="00ED3844" w:rsidRPr="00133D87">
        <w:rPr>
          <w:rFonts w:eastAsiaTheme="minorEastAsia"/>
        </w:rPr>
        <w:t> ;</w:t>
      </w:r>
    </w:p>
    <w:p w14:paraId="5919D041" w14:textId="20595E48" w:rsidR="00ED3844" w:rsidRPr="00133D87" w:rsidRDefault="00220CF7" w:rsidP="00ED3844">
      <w:r w:rsidRPr="00133D87">
        <w:t>Un tour de jeu se déroule comme ceci :</w:t>
      </w:r>
    </w:p>
    <w:p w14:paraId="7541A7B0" w14:textId="781FE009" w:rsidR="00220CF7" w:rsidRPr="00133D87" w:rsidRDefault="00220CF7" w:rsidP="00220CF7">
      <w:pPr>
        <w:pStyle w:val="Listenumros"/>
      </w:pPr>
      <w:r w:rsidRPr="00133D87">
        <w:t>Le joueur regagne ses points de mana du tour précédent plus un ;</w:t>
      </w:r>
    </w:p>
    <w:p w14:paraId="0EACA9E6" w14:textId="65D7EC58" w:rsidR="00220CF7" w:rsidRPr="00133D87" w:rsidRDefault="00220CF7" w:rsidP="00220CF7">
      <w:pPr>
        <w:pStyle w:val="Listenumros"/>
      </w:pPr>
      <w:r w:rsidRPr="00133D87">
        <w:t>Le joueur pioche une carte ;</w:t>
      </w:r>
    </w:p>
    <w:p w14:paraId="46705437" w14:textId="0DA96EF3" w:rsidR="00220CF7" w:rsidRPr="00133D87" w:rsidRDefault="00220CF7" w:rsidP="00220CF7">
      <w:pPr>
        <w:pStyle w:val="Listenumros"/>
      </w:pPr>
      <w:r w:rsidRPr="00133D87">
        <w:lastRenderedPageBreak/>
        <w:t>Tant qu’il possède du mana, il peut payer le coût d’une carte et la poser sur le Board ;</w:t>
      </w:r>
    </w:p>
    <w:p w14:paraId="41DE9206" w14:textId="0ADCA8CA" w:rsidR="00CF218B" w:rsidRPr="00133D87" w:rsidRDefault="00220CF7" w:rsidP="00CF218B">
      <w:pPr>
        <w:pStyle w:val="Listenumros"/>
      </w:pPr>
      <w:r w:rsidRPr="00133D87">
        <w:t>Pour chaque carte sur son Board, il peut attaquer au choix l’adversaire ou un de ses cartes en jeu.</w:t>
      </w:r>
    </w:p>
    <w:p w14:paraId="71BDABFC" w14:textId="04E182DC" w:rsidR="00CF218B" w:rsidRPr="00133D87" w:rsidRDefault="00CF218B" w:rsidP="00CF218B">
      <w:pPr>
        <w:pStyle w:val="Titre1"/>
      </w:pPr>
      <w:r w:rsidRPr="00133D87">
        <w:t>Optimisation du code</w:t>
      </w:r>
    </w:p>
    <w:p w14:paraId="14BEED78" w14:textId="269B2CD3" w:rsidR="00CF218B" w:rsidRPr="00133D87" w:rsidRDefault="00CF218B" w:rsidP="00CF218B">
      <w:pPr>
        <w:jc w:val="both"/>
      </w:pPr>
      <w:r w:rsidRPr="00133D87">
        <w:t xml:space="preserve">Afin de produire des résultats rapidement, le code a été développé avec la rapidité comme optimum en tête. Ainsi, quand cela est possible, nous réduisons le nombre boucle et de vérification. Il a également été ajouté du multithreading afin de gagner en vitesse. Pour exemple, </w:t>
      </w:r>
      <w:r w:rsidR="00133D87" w:rsidRPr="00133D87">
        <w:t>dans la dernière version du projet pour 2 millions de parties jouées, cela prend entre 6. et 8s.</w:t>
      </w:r>
      <w:r w:rsidRPr="00133D87">
        <w:t xml:space="preserve"> </w:t>
      </w:r>
    </w:p>
    <w:p w14:paraId="6D76E957" w14:textId="77777777" w:rsidR="00375AE6" w:rsidRPr="00133D87" w:rsidRDefault="00375AE6" w:rsidP="00375AE6">
      <w:pPr>
        <w:pStyle w:val="Listenumros"/>
        <w:numPr>
          <w:ilvl w:val="0"/>
          <w:numId w:val="0"/>
        </w:numPr>
        <w:ind w:left="360"/>
      </w:pPr>
    </w:p>
    <w:p w14:paraId="4EE77873" w14:textId="05E29A6E" w:rsidR="00375AE6" w:rsidRPr="00133D87" w:rsidRDefault="00375AE6">
      <w:r w:rsidRPr="00133D87">
        <w:br w:type="page"/>
      </w:r>
    </w:p>
    <w:p w14:paraId="74D87DC3" w14:textId="45DEE68A" w:rsidR="00CD7447" w:rsidRPr="00133D87" w:rsidRDefault="00CD7447" w:rsidP="003079E1">
      <w:pPr>
        <w:pStyle w:val="Titre1"/>
      </w:pPr>
      <w:r w:rsidRPr="00133D87">
        <w:lastRenderedPageBreak/>
        <w:t>Partie 1</w:t>
      </w:r>
      <w:r w:rsidR="00220CF7" w:rsidRPr="00133D87">
        <w:t xml:space="preserve"> : </w:t>
      </w:r>
      <w:r w:rsidR="0038374D" w:rsidRPr="00133D87">
        <w:t>« Mon thé, Carlo ! »</w:t>
      </w:r>
    </w:p>
    <w:p w14:paraId="52907D5E" w14:textId="208BA757" w:rsidR="00727E7E" w:rsidRPr="00133D87" w:rsidRDefault="00727E7E" w:rsidP="00727E7E">
      <w:pPr>
        <w:pStyle w:val="Titre2"/>
      </w:pPr>
      <w:r w:rsidRPr="00133D87">
        <w:t>Description</w:t>
      </w:r>
    </w:p>
    <w:p w14:paraId="7DBF810A" w14:textId="126473D1" w:rsidR="00220CF7" w:rsidRPr="00133D87" w:rsidRDefault="00220CF7" w:rsidP="00F34133">
      <w:pPr>
        <w:jc w:val="both"/>
      </w:pPr>
      <w:r w:rsidRPr="00133D87">
        <w:t xml:space="preserve">Dans cette première partie, le but était de mettre en place les règles initiales du jeu et de mettre en place un premier algorithme de Monte-Carlo </w:t>
      </w:r>
      <w:r w:rsidR="00F34133" w:rsidRPr="00133D87">
        <w:t>pour optimiser le deck du joueur 1 contre le deck du joueur 2 en changeant une carte depuis la liste exhaustive de cartes.</w:t>
      </w:r>
    </w:p>
    <w:p w14:paraId="67B15620" w14:textId="1A85C2A1" w:rsidR="00727E7E" w:rsidRPr="00133D87" w:rsidRDefault="00727E7E" w:rsidP="00727E7E">
      <w:pPr>
        <w:pStyle w:val="Titre2"/>
      </w:pPr>
      <w:r w:rsidRPr="00133D87">
        <w:t>Protocole</w:t>
      </w:r>
    </w:p>
    <w:p w14:paraId="4185D096" w14:textId="2DCE6543" w:rsidR="00727E7E" w:rsidRPr="00133D87" w:rsidRDefault="00727E7E" w:rsidP="00F34133">
      <w:pPr>
        <w:jc w:val="both"/>
      </w:pPr>
      <w:r w:rsidRPr="00133D87">
        <w:t>Le protocole consiste à faire 1000 itérations d’affrontement, une itération d’affrontement consiste à changer une carte aléatoirement, puis à faire 1000 parties et de noter le taux de victoire à chaque partie.</w:t>
      </w:r>
    </w:p>
    <w:p w14:paraId="0AD237C6" w14:textId="74A82720" w:rsidR="00727E7E" w:rsidRPr="00133D87" w:rsidRDefault="00727E7E" w:rsidP="00F34133">
      <w:pPr>
        <w:jc w:val="both"/>
      </w:pPr>
      <w:r w:rsidRPr="00133D87">
        <w:t xml:space="preserve">Si le taux de victoire à l’itération ‘t’ est supérieur à celui ‘t-1’ cela signifie que le changement de carte est efficace et qu’il doit être conservé. </w:t>
      </w:r>
    </w:p>
    <w:p w14:paraId="654E7AB5" w14:textId="33735971" w:rsidR="00727E7E" w:rsidRPr="00133D87" w:rsidRDefault="00727E7E" w:rsidP="00727E7E">
      <w:pPr>
        <w:pStyle w:val="Titre2"/>
      </w:pPr>
      <w:r w:rsidRPr="00133D87">
        <w:t>Résultats</w:t>
      </w:r>
    </w:p>
    <w:p w14:paraId="3EF7A055" w14:textId="46570000" w:rsidR="00727E7E" w:rsidRPr="00133D87" w:rsidRDefault="00727E7E" w:rsidP="00F34133">
      <w:pPr>
        <w:jc w:val="both"/>
      </w:pPr>
      <w:r w:rsidRPr="00133D87">
        <w:t>Les résultats obtenus montrent que le deck s’est améliorer et que les parties sont de plus en plus rapide. Nous passons ainsi d’environ 10% de victoire à quasiment 100% de victoire.</w:t>
      </w:r>
      <w:r w:rsidR="0004204B" w:rsidRPr="00133D87">
        <w:t xml:space="preserve"> Le coût des cartes en moyenne a baissé également.</w:t>
      </w:r>
    </w:p>
    <w:p w14:paraId="7BC7451D" w14:textId="77777777" w:rsidR="00727E7E" w:rsidRPr="00133D87" w:rsidRDefault="00727E7E" w:rsidP="00F34133">
      <w:pPr>
        <w:jc w:val="both"/>
      </w:pPr>
    </w:p>
    <w:p w14:paraId="26A5217C" w14:textId="77777777" w:rsidR="00727E7E" w:rsidRPr="00133D87" w:rsidRDefault="00727E7E">
      <w:r w:rsidRPr="00133D87">
        <w:br w:type="page"/>
      </w:r>
    </w:p>
    <w:p w14:paraId="436EB1F9" w14:textId="1ECE599F" w:rsidR="00727E7E" w:rsidRPr="00133D87" w:rsidRDefault="00727E7E" w:rsidP="00F34133">
      <w:pPr>
        <w:jc w:val="both"/>
      </w:pPr>
      <w:r w:rsidRPr="00133D87">
        <w:lastRenderedPageBreak/>
        <w:drawing>
          <wp:anchor distT="0" distB="0" distL="114300" distR="114300" simplePos="0" relativeHeight="251658240" behindDoc="1" locked="0" layoutInCell="1" allowOverlap="1" wp14:anchorId="2EB73025" wp14:editId="65B96FF5">
            <wp:simplePos x="0" y="0"/>
            <wp:positionH relativeFrom="margin">
              <wp:posOffset>-453728</wp:posOffset>
            </wp:positionH>
            <wp:positionV relativeFrom="paragraph">
              <wp:posOffset>547</wp:posOffset>
            </wp:positionV>
            <wp:extent cx="6168728" cy="3701238"/>
            <wp:effectExtent l="0" t="0" r="3810" b="13970"/>
            <wp:wrapSquare wrapText="bothSides"/>
            <wp:docPr id="370164968" name="Graphique 1">
              <a:extLst xmlns:a="http://schemas.openxmlformats.org/drawingml/2006/main">
                <a:ext uri="{FF2B5EF4-FFF2-40B4-BE49-F238E27FC236}">
                  <a16:creationId xmlns:a16="http://schemas.microsoft.com/office/drawing/2014/main" id="{E1AC62A3-FA71-C418-D97A-BB99B6518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7950D8E5" w14:textId="6129932C" w:rsidR="00727E7E" w:rsidRPr="00133D87" w:rsidRDefault="00727E7E" w:rsidP="00F34133">
      <w:pPr>
        <w:jc w:val="both"/>
      </w:pPr>
      <w:r w:rsidRPr="00133D87">
        <w:drawing>
          <wp:anchor distT="0" distB="0" distL="114300" distR="114300" simplePos="0" relativeHeight="251659264" behindDoc="1" locked="0" layoutInCell="1" allowOverlap="1" wp14:anchorId="5155FC1D" wp14:editId="0B029FC0">
            <wp:simplePos x="0" y="0"/>
            <wp:positionH relativeFrom="margin">
              <wp:posOffset>973602</wp:posOffset>
            </wp:positionH>
            <wp:positionV relativeFrom="paragraph">
              <wp:posOffset>8048</wp:posOffset>
            </wp:positionV>
            <wp:extent cx="3381375" cy="2028825"/>
            <wp:effectExtent l="0" t="0" r="9525" b="9525"/>
            <wp:wrapTight wrapText="bothSides">
              <wp:wrapPolygon edited="0">
                <wp:start x="0" y="0"/>
                <wp:lineTo x="0" y="21499"/>
                <wp:lineTo x="21539" y="21499"/>
                <wp:lineTo x="21539" y="0"/>
                <wp:lineTo x="0" y="0"/>
              </wp:wrapPolygon>
            </wp:wrapTight>
            <wp:docPr id="1438567990" name="Graphique 1">
              <a:extLst xmlns:a="http://schemas.openxmlformats.org/drawingml/2006/main">
                <a:ext uri="{FF2B5EF4-FFF2-40B4-BE49-F238E27FC236}">
                  <a16:creationId xmlns:a16="http://schemas.microsoft.com/office/drawing/2014/main" id="{3F977880-3431-0AC2-7E96-0A2768773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3719BFDE" w14:textId="1FB5683A" w:rsidR="00A3314B" w:rsidRPr="00133D87" w:rsidRDefault="00256730" w:rsidP="00A3314B">
      <w:r w:rsidRPr="00133D87">
        <w:t xml:space="preserve"> </w:t>
      </w:r>
    </w:p>
    <w:p w14:paraId="23D565F9" w14:textId="3F7BE3D5" w:rsidR="006B430C" w:rsidRPr="00133D87" w:rsidRDefault="006B430C" w:rsidP="00A3314B"/>
    <w:p w14:paraId="74A2A732" w14:textId="4922ED8D" w:rsidR="006B430C" w:rsidRPr="00133D87" w:rsidRDefault="006B430C" w:rsidP="00A3314B"/>
    <w:p w14:paraId="4B0373F5" w14:textId="413AC803" w:rsidR="00727E7E" w:rsidRPr="00133D87" w:rsidRDefault="00727E7E" w:rsidP="00A3314B"/>
    <w:p w14:paraId="167867A7" w14:textId="02A1D9E6" w:rsidR="00727E7E" w:rsidRPr="00133D87" w:rsidRDefault="00727E7E" w:rsidP="00A3314B"/>
    <w:p w14:paraId="7378284A" w14:textId="77777777" w:rsidR="00727E7E" w:rsidRPr="00133D87" w:rsidRDefault="00727E7E" w:rsidP="00A3314B"/>
    <w:p w14:paraId="3DFCF699" w14:textId="0A43ABFC" w:rsidR="00727E7E" w:rsidRPr="00133D87" w:rsidRDefault="00727E7E" w:rsidP="00A3314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7"/>
        <w:gridCol w:w="4139"/>
      </w:tblGrid>
      <w:tr w:rsidR="006D41E9" w:rsidRPr="00133D87" w14:paraId="5D870731" w14:textId="77777777" w:rsidTr="006B430C">
        <w:tc>
          <w:tcPr>
            <w:tcW w:w="4148" w:type="dxa"/>
          </w:tcPr>
          <w:p w14:paraId="04663DCD" w14:textId="7D790AF1" w:rsidR="006D41E9" w:rsidRPr="00133D87" w:rsidRDefault="006D41E9" w:rsidP="00A3314B">
            <w:r w:rsidRPr="00133D87">
              <w:t xml:space="preserve">Répartition des cartes au début : </w:t>
            </w:r>
          </w:p>
        </w:tc>
        <w:tc>
          <w:tcPr>
            <w:tcW w:w="4148" w:type="dxa"/>
          </w:tcPr>
          <w:p w14:paraId="615D90C0" w14:textId="02DC39AC" w:rsidR="006D41E9" w:rsidRPr="00133D87" w:rsidRDefault="006D41E9" w:rsidP="00A3314B">
            <w:r w:rsidRPr="00133D87">
              <w:t xml:space="preserve">Répartition des cartes à la fin : </w:t>
            </w:r>
          </w:p>
        </w:tc>
      </w:tr>
      <w:tr w:rsidR="006D41E9" w:rsidRPr="00133D87" w14:paraId="41DB32E3" w14:textId="77777777" w:rsidTr="006B430C">
        <w:tc>
          <w:tcPr>
            <w:tcW w:w="4148" w:type="dxa"/>
          </w:tcPr>
          <w:p w14:paraId="56B597A1" w14:textId="2A9FB837" w:rsidR="006D41E9" w:rsidRPr="00133D87" w:rsidRDefault="006D41E9" w:rsidP="006D41E9">
            <w:r w:rsidRPr="00133D87">
              <w:drawing>
                <wp:inline distT="0" distB="0" distL="0" distR="0" wp14:anchorId="4C6AEF85" wp14:editId="3D739D7B">
                  <wp:extent cx="2733675" cy="1640205"/>
                  <wp:effectExtent l="0" t="0" r="9525" b="17145"/>
                  <wp:docPr id="599464984" name="Graphique 1">
                    <a:extLst xmlns:a="http://schemas.openxmlformats.org/drawingml/2006/main">
                      <a:ext uri="{FF2B5EF4-FFF2-40B4-BE49-F238E27FC236}">
                        <a16:creationId xmlns:a16="http://schemas.microsoft.com/office/drawing/2014/main" id="{3D5554A4-DBDE-4A05-EFF6-86B1A510E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148" w:type="dxa"/>
          </w:tcPr>
          <w:p w14:paraId="0F86CFB6" w14:textId="0BD69CB6" w:rsidR="006D41E9" w:rsidRPr="00133D87" w:rsidRDefault="006D41E9" w:rsidP="00A3314B">
            <w:r w:rsidRPr="00133D87">
              <w:drawing>
                <wp:inline distT="0" distB="0" distL="0" distR="0" wp14:anchorId="4346A1FF" wp14:editId="07C1901A">
                  <wp:extent cx="2714625" cy="1628775"/>
                  <wp:effectExtent l="0" t="0" r="9525" b="9525"/>
                  <wp:docPr id="1634051608" name="Graphique 1">
                    <a:extLst xmlns:a="http://schemas.openxmlformats.org/drawingml/2006/main">
                      <a:ext uri="{FF2B5EF4-FFF2-40B4-BE49-F238E27FC236}">
                        <a16:creationId xmlns:a16="http://schemas.microsoft.com/office/drawing/2014/main" id="{75671C7C-0568-9C83-EFBC-DB3DB5428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459E05A8" w14:textId="77777777" w:rsidR="006B430C" w:rsidRPr="00133D87" w:rsidRDefault="006B430C">
      <w:pPr>
        <w:rPr>
          <w:i/>
          <w:iCs/>
          <w:sz w:val="20"/>
          <w:szCs w:val="20"/>
        </w:rPr>
      </w:pPr>
      <w:r w:rsidRPr="00133D87">
        <w:rPr>
          <w:i/>
          <w:iCs/>
          <w:sz w:val="20"/>
          <w:szCs w:val="20"/>
        </w:rPr>
        <w:br w:type="page"/>
      </w:r>
    </w:p>
    <w:p w14:paraId="3EA2CBC2" w14:textId="357E40D0" w:rsidR="00CC2D49" w:rsidRPr="00133D87" w:rsidRDefault="00CC2D49" w:rsidP="00904ADA">
      <w:r w:rsidRPr="00133D87">
        <w:lastRenderedPageBreak/>
        <w:t>En orange, il s’agit du deck de départ et en vert le deck optimisé.</w:t>
      </w:r>
    </w:p>
    <w:bookmarkStart w:id="0" w:name="_MON_1775564291"/>
    <w:bookmarkEnd w:id="0"/>
    <w:p w14:paraId="323E5316" w14:textId="7ED2CF11" w:rsidR="005C2972" w:rsidRPr="00133D87" w:rsidRDefault="00904ADA" w:rsidP="00CC2D49">
      <w:pPr>
        <w:ind w:left="-709"/>
      </w:pPr>
      <w:r w:rsidRPr="00133D87">
        <w:object w:dxaOrig="9703" w:dyaOrig="9468" w14:anchorId="76C34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pt;height:472.75pt" o:ole="">
            <v:imagedata r:id="rId13" o:title=""/>
          </v:shape>
          <o:OLEObject Type="Embed" ProgID="Excel.Sheet.12" ShapeID="_x0000_i1025" DrawAspect="Content" ObjectID="_1775590272" r:id="rId14"/>
        </w:object>
      </w:r>
    </w:p>
    <w:p w14:paraId="7366B023" w14:textId="3E973D38" w:rsidR="006B430C" w:rsidRPr="00133D87" w:rsidRDefault="006B430C" w:rsidP="00A3314B"/>
    <w:p w14:paraId="64A794B3" w14:textId="77777777" w:rsidR="005C2972" w:rsidRPr="00133D87" w:rsidRDefault="005C2972" w:rsidP="00A3314B"/>
    <w:p w14:paraId="5DD48727" w14:textId="034D224E" w:rsidR="00A3314B" w:rsidRPr="00133D87" w:rsidRDefault="00A3314B">
      <w:pPr>
        <w:rPr>
          <w:rFonts w:asciiTheme="majorHAnsi" w:eastAsiaTheme="majorEastAsia" w:hAnsiTheme="majorHAnsi" w:cstheme="majorBidi"/>
          <w:color w:val="007789" w:themeColor="accent1" w:themeShade="BF"/>
          <w:sz w:val="32"/>
        </w:rPr>
      </w:pPr>
      <w:r w:rsidRPr="00133D87">
        <w:br w:type="page"/>
      </w:r>
    </w:p>
    <w:p w14:paraId="5BA7EF8A" w14:textId="26496E5F" w:rsidR="00CD7447" w:rsidRPr="00133D87" w:rsidRDefault="00CD7447" w:rsidP="003079E1">
      <w:pPr>
        <w:pStyle w:val="Titre1"/>
      </w:pPr>
      <w:r w:rsidRPr="00133D87">
        <w:lastRenderedPageBreak/>
        <w:t>Partie 2</w:t>
      </w:r>
      <w:r w:rsidR="0038374D" w:rsidRPr="00133D87">
        <w:t xml:space="preserve"> : </w:t>
      </w:r>
      <w:r w:rsidR="00375AE6" w:rsidRPr="00133D87">
        <w:t xml:space="preserve">Provoquer </w:t>
      </w:r>
      <w:r w:rsidR="0038374D" w:rsidRPr="00133D87">
        <w:t xml:space="preserve"> </w:t>
      </w:r>
    </w:p>
    <w:p w14:paraId="0DD5579D" w14:textId="77777777" w:rsidR="0038374D" w:rsidRPr="00133D87" w:rsidRDefault="0038374D" w:rsidP="0038374D">
      <w:pPr>
        <w:pStyle w:val="Titre2"/>
      </w:pPr>
      <w:r w:rsidRPr="00133D87">
        <w:t>Description</w:t>
      </w:r>
    </w:p>
    <w:p w14:paraId="33812F39" w14:textId="4BD0BE49" w:rsidR="00375AE6" w:rsidRPr="00133D87" w:rsidRDefault="0038374D" w:rsidP="0038374D">
      <w:pPr>
        <w:jc w:val="both"/>
      </w:pPr>
      <w:r w:rsidRPr="00133D87">
        <w:t xml:space="preserve">Dans cette </w:t>
      </w:r>
      <w:r w:rsidR="00375AE6" w:rsidRPr="00133D87">
        <w:t>deuxième</w:t>
      </w:r>
      <w:r w:rsidRPr="00133D87">
        <w:t xml:space="preserve"> partie, le but était d</w:t>
      </w:r>
      <w:r w:rsidR="00375AE6" w:rsidRPr="00133D87">
        <w:t>’étendre les règles mises en place en ajoutant l’attribut Provocation | Taunt | qui impose aux cartes attaquantes d’attaquer la carte défenseure possédant cet attribut.</w:t>
      </w:r>
    </w:p>
    <w:p w14:paraId="5FACADAE" w14:textId="77777777" w:rsidR="00375AE6" w:rsidRPr="00133D87" w:rsidRDefault="00375AE6" w:rsidP="0038374D">
      <w:pPr>
        <w:jc w:val="both"/>
      </w:pPr>
    </w:p>
    <w:p w14:paraId="20B2BC78" w14:textId="77777777" w:rsidR="0038374D" w:rsidRPr="00133D87" w:rsidRDefault="0038374D" w:rsidP="0038374D">
      <w:pPr>
        <w:pStyle w:val="Titre2"/>
      </w:pPr>
      <w:r w:rsidRPr="00133D87">
        <w:t>Protocole</w:t>
      </w:r>
    </w:p>
    <w:p w14:paraId="03F5039E" w14:textId="77777777" w:rsidR="0038374D" w:rsidRPr="00133D87" w:rsidRDefault="0038374D" w:rsidP="0038374D">
      <w:pPr>
        <w:jc w:val="both"/>
      </w:pPr>
      <w:r w:rsidRPr="00133D87">
        <w:t>Le protocole consiste à faire 1000 itérations d’affrontement, une itération d’affrontement consiste à changer une carte aléatoirement, puis à faire 1000 parties et de noter le taux de victoire à chaque partie.</w:t>
      </w:r>
    </w:p>
    <w:p w14:paraId="69986477" w14:textId="77777777" w:rsidR="0038374D" w:rsidRPr="00133D87" w:rsidRDefault="0038374D" w:rsidP="0038374D">
      <w:pPr>
        <w:jc w:val="both"/>
      </w:pPr>
      <w:r w:rsidRPr="00133D87">
        <w:t xml:space="preserve">Si le taux de victoire à l’itération ‘t’ est supérieur à celui ‘t-1’ cela signifie que le changement de carte est efficace et qu’il doit être conservé. </w:t>
      </w:r>
    </w:p>
    <w:p w14:paraId="48582FB9" w14:textId="77777777" w:rsidR="00BC125A" w:rsidRPr="00133D87" w:rsidRDefault="00BC125A" w:rsidP="0038374D">
      <w:pPr>
        <w:jc w:val="both"/>
      </w:pPr>
    </w:p>
    <w:p w14:paraId="16531F8C" w14:textId="77777777" w:rsidR="0038374D" w:rsidRPr="00133D87" w:rsidRDefault="0038374D" w:rsidP="0038374D">
      <w:pPr>
        <w:pStyle w:val="Titre2"/>
      </w:pPr>
      <w:r w:rsidRPr="00133D87">
        <w:t>Résultats</w:t>
      </w:r>
    </w:p>
    <w:p w14:paraId="0DEDEA12" w14:textId="7A2B9FE6" w:rsidR="0038374D" w:rsidRPr="00133D87" w:rsidRDefault="0038374D" w:rsidP="0038374D">
      <w:pPr>
        <w:jc w:val="both"/>
      </w:pPr>
      <w:r w:rsidRPr="00133D87">
        <w:t xml:space="preserve">Les résultats obtenus montrent que le deck s’est améliorer et que les parties sont de plus en plus rapide. </w:t>
      </w:r>
    </w:p>
    <w:p w14:paraId="13048E03" w14:textId="77777777" w:rsidR="00C94290" w:rsidRPr="00133D87" w:rsidRDefault="00C94290" w:rsidP="0038374D">
      <w:pPr>
        <w:jc w:val="both"/>
      </w:pPr>
    </w:p>
    <w:p w14:paraId="75558785" w14:textId="732CFF38" w:rsidR="00C94290" w:rsidRPr="00133D87" w:rsidRDefault="00C94290" w:rsidP="00C94290">
      <w:pPr>
        <w:pStyle w:val="Titre2"/>
      </w:pPr>
      <w:r w:rsidRPr="00133D87">
        <w:t>Données</w:t>
      </w:r>
    </w:p>
    <w:p w14:paraId="2A21B468" w14:textId="2047FC02" w:rsidR="00375AE6" w:rsidRPr="00133D87" w:rsidRDefault="00C94290" w:rsidP="00BC125A">
      <w:pPr>
        <w:jc w:val="center"/>
      </w:pPr>
      <w:r w:rsidRPr="00133D87">
        <w:drawing>
          <wp:anchor distT="0" distB="0" distL="114300" distR="114300" simplePos="0" relativeHeight="251660288" behindDoc="0" locked="0" layoutInCell="1" allowOverlap="1" wp14:anchorId="513BBCE9" wp14:editId="68AF1312">
            <wp:simplePos x="0" y="0"/>
            <wp:positionH relativeFrom="margin">
              <wp:posOffset>312420</wp:posOffset>
            </wp:positionH>
            <wp:positionV relativeFrom="paragraph">
              <wp:posOffset>340995</wp:posOffset>
            </wp:positionV>
            <wp:extent cx="4660265" cy="2795905"/>
            <wp:effectExtent l="0" t="0" r="6985" b="4445"/>
            <wp:wrapSquare wrapText="bothSides"/>
            <wp:docPr id="804008564" name="Graphique 1">
              <a:extLst xmlns:a="http://schemas.openxmlformats.org/drawingml/2006/main">
                <a:ext uri="{FF2B5EF4-FFF2-40B4-BE49-F238E27FC236}">
                  <a16:creationId xmlns:a16="http://schemas.microsoft.com/office/drawing/2014/main" id="{0ED05AF6-FFAA-B8B7-81BF-06DF20A6EF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F4DB08D" w14:textId="77777777" w:rsidR="0038374D" w:rsidRPr="00133D87" w:rsidRDefault="0038374D" w:rsidP="0038374D"/>
    <w:p w14:paraId="4816DD43" w14:textId="30332949" w:rsidR="00BC125A" w:rsidRPr="00133D87" w:rsidRDefault="00BC125A">
      <w:r w:rsidRPr="00133D87">
        <w:br w:type="page"/>
      </w:r>
    </w:p>
    <w:p w14:paraId="2031C8D8" w14:textId="77777777" w:rsidR="0004204B" w:rsidRPr="00133D87" w:rsidRDefault="0004204B" w:rsidP="0038374D"/>
    <w:p w14:paraId="2B83EC83" w14:textId="77777777" w:rsidR="0004204B" w:rsidRPr="00133D87" w:rsidRDefault="0004204B" w:rsidP="0004204B">
      <w:pPr>
        <w:pStyle w:val="Titre2"/>
      </w:pPr>
      <w:r w:rsidRPr="00133D87">
        <w:t>Decks</w:t>
      </w:r>
    </w:p>
    <w:p w14:paraId="6A475C4A" w14:textId="77777777" w:rsidR="0004204B" w:rsidRPr="00133D87" w:rsidRDefault="0004204B" w:rsidP="0004204B">
      <w:pPr>
        <w:pStyle w:val="Titre2"/>
      </w:pPr>
    </w:p>
    <w:p w14:paraId="474561AB" w14:textId="77777777" w:rsidR="0004204B" w:rsidRPr="00133D87" w:rsidRDefault="0004204B" w:rsidP="0004204B">
      <w:pPr>
        <w:pStyle w:val="Titre2"/>
      </w:pPr>
    </w:p>
    <w:bookmarkStart w:id="1" w:name="_MON_1775570225"/>
    <w:bookmarkEnd w:id="1"/>
    <w:p w14:paraId="35C3961C" w14:textId="6CA1826C" w:rsidR="00BC125A" w:rsidRPr="00133D87" w:rsidRDefault="00CF218B" w:rsidP="0004204B">
      <w:pPr>
        <w:pStyle w:val="Titre2"/>
      </w:pPr>
      <w:r w:rsidRPr="00133D87">
        <w:object w:dxaOrig="8724" w:dyaOrig="9468" w14:anchorId="3CCBAB4B">
          <v:shape id="_x0000_i1088" type="#_x0000_t75" style="width:436.1pt;height:472.75pt" o:ole="">
            <v:imagedata r:id="rId16" o:title=""/>
          </v:shape>
          <o:OLEObject Type="Embed" ProgID="Excel.Sheet.12" ShapeID="_x0000_i1088" DrawAspect="Content" ObjectID="_1775590273" r:id="rId17"/>
        </w:object>
      </w:r>
    </w:p>
    <w:p w14:paraId="6E712191" w14:textId="77777777" w:rsidR="00CD7447" w:rsidRPr="00133D87" w:rsidRDefault="00CD7447">
      <w:r w:rsidRPr="00133D87">
        <w:br w:type="page"/>
      </w:r>
    </w:p>
    <w:p w14:paraId="22C7402A" w14:textId="7ABBD269" w:rsidR="00AE2956" w:rsidRPr="00133D87" w:rsidRDefault="00CD7447" w:rsidP="003079E1">
      <w:pPr>
        <w:pStyle w:val="Titre1"/>
      </w:pPr>
      <w:r w:rsidRPr="00133D87">
        <w:lastRenderedPageBreak/>
        <w:t>Partie 3</w:t>
      </w:r>
      <w:r w:rsidR="00375AE6" w:rsidRPr="00133D87">
        <w:t> : All-inclusive</w:t>
      </w:r>
    </w:p>
    <w:p w14:paraId="030176FB" w14:textId="77777777" w:rsidR="00375AE6" w:rsidRPr="00133D87" w:rsidRDefault="00375AE6" w:rsidP="00375AE6">
      <w:pPr>
        <w:pStyle w:val="Titre2"/>
      </w:pPr>
      <w:r w:rsidRPr="00133D87">
        <w:t>Description</w:t>
      </w:r>
    </w:p>
    <w:p w14:paraId="687143BA" w14:textId="77777777" w:rsidR="00904ADA" w:rsidRPr="00133D87" w:rsidRDefault="00375AE6" w:rsidP="00375AE6">
      <w:pPr>
        <w:jc w:val="both"/>
      </w:pPr>
      <w:r w:rsidRPr="00133D87">
        <w:t>Dans</w:t>
      </w:r>
      <w:r w:rsidR="00904ADA" w:rsidRPr="00133D87">
        <w:t xml:space="preserve"> dernière</w:t>
      </w:r>
      <w:r w:rsidRPr="00133D87">
        <w:t xml:space="preserve"> partie, le but était d’étendre les règles mises en place en ajoutant l</w:t>
      </w:r>
      <w:r w:rsidR="00904ADA" w:rsidRPr="00133D87">
        <w:t xml:space="preserve">es </w:t>
      </w:r>
      <w:r w:rsidRPr="00133D87">
        <w:t>attribut</w:t>
      </w:r>
      <w:r w:rsidR="00904ADA" w:rsidRPr="00133D87">
        <w:t>s suivants :</w:t>
      </w:r>
    </w:p>
    <w:p w14:paraId="6A3E3AB8" w14:textId="338BF435" w:rsidR="00375AE6" w:rsidRPr="00133D87" w:rsidRDefault="00904ADA" w:rsidP="00904ADA">
      <w:pPr>
        <w:pStyle w:val="Listepuces"/>
      </w:pPr>
      <w:r w:rsidRPr="00133D87">
        <w:t xml:space="preserve">Piétinement </w:t>
      </w:r>
      <w:r w:rsidR="00375AE6" w:rsidRPr="00133D87">
        <w:t xml:space="preserve">| </w:t>
      </w:r>
      <w:r w:rsidRPr="00133D87">
        <w:rPr>
          <w:b/>
          <w:bCs/>
        </w:rPr>
        <w:t>Trample</w:t>
      </w:r>
      <w:r w:rsidRPr="00133D87">
        <w:t xml:space="preserve"> </w:t>
      </w:r>
      <w:r w:rsidR="00375AE6" w:rsidRPr="00133D87">
        <w:t xml:space="preserve">| qui </w:t>
      </w:r>
      <w:r w:rsidRPr="00133D87">
        <w:t>permet</w:t>
      </w:r>
      <w:r w:rsidR="00375AE6" w:rsidRPr="00133D87">
        <w:t xml:space="preserve"> aux cartes attaquantes </w:t>
      </w:r>
      <w:r w:rsidRPr="00133D87">
        <w:t>de transférer le reste des dégâts qu’elle inflige à l</w:t>
      </w:r>
      <w:r w:rsidR="00375AE6" w:rsidRPr="00133D87">
        <w:t>a carte défenseure</w:t>
      </w:r>
      <w:r w:rsidRPr="00133D87">
        <w:t xml:space="preserve"> si cette dernière est détruite</w:t>
      </w:r>
      <w:r w:rsidR="00375AE6" w:rsidRPr="00133D87">
        <w:t>.</w:t>
      </w:r>
    </w:p>
    <w:p w14:paraId="22FA76E5" w14:textId="7DD0E81E" w:rsidR="00904ADA" w:rsidRPr="00133D87" w:rsidRDefault="00904ADA" w:rsidP="00904ADA">
      <w:pPr>
        <w:pStyle w:val="Listepuces"/>
      </w:pPr>
      <w:r w:rsidRPr="00133D87">
        <w:t xml:space="preserve">Distorsion | </w:t>
      </w:r>
      <w:r w:rsidRPr="00133D87">
        <w:rPr>
          <w:b/>
          <w:bCs/>
        </w:rPr>
        <w:t>Distortion</w:t>
      </w:r>
      <w:r w:rsidRPr="00133D87">
        <w:t xml:space="preserve"> | qui impose à la carte défenseur ayant </w:t>
      </w:r>
      <w:r w:rsidRPr="00133D87">
        <w:rPr>
          <w:b/>
          <w:bCs/>
        </w:rPr>
        <w:t>Taunt</w:t>
      </w:r>
      <w:r w:rsidRPr="00133D87">
        <w:t xml:space="preserve"> d’avoir également </w:t>
      </w:r>
      <w:r w:rsidRPr="00133D87">
        <w:rPr>
          <w:b/>
          <w:bCs/>
        </w:rPr>
        <w:t>Distortion</w:t>
      </w:r>
      <w:r w:rsidRPr="00133D87">
        <w:t xml:space="preserve"> pour pouvoir défendre la carte attaquante le possédant.</w:t>
      </w:r>
    </w:p>
    <w:p w14:paraId="5C93823F" w14:textId="72B0ABD1" w:rsidR="00904ADA" w:rsidRPr="00133D87" w:rsidRDefault="00904ADA" w:rsidP="00904ADA">
      <w:pPr>
        <w:pStyle w:val="Listepuces"/>
      </w:pPr>
      <w:r w:rsidRPr="00133D87">
        <w:t xml:space="preserve">Initiative | </w:t>
      </w:r>
      <w:r w:rsidRPr="00133D87">
        <w:rPr>
          <w:b/>
          <w:bCs/>
        </w:rPr>
        <w:t>First Strike</w:t>
      </w:r>
      <w:r w:rsidRPr="00133D87">
        <w:t xml:space="preserve"> | qui permet à la carte la possédant d’infliger ses dégâts avant que la carte adverse puisse attaquer</w:t>
      </w:r>
      <w:r w:rsidR="00BF1D4F" w:rsidRPr="00133D87">
        <w:t>.</w:t>
      </w:r>
    </w:p>
    <w:p w14:paraId="705FA63F" w14:textId="1C2D1C36" w:rsidR="00375AE6" w:rsidRPr="00133D87" w:rsidRDefault="00CF218B" w:rsidP="00375AE6">
      <w:pPr>
        <w:jc w:val="both"/>
      </w:pPr>
      <w:r w:rsidRPr="00133D87">
        <w:t>La Setlist a donc été étendu à 1192 cartes à présents.</w:t>
      </w:r>
    </w:p>
    <w:p w14:paraId="2079A3F8" w14:textId="77777777" w:rsidR="00375AE6" w:rsidRPr="00133D87" w:rsidRDefault="00375AE6" w:rsidP="00375AE6">
      <w:pPr>
        <w:pStyle w:val="Titre2"/>
      </w:pPr>
      <w:r w:rsidRPr="00133D87">
        <w:t>Protocole</w:t>
      </w:r>
    </w:p>
    <w:p w14:paraId="759415EA" w14:textId="6229EC72" w:rsidR="00375AE6" w:rsidRPr="00133D87" w:rsidRDefault="00375AE6" w:rsidP="00375AE6">
      <w:pPr>
        <w:jc w:val="both"/>
      </w:pPr>
      <w:r w:rsidRPr="00133D87">
        <w:t xml:space="preserve">Le protocole consiste à faire </w:t>
      </w:r>
      <w:r w:rsidR="00CF218B" w:rsidRPr="00133D87">
        <w:t>2</w:t>
      </w:r>
      <w:r w:rsidRPr="00133D87">
        <w:t xml:space="preserve">000 itérations d’affrontement, une itération d’affrontement consiste à changer une carte aléatoirement, puis à faire </w:t>
      </w:r>
      <w:r w:rsidR="00CF218B" w:rsidRPr="00133D87">
        <w:t>1</w:t>
      </w:r>
      <w:r w:rsidRPr="00133D87">
        <w:t>000 parties et de noter le taux de victoire à chaque partie.</w:t>
      </w:r>
      <w:r w:rsidR="00CF218B" w:rsidRPr="00133D87">
        <w:t xml:space="preserve"> J’ai décidé d’augmenter le nombre d’itérations étant donné le nombre de cartes conséquent de la Setlist.</w:t>
      </w:r>
    </w:p>
    <w:p w14:paraId="4D19B462" w14:textId="77777777" w:rsidR="00375AE6" w:rsidRPr="00133D87" w:rsidRDefault="00375AE6" w:rsidP="00375AE6">
      <w:pPr>
        <w:jc w:val="both"/>
      </w:pPr>
      <w:r w:rsidRPr="00133D87">
        <w:t xml:space="preserve">Si le taux de victoire à l’itération ‘t’ est supérieur à celui ‘t-1’ cela signifie que le changement de carte est efficace et qu’il doit être conservé. </w:t>
      </w:r>
    </w:p>
    <w:p w14:paraId="6E29EF89" w14:textId="77777777" w:rsidR="00375AE6" w:rsidRPr="00133D87" w:rsidRDefault="00375AE6" w:rsidP="00375AE6">
      <w:pPr>
        <w:pStyle w:val="Titre2"/>
      </w:pPr>
      <w:r w:rsidRPr="00133D87">
        <w:t>Résultats</w:t>
      </w:r>
    </w:p>
    <w:p w14:paraId="59D7561A" w14:textId="77777777" w:rsidR="00375AE6" w:rsidRPr="00133D87" w:rsidRDefault="00375AE6" w:rsidP="00375AE6">
      <w:pPr>
        <w:jc w:val="both"/>
      </w:pPr>
      <w:r w:rsidRPr="00133D87">
        <w:t>Les résultats obtenus montrent que le deck s’est améliorer et que les parties sont de plus en plus rapide. Nous passons ainsi d’environ 10% de victoire à quasiment 100% de victoire.</w:t>
      </w:r>
    </w:p>
    <w:p w14:paraId="6F28961E" w14:textId="77777777" w:rsidR="002A1FFC" w:rsidRPr="00133D87" w:rsidRDefault="002A1FFC" w:rsidP="002A1FFC"/>
    <w:p w14:paraId="244D57C5" w14:textId="77777777" w:rsidR="0004204B" w:rsidRPr="00133D87" w:rsidRDefault="0004204B" w:rsidP="002A1FFC"/>
    <w:p w14:paraId="42E9037C" w14:textId="00378212" w:rsidR="0004204B" w:rsidRPr="00133D87" w:rsidRDefault="0004204B">
      <w:r w:rsidRPr="00133D87">
        <w:br w:type="page"/>
      </w:r>
    </w:p>
    <w:p w14:paraId="6C858DBB" w14:textId="79A789C5" w:rsidR="0004204B" w:rsidRPr="00133D87" w:rsidRDefault="0004204B" w:rsidP="0004204B">
      <w:pPr>
        <w:pStyle w:val="Titre2"/>
      </w:pPr>
      <w:r w:rsidRPr="00133D87">
        <w:lastRenderedPageBreak/>
        <w:t>Données</w:t>
      </w:r>
    </w:p>
    <w:p w14:paraId="31A3406D" w14:textId="5E9F5536" w:rsidR="0004204B" w:rsidRPr="00133D87" w:rsidRDefault="00C94290" w:rsidP="00C94290">
      <w:r w:rsidRPr="00133D87">
        <w:drawing>
          <wp:inline distT="0" distB="0" distL="0" distR="0" wp14:anchorId="2194D827" wp14:editId="3E2513FF">
            <wp:extent cx="5274310" cy="3164840"/>
            <wp:effectExtent l="0" t="0" r="2540" b="16510"/>
            <wp:docPr id="737138307" name="Graphique 1">
              <a:extLst xmlns:a="http://schemas.openxmlformats.org/drawingml/2006/main">
                <a:ext uri="{FF2B5EF4-FFF2-40B4-BE49-F238E27FC236}">
                  <a16:creationId xmlns:a16="http://schemas.microsoft.com/office/drawing/2014/main" id="{D0CED15D-BEA9-D2DA-3E26-F7D48BC50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C37223" w14:textId="77777777" w:rsidR="00C94290" w:rsidRPr="00133D87" w:rsidRDefault="00C94290"/>
    <w:p w14:paraId="5D982BDB" w14:textId="5BB2CD90" w:rsidR="00C94290" w:rsidRPr="00133D87" w:rsidRDefault="00C94290" w:rsidP="00C94290">
      <w:pPr>
        <w:jc w:val="center"/>
      </w:pPr>
      <w:r w:rsidRPr="00133D87">
        <w:drawing>
          <wp:inline distT="0" distB="0" distL="0" distR="0" wp14:anchorId="7584E19B" wp14:editId="2F7CECEA">
            <wp:extent cx="4572000" cy="2743200"/>
            <wp:effectExtent l="0" t="0" r="0" b="0"/>
            <wp:docPr id="1769081478" name="Graphique 1">
              <a:extLst xmlns:a="http://schemas.openxmlformats.org/drawingml/2006/main">
                <a:ext uri="{FF2B5EF4-FFF2-40B4-BE49-F238E27FC236}">
                  <a16:creationId xmlns:a16="http://schemas.microsoft.com/office/drawing/2014/main" id="{1C856064-C6F8-049E-C223-D727E1D3E9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133D87">
        <w:br w:type="page"/>
      </w:r>
    </w:p>
    <w:p w14:paraId="64B8706A" w14:textId="77777777" w:rsidR="00C94290" w:rsidRPr="00133D87" w:rsidRDefault="00C94290"/>
    <w:p w14:paraId="0675AC03" w14:textId="5C9C6F77" w:rsidR="0004204B" w:rsidRPr="00133D87" w:rsidRDefault="0004204B" w:rsidP="0004204B">
      <w:pPr>
        <w:pStyle w:val="Titre2"/>
      </w:pPr>
      <w:r w:rsidRPr="00133D87">
        <w:t>Decks</w:t>
      </w:r>
    </w:p>
    <w:p w14:paraId="3D59F478" w14:textId="77777777" w:rsidR="0004204B" w:rsidRPr="00133D87" w:rsidRDefault="0004204B" w:rsidP="0004204B"/>
    <w:bookmarkStart w:id="2" w:name="_MON_1775587814"/>
    <w:bookmarkEnd w:id="2"/>
    <w:p w14:paraId="0CB27326" w14:textId="2F75207D" w:rsidR="0004204B" w:rsidRPr="00133D87" w:rsidRDefault="0004204B" w:rsidP="002A1FFC">
      <w:r w:rsidRPr="00133D87">
        <w:object w:dxaOrig="7227" w:dyaOrig="9468" w14:anchorId="6E799D6D">
          <v:shape id="_x0000_i1085" type="#_x0000_t75" style="width:361.35pt;height:473.45pt" o:ole="">
            <v:imagedata r:id="rId20" o:title=""/>
          </v:shape>
          <o:OLEObject Type="Embed" ProgID="Excel.Sheet.12" ShapeID="_x0000_i1085" DrawAspect="Content" ObjectID="_1775590274" r:id="rId21"/>
        </w:object>
      </w:r>
    </w:p>
    <w:p w14:paraId="274684EF" w14:textId="57667FA4" w:rsidR="0004204B" w:rsidRPr="00133D87" w:rsidRDefault="0004204B">
      <w:r w:rsidRPr="00133D87">
        <w:br w:type="page"/>
      </w:r>
    </w:p>
    <w:p w14:paraId="123BA6F9" w14:textId="77777777" w:rsidR="0004204B" w:rsidRPr="00133D87" w:rsidRDefault="0004204B" w:rsidP="002A1FFC"/>
    <w:bookmarkStart w:id="3" w:name="_MON_1775588085"/>
    <w:bookmarkEnd w:id="3"/>
    <w:p w14:paraId="350846E5" w14:textId="5270803C" w:rsidR="0038374D" w:rsidRPr="00133D87" w:rsidRDefault="00C94290" w:rsidP="002A1FFC">
      <w:r w:rsidRPr="00133D87">
        <w:object w:dxaOrig="7227" w:dyaOrig="9468" w14:anchorId="4D1FC68A">
          <v:shape id="_x0000_i1082" type="#_x0000_t75" style="width:361.35pt;height:473.45pt" o:ole="">
            <v:imagedata r:id="rId22" o:title=""/>
          </v:shape>
          <o:OLEObject Type="Embed" ProgID="Excel.Sheet.12" ShapeID="_x0000_i1082" DrawAspect="Content" ObjectID="_1775590275" r:id="rId23"/>
        </w:object>
      </w:r>
    </w:p>
    <w:p w14:paraId="73ABA5FE" w14:textId="77777777" w:rsidR="0038374D" w:rsidRPr="00133D87" w:rsidRDefault="0038374D" w:rsidP="002A1FFC"/>
    <w:p w14:paraId="4BEC8EDE" w14:textId="1563229D" w:rsidR="002A1FFC" w:rsidRPr="00133D87" w:rsidRDefault="002A1FFC" w:rsidP="002A1FFC"/>
    <w:p w14:paraId="436DEC67" w14:textId="77777777" w:rsidR="005C2972" w:rsidRPr="00133D87" w:rsidRDefault="005C2972" w:rsidP="002A1FFC"/>
    <w:p w14:paraId="67E08F9E" w14:textId="77777777" w:rsidR="0038374D" w:rsidRPr="00133D87" w:rsidRDefault="0038374D">
      <w:pPr>
        <w:rPr>
          <w:rFonts w:asciiTheme="majorHAnsi" w:eastAsiaTheme="majorEastAsia" w:hAnsiTheme="majorHAnsi" w:cstheme="majorBidi"/>
          <w:color w:val="007789" w:themeColor="accent1" w:themeShade="BF"/>
          <w:sz w:val="32"/>
        </w:rPr>
      </w:pPr>
      <w:r w:rsidRPr="00133D87">
        <w:br w:type="page"/>
      </w:r>
    </w:p>
    <w:p w14:paraId="50AFA9D3" w14:textId="7F75DE5D" w:rsidR="005C2972" w:rsidRPr="00133D87" w:rsidRDefault="0038374D" w:rsidP="0038374D">
      <w:pPr>
        <w:pStyle w:val="Titre1"/>
      </w:pPr>
      <w:r w:rsidRPr="00133D87">
        <w:lastRenderedPageBreak/>
        <w:t>Conclusion</w:t>
      </w:r>
    </w:p>
    <w:p w14:paraId="59E8391A" w14:textId="0FFC2F31" w:rsidR="00CF218B" w:rsidRDefault="00133D87" w:rsidP="00CF218B">
      <w:r w:rsidRPr="00133D87">
        <w:t>Le projet répond</w:t>
      </w:r>
      <w:r>
        <w:t xml:space="preserve"> aux objectifs initiaux que nous nous sommes fixés. Nous sommes en mesure de produire plusieurs decks et de les optimiser chacun. Ou encore de pouvoir analyser si des cartes sont trop récurrentes ou au contraire pas assez.</w:t>
      </w:r>
    </w:p>
    <w:p w14:paraId="3AFCB5B4" w14:textId="0E3B239E" w:rsidR="00133D87" w:rsidRDefault="00133D87" w:rsidP="00CF218B">
      <w:r>
        <w:t xml:space="preserve">En revanche, plusieurs pistes d’améliorations sont possibles : </w:t>
      </w:r>
    </w:p>
    <w:p w14:paraId="408E2382" w14:textId="29C3ECF1" w:rsidR="00133D87" w:rsidRDefault="00133D87" w:rsidP="00133D87">
      <w:pPr>
        <w:pStyle w:val="Listepuces"/>
      </w:pPr>
      <w:r>
        <w:t>Optimiser la Setlist en elle-même en comptant quand les cartes quittent ou rejoignent le deck afin d’identifier les meilleures et les pires cartes.</w:t>
      </w:r>
      <w:r w:rsidR="006C2BF2">
        <w:t xml:space="preserve"> </w:t>
      </w:r>
    </w:p>
    <w:p w14:paraId="12D903F8" w14:textId="1DF11DC3" w:rsidR="00133D87" w:rsidRDefault="00133D87" w:rsidP="00133D87">
      <w:pPr>
        <w:pStyle w:val="Listepuces"/>
      </w:pPr>
      <w:r>
        <w:t>Optimiser le deck contre plusieurs decks différents, eux-mêmes optimisés</w:t>
      </w:r>
      <w:r w:rsidR="006C2BF2">
        <w:t>. Cela pourrait être fait en se servant du multithreading par exemple.</w:t>
      </w:r>
    </w:p>
    <w:p w14:paraId="5EC8DFE9" w14:textId="7FB0BC90" w:rsidR="006C2BF2" w:rsidRPr="00133D87" w:rsidRDefault="006C2BF2" w:rsidP="006C2BF2">
      <w:pPr>
        <w:pStyle w:val="Listepuces"/>
        <w:numPr>
          <w:ilvl w:val="0"/>
          <w:numId w:val="0"/>
        </w:numPr>
        <w:ind w:left="360"/>
      </w:pPr>
      <w:r>
        <w:t>Malheureusement, l’implémentation de ses améliorations n’ont pu se faire faute d’un manque de temps.</w:t>
      </w:r>
    </w:p>
    <w:p w14:paraId="01719256" w14:textId="77777777" w:rsidR="00CF218B" w:rsidRPr="00133D87" w:rsidRDefault="00CF218B" w:rsidP="00CF218B"/>
    <w:sectPr w:rsidR="00CF218B" w:rsidRPr="00133D87" w:rsidSect="00A20F27">
      <w:footerReference w:type="default" r:id="rId2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B1101" w14:textId="77777777" w:rsidR="00A20F27" w:rsidRPr="00133D87" w:rsidRDefault="00A20F27" w:rsidP="00C6554A">
      <w:pPr>
        <w:spacing w:before="0" w:after="0" w:line="240" w:lineRule="auto"/>
      </w:pPr>
      <w:r w:rsidRPr="00133D87">
        <w:separator/>
      </w:r>
    </w:p>
  </w:endnote>
  <w:endnote w:type="continuationSeparator" w:id="0">
    <w:p w14:paraId="5F8DF68A" w14:textId="77777777" w:rsidR="00A20F27" w:rsidRPr="00133D87" w:rsidRDefault="00A20F27" w:rsidP="00C6554A">
      <w:pPr>
        <w:spacing w:before="0" w:after="0" w:line="240" w:lineRule="auto"/>
      </w:pPr>
      <w:r w:rsidRPr="00133D8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8418" w14:textId="77777777" w:rsidR="00AE2956" w:rsidRPr="00133D87" w:rsidRDefault="00ED7C44">
    <w:pPr>
      <w:pStyle w:val="Pieddepage"/>
    </w:pPr>
    <w:r w:rsidRPr="00133D87">
      <w:rPr>
        <w:lang w:bidi="fr-FR"/>
      </w:rPr>
      <w:t>Page </w:t>
    </w:r>
    <w:r w:rsidRPr="00133D87">
      <w:rPr>
        <w:lang w:bidi="fr-FR"/>
      </w:rPr>
      <w:fldChar w:fldCharType="begin"/>
    </w:r>
    <w:r w:rsidRPr="00133D87">
      <w:rPr>
        <w:lang w:bidi="fr-FR"/>
      </w:rPr>
      <w:instrText xml:space="preserve"> PAGE  \* Arabic  \* MERGEFORMAT </w:instrText>
    </w:r>
    <w:r w:rsidRPr="00133D87">
      <w:rPr>
        <w:lang w:bidi="fr-FR"/>
      </w:rPr>
      <w:fldChar w:fldCharType="separate"/>
    </w:r>
    <w:r w:rsidR="0089714F" w:rsidRPr="00133D87">
      <w:rPr>
        <w:lang w:bidi="fr-FR"/>
      </w:rPr>
      <w:t>1</w:t>
    </w:r>
    <w:r w:rsidRPr="00133D87">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C6AD5" w14:textId="77777777" w:rsidR="00A20F27" w:rsidRPr="00133D87" w:rsidRDefault="00A20F27" w:rsidP="00C6554A">
      <w:pPr>
        <w:spacing w:before="0" w:after="0" w:line="240" w:lineRule="auto"/>
      </w:pPr>
      <w:r w:rsidRPr="00133D87">
        <w:separator/>
      </w:r>
    </w:p>
  </w:footnote>
  <w:footnote w:type="continuationSeparator" w:id="0">
    <w:p w14:paraId="35699D69" w14:textId="77777777" w:rsidR="00A20F27" w:rsidRPr="00133D87" w:rsidRDefault="00A20F27" w:rsidP="00C6554A">
      <w:pPr>
        <w:spacing w:before="0" w:after="0" w:line="240" w:lineRule="auto"/>
      </w:pPr>
      <w:r w:rsidRPr="00133D8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2C406E"/>
    <w:multiLevelType w:val="hybridMultilevel"/>
    <w:tmpl w:val="F55ED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4350B9"/>
    <w:multiLevelType w:val="hybridMultilevel"/>
    <w:tmpl w:val="45288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9E4BC3"/>
    <w:multiLevelType w:val="hybridMultilevel"/>
    <w:tmpl w:val="63727D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19440100">
    <w:abstractNumId w:val="9"/>
  </w:num>
  <w:num w:numId="2" w16cid:durableId="1573273878">
    <w:abstractNumId w:val="8"/>
  </w:num>
  <w:num w:numId="3" w16cid:durableId="434909998">
    <w:abstractNumId w:val="8"/>
  </w:num>
  <w:num w:numId="4" w16cid:durableId="1318268012">
    <w:abstractNumId w:val="9"/>
  </w:num>
  <w:num w:numId="5" w16cid:durableId="896404770">
    <w:abstractNumId w:val="13"/>
  </w:num>
  <w:num w:numId="6" w16cid:durableId="510685377">
    <w:abstractNumId w:val="10"/>
  </w:num>
  <w:num w:numId="7" w16cid:durableId="350376397">
    <w:abstractNumId w:val="12"/>
  </w:num>
  <w:num w:numId="8" w16cid:durableId="1910920629">
    <w:abstractNumId w:val="7"/>
  </w:num>
  <w:num w:numId="9" w16cid:durableId="978458246">
    <w:abstractNumId w:val="6"/>
  </w:num>
  <w:num w:numId="10" w16cid:durableId="1102720565">
    <w:abstractNumId w:val="5"/>
  </w:num>
  <w:num w:numId="11" w16cid:durableId="33501593">
    <w:abstractNumId w:val="4"/>
  </w:num>
  <w:num w:numId="12" w16cid:durableId="593980518">
    <w:abstractNumId w:val="3"/>
  </w:num>
  <w:num w:numId="13" w16cid:durableId="1900094840">
    <w:abstractNumId w:val="2"/>
  </w:num>
  <w:num w:numId="14" w16cid:durableId="816842359">
    <w:abstractNumId w:val="1"/>
  </w:num>
  <w:num w:numId="15" w16cid:durableId="1707876341">
    <w:abstractNumId w:val="0"/>
  </w:num>
  <w:num w:numId="16" w16cid:durableId="88046336">
    <w:abstractNumId w:val="15"/>
  </w:num>
  <w:num w:numId="17" w16cid:durableId="770663212">
    <w:abstractNumId w:val="14"/>
  </w:num>
  <w:num w:numId="18" w16cid:durableId="1048996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47"/>
    <w:rsid w:val="0004204B"/>
    <w:rsid w:val="00133D87"/>
    <w:rsid w:val="00220CF7"/>
    <w:rsid w:val="002554CD"/>
    <w:rsid w:val="00256730"/>
    <w:rsid w:val="00293B83"/>
    <w:rsid w:val="002A1FFC"/>
    <w:rsid w:val="002B4294"/>
    <w:rsid w:val="003079E1"/>
    <w:rsid w:val="00333D0D"/>
    <w:rsid w:val="0035213A"/>
    <w:rsid w:val="00375AE6"/>
    <w:rsid w:val="0038374D"/>
    <w:rsid w:val="003E595C"/>
    <w:rsid w:val="004C049F"/>
    <w:rsid w:val="005000E2"/>
    <w:rsid w:val="005C2972"/>
    <w:rsid w:val="006A3CE7"/>
    <w:rsid w:val="006B430C"/>
    <w:rsid w:val="006C2BF2"/>
    <w:rsid w:val="006D41E9"/>
    <w:rsid w:val="00727E7E"/>
    <w:rsid w:val="00800D33"/>
    <w:rsid w:val="0089714F"/>
    <w:rsid w:val="00904ADA"/>
    <w:rsid w:val="00A20F27"/>
    <w:rsid w:val="00A3314B"/>
    <w:rsid w:val="00AE2956"/>
    <w:rsid w:val="00BC125A"/>
    <w:rsid w:val="00BF1D4F"/>
    <w:rsid w:val="00C6554A"/>
    <w:rsid w:val="00C94290"/>
    <w:rsid w:val="00CC2D49"/>
    <w:rsid w:val="00CD7447"/>
    <w:rsid w:val="00CF218B"/>
    <w:rsid w:val="00D30197"/>
    <w:rsid w:val="00D5222D"/>
    <w:rsid w:val="00D95052"/>
    <w:rsid w:val="00DF7CC8"/>
    <w:rsid w:val="00ED3844"/>
    <w:rsid w:val="00ED7C44"/>
    <w:rsid w:val="00F34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194BA"/>
  <w15:chartTrackingRefBased/>
  <w15:docId w15:val="{F7C5A723-B7CC-4D36-A66C-40DA1713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D30197"/>
    <w:pPr>
      <w:ind w:left="720"/>
      <w:contextualSpacing/>
    </w:pPr>
  </w:style>
  <w:style w:type="table" w:styleId="Grilledutableau">
    <w:name w:val="Table Grid"/>
    <w:basedOn w:val="TableauNormal"/>
    <w:uiPriority w:val="39"/>
    <w:rsid w:val="003E595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804646">
      <w:bodyDiv w:val="1"/>
      <w:marLeft w:val="0"/>
      <w:marRight w:val="0"/>
      <w:marTop w:val="0"/>
      <w:marBottom w:val="0"/>
      <w:divBdr>
        <w:top w:val="none" w:sz="0" w:space="0" w:color="auto"/>
        <w:left w:val="none" w:sz="0" w:space="0" w:color="auto"/>
        <w:bottom w:val="none" w:sz="0" w:space="0" w:color="auto"/>
        <w:right w:val="none" w:sz="0" w:space="0" w:color="auto"/>
      </w:divBdr>
    </w:div>
    <w:div w:id="1184319132">
      <w:bodyDiv w:val="1"/>
      <w:marLeft w:val="0"/>
      <w:marRight w:val="0"/>
      <w:marTop w:val="0"/>
      <w:marBottom w:val="0"/>
      <w:divBdr>
        <w:top w:val="none" w:sz="0" w:space="0" w:color="auto"/>
        <w:left w:val="none" w:sz="0" w:space="0" w:color="auto"/>
        <w:bottom w:val="none" w:sz="0" w:space="0" w:color="auto"/>
        <w:right w:val="none" w:sz="0" w:space="0" w:color="auto"/>
      </w:divBdr>
    </w:div>
    <w:div w:id="16277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chart" Target="charts/chart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Excel_Worksheet2.xlsx"/><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package" Target="embeddings/Microsoft_Excel_Worksheet1.xls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package" Target="embeddings/Microsoft_Excel_Worksheet3.xlsx"/><Relationship Id="rId10" Type="http://schemas.openxmlformats.org/officeDocument/2006/relationships/chart" Target="charts/chart2.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package" Target="embeddings/Microsoft_Excel_Worksheet.xlsx"/><Relationship Id="rId22"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c\AppData\Roaming\Microsoft\Templates\Rapport%20d&#8217;&#233;tudiant%20avec%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Graphique%20dans%20Microsoft%20Word"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eoc\Coding\ENJMIN\TP_Optimisation\TP_Optimisation\Data\Without_Options\WinRat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eoc\Coding\ENJMIN\TP_Optimisation\TP_Optimisation\Data\Without_Options\AmountOfCardsPerCostDataBegi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eoc\Coding\ENJMIN\TP_Optimisation\TP_Optimisation\Data\Without_Options\AmountOfCardsPerCostDataEnd.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eoc\Coding\ENJMIN\TP_Optimisation\TP_Optimisation\Data\Only_Taunt\WinRate.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eoc\Coding\ENJMIN\TP_Optimisation\WinRat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theoc\Coding\ENJMIN\TP_Optimisation\WinRate.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fr-FR"/>
              <a:t>Taux de victoire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'[Graphique dans Microsoft Word]WinRate'!$B$1</c:f>
              <c:strCache>
                <c:ptCount val="1"/>
                <c:pt idx="0">
                  <c:v>Win rate</c:v>
                </c:pt>
              </c:strCache>
            </c:strRef>
          </c:tx>
          <c:spPr>
            <a:ln w="34925" cap="rnd">
              <a:solidFill>
                <a:schemeClr val="lt1"/>
              </a:solidFill>
              <a:round/>
            </a:ln>
            <a:effectLst>
              <a:outerShdw dist="25400" dir="2700000" algn="tl" rotWithShape="0">
                <a:schemeClr val="accent1"/>
              </a:outerShdw>
            </a:effectLst>
          </c:spPr>
          <c:marker>
            <c:symbol val="none"/>
          </c:marker>
          <c:trendline>
            <c:spPr>
              <a:ln w="6350" cap="flat" cmpd="sng" algn="ctr">
                <a:solidFill>
                  <a:schemeClr val="accent3"/>
                </a:solidFill>
                <a:prstDash val="solid"/>
                <a:round/>
                <a:tailEnd type="triangle" w="med" len="lg"/>
              </a:ln>
              <a:effectLst>
                <a:outerShdw blurRad="40000" dist="23000" dir="5400000" rotWithShape="0">
                  <a:srgbClr val="000000">
                    <a:alpha val="35000"/>
                  </a:srgbClr>
                </a:outerShdw>
              </a:effectLst>
            </c:spPr>
            <c:trendlineType val="poly"/>
            <c:order val="2"/>
            <c:dispRSqr val="0"/>
            <c:dispEq val="0"/>
          </c:trendline>
          <c:cat>
            <c:numRef>
              <c:f>'[Graphique dans Microsoft Word]WinRate'!$A$2:$A$1001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'[Graphique dans Microsoft Word]WinRate'!$B$2:$B$1001</c:f>
              <c:numCache>
                <c:formatCode>General</c:formatCode>
                <c:ptCount val="1000"/>
                <c:pt idx="0">
                  <c:v>80</c:v>
                </c:pt>
                <c:pt idx="1">
                  <c:v>84</c:v>
                </c:pt>
                <c:pt idx="2">
                  <c:v>64</c:v>
                </c:pt>
                <c:pt idx="3">
                  <c:v>88</c:v>
                </c:pt>
                <c:pt idx="4">
                  <c:v>88</c:v>
                </c:pt>
                <c:pt idx="5">
                  <c:v>84</c:v>
                </c:pt>
                <c:pt idx="6">
                  <c:v>88</c:v>
                </c:pt>
                <c:pt idx="7">
                  <c:v>64</c:v>
                </c:pt>
                <c:pt idx="8">
                  <c:v>52</c:v>
                </c:pt>
                <c:pt idx="9">
                  <c:v>88</c:v>
                </c:pt>
                <c:pt idx="10">
                  <c:v>88</c:v>
                </c:pt>
                <c:pt idx="11">
                  <c:v>84</c:v>
                </c:pt>
                <c:pt idx="12">
                  <c:v>88</c:v>
                </c:pt>
                <c:pt idx="13">
                  <c:v>52</c:v>
                </c:pt>
                <c:pt idx="14">
                  <c:v>88</c:v>
                </c:pt>
                <c:pt idx="15">
                  <c:v>72</c:v>
                </c:pt>
                <c:pt idx="16">
                  <c:v>88</c:v>
                </c:pt>
                <c:pt idx="17">
                  <c:v>60</c:v>
                </c:pt>
                <c:pt idx="18">
                  <c:v>80</c:v>
                </c:pt>
                <c:pt idx="19">
                  <c:v>104</c:v>
                </c:pt>
                <c:pt idx="20">
                  <c:v>84</c:v>
                </c:pt>
                <c:pt idx="21">
                  <c:v>24</c:v>
                </c:pt>
                <c:pt idx="22">
                  <c:v>72</c:v>
                </c:pt>
                <c:pt idx="23">
                  <c:v>92</c:v>
                </c:pt>
                <c:pt idx="24">
                  <c:v>52</c:v>
                </c:pt>
                <c:pt idx="25">
                  <c:v>96</c:v>
                </c:pt>
                <c:pt idx="26">
                  <c:v>104</c:v>
                </c:pt>
                <c:pt idx="27">
                  <c:v>104</c:v>
                </c:pt>
                <c:pt idx="28">
                  <c:v>116</c:v>
                </c:pt>
                <c:pt idx="29">
                  <c:v>108</c:v>
                </c:pt>
                <c:pt idx="30">
                  <c:v>96</c:v>
                </c:pt>
                <c:pt idx="31">
                  <c:v>108</c:v>
                </c:pt>
                <c:pt idx="32">
                  <c:v>116</c:v>
                </c:pt>
                <c:pt idx="33">
                  <c:v>112</c:v>
                </c:pt>
                <c:pt idx="34">
                  <c:v>116</c:v>
                </c:pt>
                <c:pt idx="35">
                  <c:v>152</c:v>
                </c:pt>
                <c:pt idx="36">
                  <c:v>184</c:v>
                </c:pt>
                <c:pt idx="37">
                  <c:v>144</c:v>
                </c:pt>
                <c:pt idx="38">
                  <c:v>140</c:v>
                </c:pt>
                <c:pt idx="39">
                  <c:v>236</c:v>
                </c:pt>
                <c:pt idx="40">
                  <c:v>224</c:v>
                </c:pt>
                <c:pt idx="41">
                  <c:v>124</c:v>
                </c:pt>
                <c:pt idx="42">
                  <c:v>204</c:v>
                </c:pt>
                <c:pt idx="43">
                  <c:v>236</c:v>
                </c:pt>
                <c:pt idx="44">
                  <c:v>232</c:v>
                </c:pt>
                <c:pt idx="45">
                  <c:v>232</c:v>
                </c:pt>
                <c:pt idx="46">
                  <c:v>236</c:v>
                </c:pt>
                <c:pt idx="47">
                  <c:v>236</c:v>
                </c:pt>
                <c:pt idx="48">
                  <c:v>292</c:v>
                </c:pt>
                <c:pt idx="49">
                  <c:v>288</c:v>
                </c:pt>
                <c:pt idx="50">
                  <c:v>276</c:v>
                </c:pt>
                <c:pt idx="51">
                  <c:v>292</c:v>
                </c:pt>
                <c:pt idx="52">
                  <c:v>312</c:v>
                </c:pt>
                <c:pt idx="53">
                  <c:v>284</c:v>
                </c:pt>
                <c:pt idx="54">
                  <c:v>216</c:v>
                </c:pt>
                <c:pt idx="55">
                  <c:v>392</c:v>
                </c:pt>
                <c:pt idx="56">
                  <c:v>312</c:v>
                </c:pt>
                <c:pt idx="57">
                  <c:v>220</c:v>
                </c:pt>
                <c:pt idx="58">
                  <c:v>364</c:v>
                </c:pt>
                <c:pt idx="59">
                  <c:v>340</c:v>
                </c:pt>
                <c:pt idx="60">
                  <c:v>232</c:v>
                </c:pt>
                <c:pt idx="61">
                  <c:v>392</c:v>
                </c:pt>
                <c:pt idx="62">
                  <c:v>296</c:v>
                </c:pt>
                <c:pt idx="63">
                  <c:v>392</c:v>
                </c:pt>
                <c:pt idx="64">
                  <c:v>352</c:v>
                </c:pt>
                <c:pt idx="65">
                  <c:v>312</c:v>
                </c:pt>
                <c:pt idx="66">
                  <c:v>392</c:v>
                </c:pt>
                <c:pt idx="67">
                  <c:v>356</c:v>
                </c:pt>
                <c:pt idx="68">
                  <c:v>392</c:v>
                </c:pt>
                <c:pt idx="69">
                  <c:v>392</c:v>
                </c:pt>
                <c:pt idx="70">
                  <c:v>392</c:v>
                </c:pt>
                <c:pt idx="71">
                  <c:v>392</c:v>
                </c:pt>
                <c:pt idx="72">
                  <c:v>380</c:v>
                </c:pt>
                <c:pt idx="73">
                  <c:v>348</c:v>
                </c:pt>
                <c:pt idx="74">
                  <c:v>312</c:v>
                </c:pt>
                <c:pt idx="75">
                  <c:v>384</c:v>
                </c:pt>
                <c:pt idx="76">
                  <c:v>356</c:v>
                </c:pt>
                <c:pt idx="77">
                  <c:v>376</c:v>
                </c:pt>
                <c:pt idx="78">
                  <c:v>348</c:v>
                </c:pt>
                <c:pt idx="79">
                  <c:v>392</c:v>
                </c:pt>
                <c:pt idx="80">
                  <c:v>300</c:v>
                </c:pt>
                <c:pt idx="81">
                  <c:v>392</c:v>
                </c:pt>
                <c:pt idx="82">
                  <c:v>320</c:v>
                </c:pt>
                <c:pt idx="83">
                  <c:v>392</c:v>
                </c:pt>
                <c:pt idx="84">
                  <c:v>344</c:v>
                </c:pt>
                <c:pt idx="85">
                  <c:v>324</c:v>
                </c:pt>
                <c:pt idx="86">
                  <c:v>186</c:v>
                </c:pt>
                <c:pt idx="87">
                  <c:v>392</c:v>
                </c:pt>
                <c:pt idx="88">
                  <c:v>288</c:v>
                </c:pt>
                <c:pt idx="89">
                  <c:v>388</c:v>
                </c:pt>
                <c:pt idx="90">
                  <c:v>368</c:v>
                </c:pt>
                <c:pt idx="91">
                  <c:v>392</c:v>
                </c:pt>
                <c:pt idx="92">
                  <c:v>392</c:v>
                </c:pt>
                <c:pt idx="93">
                  <c:v>364</c:v>
                </c:pt>
                <c:pt idx="94">
                  <c:v>384</c:v>
                </c:pt>
                <c:pt idx="95">
                  <c:v>344</c:v>
                </c:pt>
                <c:pt idx="96">
                  <c:v>392</c:v>
                </c:pt>
                <c:pt idx="97">
                  <c:v>336</c:v>
                </c:pt>
                <c:pt idx="98">
                  <c:v>392</c:v>
                </c:pt>
                <c:pt idx="99">
                  <c:v>360</c:v>
                </c:pt>
                <c:pt idx="100">
                  <c:v>356</c:v>
                </c:pt>
                <c:pt idx="101">
                  <c:v>384</c:v>
                </c:pt>
                <c:pt idx="102">
                  <c:v>212</c:v>
                </c:pt>
                <c:pt idx="103">
                  <c:v>324</c:v>
                </c:pt>
                <c:pt idx="104">
                  <c:v>336</c:v>
                </c:pt>
                <c:pt idx="105">
                  <c:v>344</c:v>
                </c:pt>
                <c:pt idx="106">
                  <c:v>392</c:v>
                </c:pt>
                <c:pt idx="107">
                  <c:v>344</c:v>
                </c:pt>
                <c:pt idx="108">
                  <c:v>392</c:v>
                </c:pt>
                <c:pt idx="109">
                  <c:v>392</c:v>
                </c:pt>
                <c:pt idx="110">
                  <c:v>380</c:v>
                </c:pt>
                <c:pt idx="111">
                  <c:v>360</c:v>
                </c:pt>
                <c:pt idx="112">
                  <c:v>364</c:v>
                </c:pt>
                <c:pt idx="113">
                  <c:v>392</c:v>
                </c:pt>
                <c:pt idx="114">
                  <c:v>340</c:v>
                </c:pt>
                <c:pt idx="115">
                  <c:v>332</c:v>
                </c:pt>
                <c:pt idx="116">
                  <c:v>420</c:v>
                </c:pt>
                <c:pt idx="117">
                  <c:v>356</c:v>
                </c:pt>
                <c:pt idx="118">
                  <c:v>384</c:v>
                </c:pt>
                <c:pt idx="119">
                  <c:v>452</c:v>
                </c:pt>
                <c:pt idx="120">
                  <c:v>452</c:v>
                </c:pt>
                <c:pt idx="121">
                  <c:v>416</c:v>
                </c:pt>
                <c:pt idx="122">
                  <c:v>452</c:v>
                </c:pt>
                <c:pt idx="123">
                  <c:v>452</c:v>
                </c:pt>
                <c:pt idx="124">
                  <c:v>432</c:v>
                </c:pt>
                <c:pt idx="125">
                  <c:v>452</c:v>
                </c:pt>
                <c:pt idx="126">
                  <c:v>400</c:v>
                </c:pt>
                <c:pt idx="127">
                  <c:v>424</c:v>
                </c:pt>
                <c:pt idx="128">
                  <c:v>440</c:v>
                </c:pt>
                <c:pt idx="129">
                  <c:v>404</c:v>
                </c:pt>
                <c:pt idx="130">
                  <c:v>452</c:v>
                </c:pt>
                <c:pt idx="131">
                  <c:v>440</c:v>
                </c:pt>
                <c:pt idx="132">
                  <c:v>452</c:v>
                </c:pt>
                <c:pt idx="133">
                  <c:v>356</c:v>
                </c:pt>
                <c:pt idx="134">
                  <c:v>436</c:v>
                </c:pt>
                <c:pt idx="135">
                  <c:v>448</c:v>
                </c:pt>
                <c:pt idx="136">
                  <c:v>436</c:v>
                </c:pt>
                <c:pt idx="137">
                  <c:v>404</c:v>
                </c:pt>
                <c:pt idx="138">
                  <c:v>432</c:v>
                </c:pt>
                <c:pt idx="139">
                  <c:v>444</c:v>
                </c:pt>
                <c:pt idx="140">
                  <c:v>452</c:v>
                </c:pt>
                <c:pt idx="141">
                  <c:v>396</c:v>
                </c:pt>
                <c:pt idx="142">
                  <c:v>456</c:v>
                </c:pt>
                <c:pt idx="143">
                  <c:v>404</c:v>
                </c:pt>
                <c:pt idx="144">
                  <c:v>384</c:v>
                </c:pt>
                <c:pt idx="145">
                  <c:v>340</c:v>
                </c:pt>
                <c:pt idx="146">
                  <c:v>328</c:v>
                </c:pt>
                <c:pt idx="147">
                  <c:v>420</c:v>
                </c:pt>
                <c:pt idx="148">
                  <c:v>428</c:v>
                </c:pt>
                <c:pt idx="149">
                  <c:v>368</c:v>
                </c:pt>
                <c:pt idx="150">
                  <c:v>456</c:v>
                </c:pt>
                <c:pt idx="151">
                  <c:v>448</c:v>
                </c:pt>
                <c:pt idx="152">
                  <c:v>456</c:v>
                </c:pt>
                <c:pt idx="153">
                  <c:v>416</c:v>
                </c:pt>
                <c:pt idx="154">
                  <c:v>452</c:v>
                </c:pt>
                <c:pt idx="155">
                  <c:v>456</c:v>
                </c:pt>
                <c:pt idx="156">
                  <c:v>416</c:v>
                </c:pt>
                <c:pt idx="157">
                  <c:v>420</c:v>
                </c:pt>
                <c:pt idx="158">
                  <c:v>452</c:v>
                </c:pt>
                <c:pt idx="159">
                  <c:v>452</c:v>
                </c:pt>
                <c:pt idx="160">
                  <c:v>428</c:v>
                </c:pt>
                <c:pt idx="161">
                  <c:v>404</c:v>
                </c:pt>
                <c:pt idx="162">
                  <c:v>404</c:v>
                </c:pt>
                <c:pt idx="163">
                  <c:v>388</c:v>
                </c:pt>
                <c:pt idx="164">
                  <c:v>456</c:v>
                </c:pt>
                <c:pt idx="165">
                  <c:v>456</c:v>
                </c:pt>
                <c:pt idx="166">
                  <c:v>384</c:v>
                </c:pt>
                <c:pt idx="167">
                  <c:v>404</c:v>
                </c:pt>
                <c:pt idx="168">
                  <c:v>440</c:v>
                </c:pt>
                <c:pt idx="169">
                  <c:v>392</c:v>
                </c:pt>
                <c:pt idx="170">
                  <c:v>452</c:v>
                </c:pt>
                <c:pt idx="171">
                  <c:v>404</c:v>
                </c:pt>
                <c:pt idx="172">
                  <c:v>388</c:v>
                </c:pt>
                <c:pt idx="173">
                  <c:v>416</c:v>
                </c:pt>
                <c:pt idx="174">
                  <c:v>440</c:v>
                </c:pt>
                <c:pt idx="175">
                  <c:v>468</c:v>
                </c:pt>
                <c:pt idx="176">
                  <c:v>424</c:v>
                </c:pt>
                <c:pt idx="177">
                  <c:v>464</c:v>
                </c:pt>
                <c:pt idx="178">
                  <c:v>468</c:v>
                </c:pt>
                <c:pt idx="179">
                  <c:v>464</c:v>
                </c:pt>
                <c:pt idx="180">
                  <c:v>464</c:v>
                </c:pt>
                <c:pt idx="181">
                  <c:v>464</c:v>
                </c:pt>
                <c:pt idx="182">
                  <c:v>460</c:v>
                </c:pt>
                <c:pt idx="183">
                  <c:v>496</c:v>
                </c:pt>
                <c:pt idx="184">
                  <c:v>452</c:v>
                </c:pt>
                <c:pt idx="185">
                  <c:v>448</c:v>
                </c:pt>
                <c:pt idx="186">
                  <c:v>516</c:v>
                </c:pt>
                <c:pt idx="187">
                  <c:v>504</c:v>
                </c:pt>
                <c:pt idx="188">
                  <c:v>508</c:v>
                </c:pt>
                <c:pt idx="189">
                  <c:v>452</c:v>
                </c:pt>
                <c:pt idx="190">
                  <c:v>448</c:v>
                </c:pt>
                <c:pt idx="191">
                  <c:v>452</c:v>
                </c:pt>
                <c:pt idx="192">
                  <c:v>460</c:v>
                </c:pt>
                <c:pt idx="193">
                  <c:v>512</c:v>
                </c:pt>
                <c:pt idx="194">
                  <c:v>508</c:v>
                </c:pt>
                <c:pt idx="195">
                  <c:v>472</c:v>
                </c:pt>
                <c:pt idx="196">
                  <c:v>512</c:v>
                </c:pt>
                <c:pt idx="197">
                  <c:v>500</c:v>
                </c:pt>
                <c:pt idx="198">
                  <c:v>532</c:v>
                </c:pt>
                <c:pt idx="199">
                  <c:v>580</c:v>
                </c:pt>
                <c:pt idx="200">
                  <c:v>564</c:v>
                </c:pt>
                <c:pt idx="201">
                  <c:v>580</c:v>
                </c:pt>
                <c:pt idx="202">
                  <c:v>564</c:v>
                </c:pt>
                <c:pt idx="203">
                  <c:v>612</c:v>
                </c:pt>
                <c:pt idx="204">
                  <c:v>612</c:v>
                </c:pt>
                <c:pt idx="205">
                  <c:v>600</c:v>
                </c:pt>
                <c:pt idx="206">
                  <c:v>612</c:v>
                </c:pt>
                <c:pt idx="207">
                  <c:v>612</c:v>
                </c:pt>
                <c:pt idx="208">
                  <c:v>612</c:v>
                </c:pt>
                <c:pt idx="209">
                  <c:v>616</c:v>
                </c:pt>
                <c:pt idx="210">
                  <c:v>584</c:v>
                </c:pt>
                <c:pt idx="211">
                  <c:v>616</c:v>
                </c:pt>
                <c:pt idx="212">
                  <c:v>596</c:v>
                </c:pt>
                <c:pt idx="213">
                  <c:v>616</c:v>
                </c:pt>
                <c:pt idx="214">
                  <c:v>608</c:v>
                </c:pt>
                <c:pt idx="215">
                  <c:v>660</c:v>
                </c:pt>
                <c:pt idx="216">
                  <c:v>656</c:v>
                </c:pt>
                <c:pt idx="217">
                  <c:v>644</c:v>
                </c:pt>
                <c:pt idx="218">
                  <c:v>660</c:v>
                </c:pt>
                <c:pt idx="219">
                  <c:v>604</c:v>
                </c:pt>
                <c:pt idx="220">
                  <c:v>600</c:v>
                </c:pt>
                <c:pt idx="221">
                  <c:v>660</c:v>
                </c:pt>
                <c:pt idx="222">
                  <c:v>624</c:v>
                </c:pt>
                <c:pt idx="223">
                  <c:v>624</c:v>
                </c:pt>
                <c:pt idx="224">
                  <c:v>624</c:v>
                </c:pt>
                <c:pt idx="225">
                  <c:v>624</c:v>
                </c:pt>
                <c:pt idx="226">
                  <c:v>640</c:v>
                </c:pt>
                <c:pt idx="227">
                  <c:v>660</c:v>
                </c:pt>
                <c:pt idx="228">
                  <c:v>688</c:v>
                </c:pt>
                <c:pt idx="229">
                  <c:v>676</c:v>
                </c:pt>
                <c:pt idx="230">
                  <c:v>688</c:v>
                </c:pt>
                <c:pt idx="231">
                  <c:v>676</c:v>
                </c:pt>
                <c:pt idx="232">
                  <c:v>684</c:v>
                </c:pt>
                <c:pt idx="233">
                  <c:v>688</c:v>
                </c:pt>
                <c:pt idx="234">
                  <c:v>632</c:v>
                </c:pt>
                <c:pt idx="235">
                  <c:v>684</c:v>
                </c:pt>
                <c:pt idx="236">
                  <c:v>676</c:v>
                </c:pt>
                <c:pt idx="237">
                  <c:v>636</c:v>
                </c:pt>
                <c:pt idx="238">
                  <c:v>688</c:v>
                </c:pt>
                <c:pt idx="239">
                  <c:v>624</c:v>
                </c:pt>
                <c:pt idx="240">
                  <c:v>684</c:v>
                </c:pt>
                <c:pt idx="241">
                  <c:v>632</c:v>
                </c:pt>
                <c:pt idx="242">
                  <c:v>668</c:v>
                </c:pt>
                <c:pt idx="243">
                  <c:v>684</c:v>
                </c:pt>
                <c:pt idx="244">
                  <c:v>684</c:v>
                </c:pt>
                <c:pt idx="245">
                  <c:v>688</c:v>
                </c:pt>
                <c:pt idx="246">
                  <c:v>688</c:v>
                </c:pt>
                <c:pt idx="247">
                  <c:v>688</c:v>
                </c:pt>
                <c:pt idx="248">
                  <c:v>216</c:v>
                </c:pt>
                <c:pt idx="249">
                  <c:v>688</c:v>
                </c:pt>
                <c:pt idx="250">
                  <c:v>364</c:v>
                </c:pt>
                <c:pt idx="251">
                  <c:v>660</c:v>
                </c:pt>
                <c:pt idx="252">
                  <c:v>648</c:v>
                </c:pt>
                <c:pt idx="253">
                  <c:v>672</c:v>
                </c:pt>
                <c:pt idx="254">
                  <c:v>676</c:v>
                </c:pt>
                <c:pt idx="255">
                  <c:v>692</c:v>
                </c:pt>
                <c:pt idx="256">
                  <c:v>660</c:v>
                </c:pt>
                <c:pt idx="257">
                  <c:v>708</c:v>
                </c:pt>
                <c:pt idx="258">
                  <c:v>704</c:v>
                </c:pt>
                <c:pt idx="259">
                  <c:v>720</c:v>
                </c:pt>
                <c:pt idx="260">
                  <c:v>720</c:v>
                </c:pt>
                <c:pt idx="261">
                  <c:v>704</c:v>
                </c:pt>
                <c:pt idx="262">
                  <c:v>720</c:v>
                </c:pt>
                <c:pt idx="263">
                  <c:v>720</c:v>
                </c:pt>
                <c:pt idx="264">
                  <c:v>692</c:v>
                </c:pt>
                <c:pt idx="265">
                  <c:v>720</c:v>
                </c:pt>
                <c:pt idx="266">
                  <c:v>708</c:v>
                </c:pt>
                <c:pt idx="267">
                  <c:v>716</c:v>
                </c:pt>
                <c:pt idx="268">
                  <c:v>696</c:v>
                </c:pt>
                <c:pt idx="269">
                  <c:v>720</c:v>
                </c:pt>
                <c:pt idx="270">
                  <c:v>724</c:v>
                </c:pt>
                <c:pt idx="271">
                  <c:v>676</c:v>
                </c:pt>
                <c:pt idx="272">
                  <c:v>724</c:v>
                </c:pt>
                <c:pt idx="273">
                  <c:v>696</c:v>
                </c:pt>
                <c:pt idx="274">
                  <c:v>708</c:v>
                </c:pt>
                <c:pt idx="275">
                  <c:v>716</c:v>
                </c:pt>
                <c:pt idx="276">
                  <c:v>748</c:v>
                </c:pt>
                <c:pt idx="277">
                  <c:v>748</c:v>
                </c:pt>
                <c:pt idx="278">
                  <c:v>720</c:v>
                </c:pt>
                <c:pt idx="279">
                  <c:v>740</c:v>
                </c:pt>
                <c:pt idx="280">
                  <c:v>472</c:v>
                </c:pt>
                <c:pt idx="281">
                  <c:v>748</c:v>
                </c:pt>
                <c:pt idx="282">
                  <c:v>748</c:v>
                </c:pt>
                <c:pt idx="283">
                  <c:v>748</c:v>
                </c:pt>
                <c:pt idx="284">
                  <c:v>700</c:v>
                </c:pt>
                <c:pt idx="285">
                  <c:v>720</c:v>
                </c:pt>
                <c:pt idx="286">
                  <c:v>716</c:v>
                </c:pt>
                <c:pt idx="287">
                  <c:v>748</c:v>
                </c:pt>
                <c:pt idx="288">
                  <c:v>732</c:v>
                </c:pt>
                <c:pt idx="289">
                  <c:v>724</c:v>
                </c:pt>
                <c:pt idx="290">
                  <c:v>692</c:v>
                </c:pt>
                <c:pt idx="291">
                  <c:v>692</c:v>
                </c:pt>
                <c:pt idx="292">
                  <c:v>700</c:v>
                </c:pt>
                <c:pt idx="293">
                  <c:v>748</c:v>
                </c:pt>
                <c:pt idx="294">
                  <c:v>748</c:v>
                </c:pt>
                <c:pt idx="295">
                  <c:v>748</c:v>
                </c:pt>
                <c:pt idx="296">
                  <c:v>720</c:v>
                </c:pt>
                <c:pt idx="297">
                  <c:v>676</c:v>
                </c:pt>
                <c:pt idx="298">
                  <c:v>748</c:v>
                </c:pt>
                <c:pt idx="299">
                  <c:v>276</c:v>
                </c:pt>
                <c:pt idx="300">
                  <c:v>720</c:v>
                </c:pt>
                <c:pt idx="301">
                  <c:v>688</c:v>
                </c:pt>
                <c:pt idx="302">
                  <c:v>748</c:v>
                </c:pt>
                <c:pt idx="303">
                  <c:v>748</c:v>
                </c:pt>
                <c:pt idx="304">
                  <c:v>752</c:v>
                </c:pt>
                <c:pt idx="305">
                  <c:v>752</c:v>
                </c:pt>
                <c:pt idx="306">
                  <c:v>716</c:v>
                </c:pt>
                <c:pt idx="307">
                  <c:v>676</c:v>
                </c:pt>
                <c:pt idx="308">
                  <c:v>700</c:v>
                </c:pt>
                <c:pt idx="309">
                  <c:v>736</c:v>
                </c:pt>
                <c:pt idx="310">
                  <c:v>748</c:v>
                </c:pt>
                <c:pt idx="311">
                  <c:v>676</c:v>
                </c:pt>
                <c:pt idx="312">
                  <c:v>648</c:v>
                </c:pt>
                <c:pt idx="313">
                  <c:v>752</c:v>
                </c:pt>
                <c:pt idx="314">
                  <c:v>732</c:v>
                </c:pt>
                <c:pt idx="315">
                  <c:v>644</c:v>
                </c:pt>
                <c:pt idx="316">
                  <c:v>728</c:v>
                </c:pt>
                <c:pt idx="317">
                  <c:v>752</c:v>
                </c:pt>
                <c:pt idx="318">
                  <c:v>708</c:v>
                </c:pt>
                <c:pt idx="319">
                  <c:v>716</c:v>
                </c:pt>
                <c:pt idx="320">
                  <c:v>752</c:v>
                </c:pt>
                <c:pt idx="321">
                  <c:v>752</c:v>
                </c:pt>
                <c:pt idx="322">
                  <c:v>676</c:v>
                </c:pt>
                <c:pt idx="323">
                  <c:v>664</c:v>
                </c:pt>
                <c:pt idx="324">
                  <c:v>664</c:v>
                </c:pt>
                <c:pt idx="325">
                  <c:v>644</c:v>
                </c:pt>
                <c:pt idx="326">
                  <c:v>752</c:v>
                </c:pt>
                <c:pt idx="327">
                  <c:v>696</c:v>
                </c:pt>
                <c:pt idx="328">
                  <c:v>752</c:v>
                </c:pt>
                <c:pt idx="329">
                  <c:v>752</c:v>
                </c:pt>
                <c:pt idx="330">
                  <c:v>660</c:v>
                </c:pt>
                <c:pt idx="331">
                  <c:v>752</c:v>
                </c:pt>
                <c:pt idx="332">
                  <c:v>748</c:v>
                </c:pt>
                <c:pt idx="333">
                  <c:v>708</c:v>
                </c:pt>
                <c:pt idx="334">
                  <c:v>320</c:v>
                </c:pt>
                <c:pt idx="335">
                  <c:v>752</c:v>
                </c:pt>
                <c:pt idx="336">
                  <c:v>672</c:v>
                </c:pt>
                <c:pt idx="337">
                  <c:v>752</c:v>
                </c:pt>
                <c:pt idx="338">
                  <c:v>752</c:v>
                </c:pt>
                <c:pt idx="339">
                  <c:v>684</c:v>
                </c:pt>
                <c:pt idx="340">
                  <c:v>652</c:v>
                </c:pt>
                <c:pt idx="341">
                  <c:v>712</c:v>
                </c:pt>
                <c:pt idx="342">
                  <c:v>752</c:v>
                </c:pt>
                <c:pt idx="343">
                  <c:v>752</c:v>
                </c:pt>
                <c:pt idx="344">
                  <c:v>664</c:v>
                </c:pt>
                <c:pt idx="345">
                  <c:v>752</c:v>
                </c:pt>
                <c:pt idx="346">
                  <c:v>752</c:v>
                </c:pt>
                <c:pt idx="347">
                  <c:v>328</c:v>
                </c:pt>
                <c:pt idx="348">
                  <c:v>680</c:v>
                </c:pt>
                <c:pt idx="349">
                  <c:v>752</c:v>
                </c:pt>
                <c:pt idx="350">
                  <c:v>720</c:v>
                </c:pt>
                <c:pt idx="351">
                  <c:v>668</c:v>
                </c:pt>
                <c:pt idx="352">
                  <c:v>664</c:v>
                </c:pt>
                <c:pt idx="353">
                  <c:v>752</c:v>
                </c:pt>
                <c:pt idx="354">
                  <c:v>696</c:v>
                </c:pt>
                <c:pt idx="355">
                  <c:v>752</c:v>
                </c:pt>
                <c:pt idx="356">
                  <c:v>752</c:v>
                </c:pt>
                <c:pt idx="357">
                  <c:v>752</c:v>
                </c:pt>
                <c:pt idx="358">
                  <c:v>708</c:v>
                </c:pt>
                <c:pt idx="359">
                  <c:v>752</c:v>
                </c:pt>
                <c:pt idx="360">
                  <c:v>752</c:v>
                </c:pt>
                <c:pt idx="361">
                  <c:v>704</c:v>
                </c:pt>
                <c:pt idx="362">
                  <c:v>680</c:v>
                </c:pt>
                <c:pt idx="363">
                  <c:v>692</c:v>
                </c:pt>
                <c:pt idx="364">
                  <c:v>724</c:v>
                </c:pt>
                <c:pt idx="365">
                  <c:v>704</c:v>
                </c:pt>
                <c:pt idx="366">
                  <c:v>700</c:v>
                </c:pt>
                <c:pt idx="367">
                  <c:v>752</c:v>
                </c:pt>
                <c:pt idx="368">
                  <c:v>708</c:v>
                </c:pt>
                <c:pt idx="369">
                  <c:v>736</c:v>
                </c:pt>
                <c:pt idx="370">
                  <c:v>692</c:v>
                </c:pt>
                <c:pt idx="371">
                  <c:v>672</c:v>
                </c:pt>
                <c:pt idx="372">
                  <c:v>704</c:v>
                </c:pt>
                <c:pt idx="373">
                  <c:v>752</c:v>
                </c:pt>
                <c:pt idx="374">
                  <c:v>752</c:v>
                </c:pt>
                <c:pt idx="375">
                  <c:v>672</c:v>
                </c:pt>
                <c:pt idx="376">
                  <c:v>520</c:v>
                </c:pt>
                <c:pt idx="377">
                  <c:v>684</c:v>
                </c:pt>
                <c:pt idx="378">
                  <c:v>752</c:v>
                </c:pt>
                <c:pt idx="379">
                  <c:v>752</c:v>
                </c:pt>
                <c:pt idx="380">
                  <c:v>712</c:v>
                </c:pt>
                <c:pt idx="381">
                  <c:v>320</c:v>
                </c:pt>
                <c:pt idx="382">
                  <c:v>748</c:v>
                </c:pt>
                <c:pt idx="383">
                  <c:v>712</c:v>
                </c:pt>
                <c:pt idx="384">
                  <c:v>744</c:v>
                </c:pt>
                <c:pt idx="385">
                  <c:v>752</c:v>
                </c:pt>
                <c:pt idx="386">
                  <c:v>692</c:v>
                </c:pt>
                <c:pt idx="387">
                  <c:v>692</c:v>
                </c:pt>
                <c:pt idx="388">
                  <c:v>692</c:v>
                </c:pt>
                <c:pt idx="389">
                  <c:v>732</c:v>
                </c:pt>
                <c:pt idx="390">
                  <c:v>720</c:v>
                </c:pt>
                <c:pt idx="391">
                  <c:v>688</c:v>
                </c:pt>
                <c:pt idx="392">
                  <c:v>740</c:v>
                </c:pt>
                <c:pt idx="393">
                  <c:v>628</c:v>
                </c:pt>
                <c:pt idx="394">
                  <c:v>752</c:v>
                </c:pt>
                <c:pt idx="395">
                  <c:v>744</c:v>
                </c:pt>
                <c:pt idx="396">
                  <c:v>724</c:v>
                </c:pt>
                <c:pt idx="397">
                  <c:v>752</c:v>
                </c:pt>
                <c:pt idx="398">
                  <c:v>688</c:v>
                </c:pt>
                <c:pt idx="399">
                  <c:v>752</c:v>
                </c:pt>
                <c:pt idx="400">
                  <c:v>712</c:v>
                </c:pt>
                <c:pt idx="401">
                  <c:v>688</c:v>
                </c:pt>
                <c:pt idx="402">
                  <c:v>752</c:v>
                </c:pt>
                <c:pt idx="403">
                  <c:v>688</c:v>
                </c:pt>
                <c:pt idx="404">
                  <c:v>384</c:v>
                </c:pt>
                <c:pt idx="405">
                  <c:v>704</c:v>
                </c:pt>
                <c:pt idx="406">
                  <c:v>620</c:v>
                </c:pt>
                <c:pt idx="407">
                  <c:v>724</c:v>
                </c:pt>
                <c:pt idx="408">
                  <c:v>752</c:v>
                </c:pt>
                <c:pt idx="409">
                  <c:v>752</c:v>
                </c:pt>
                <c:pt idx="410">
                  <c:v>640</c:v>
                </c:pt>
                <c:pt idx="411">
                  <c:v>712</c:v>
                </c:pt>
                <c:pt idx="412">
                  <c:v>752</c:v>
                </c:pt>
                <c:pt idx="413">
                  <c:v>744</c:v>
                </c:pt>
                <c:pt idx="414">
                  <c:v>752</c:v>
                </c:pt>
                <c:pt idx="415">
                  <c:v>696</c:v>
                </c:pt>
                <c:pt idx="416">
                  <c:v>656</c:v>
                </c:pt>
                <c:pt idx="417">
                  <c:v>344</c:v>
                </c:pt>
                <c:pt idx="418">
                  <c:v>704</c:v>
                </c:pt>
                <c:pt idx="419">
                  <c:v>752</c:v>
                </c:pt>
                <c:pt idx="420">
                  <c:v>692</c:v>
                </c:pt>
                <c:pt idx="421">
                  <c:v>752</c:v>
                </c:pt>
                <c:pt idx="422">
                  <c:v>752</c:v>
                </c:pt>
                <c:pt idx="423">
                  <c:v>712</c:v>
                </c:pt>
                <c:pt idx="424">
                  <c:v>744</c:v>
                </c:pt>
                <c:pt idx="425">
                  <c:v>752</c:v>
                </c:pt>
                <c:pt idx="426">
                  <c:v>724</c:v>
                </c:pt>
                <c:pt idx="427">
                  <c:v>752</c:v>
                </c:pt>
                <c:pt idx="428">
                  <c:v>728</c:v>
                </c:pt>
                <c:pt idx="429">
                  <c:v>732</c:v>
                </c:pt>
                <c:pt idx="430">
                  <c:v>744</c:v>
                </c:pt>
                <c:pt idx="431">
                  <c:v>752</c:v>
                </c:pt>
                <c:pt idx="432">
                  <c:v>556</c:v>
                </c:pt>
                <c:pt idx="433">
                  <c:v>700</c:v>
                </c:pt>
                <c:pt idx="434">
                  <c:v>752</c:v>
                </c:pt>
                <c:pt idx="435">
                  <c:v>644</c:v>
                </c:pt>
                <c:pt idx="436">
                  <c:v>728</c:v>
                </c:pt>
                <c:pt idx="437">
                  <c:v>708</c:v>
                </c:pt>
                <c:pt idx="438">
                  <c:v>752</c:v>
                </c:pt>
                <c:pt idx="439">
                  <c:v>752</c:v>
                </c:pt>
                <c:pt idx="440">
                  <c:v>708</c:v>
                </c:pt>
                <c:pt idx="441">
                  <c:v>680</c:v>
                </c:pt>
                <c:pt idx="442">
                  <c:v>752</c:v>
                </c:pt>
                <c:pt idx="443">
                  <c:v>700</c:v>
                </c:pt>
                <c:pt idx="444">
                  <c:v>656</c:v>
                </c:pt>
                <c:pt idx="445">
                  <c:v>752</c:v>
                </c:pt>
                <c:pt idx="446">
                  <c:v>708</c:v>
                </c:pt>
                <c:pt idx="447">
                  <c:v>708</c:v>
                </c:pt>
                <c:pt idx="448">
                  <c:v>752</c:v>
                </c:pt>
                <c:pt idx="449">
                  <c:v>728</c:v>
                </c:pt>
                <c:pt idx="450">
                  <c:v>684</c:v>
                </c:pt>
                <c:pt idx="451">
                  <c:v>752</c:v>
                </c:pt>
                <c:pt idx="452">
                  <c:v>696</c:v>
                </c:pt>
                <c:pt idx="453">
                  <c:v>700</c:v>
                </c:pt>
                <c:pt idx="454">
                  <c:v>360</c:v>
                </c:pt>
                <c:pt idx="455">
                  <c:v>680</c:v>
                </c:pt>
                <c:pt idx="456">
                  <c:v>680</c:v>
                </c:pt>
                <c:pt idx="457">
                  <c:v>752</c:v>
                </c:pt>
                <c:pt idx="458">
                  <c:v>752</c:v>
                </c:pt>
                <c:pt idx="459">
                  <c:v>680</c:v>
                </c:pt>
                <c:pt idx="460">
                  <c:v>752</c:v>
                </c:pt>
                <c:pt idx="461">
                  <c:v>752</c:v>
                </c:pt>
                <c:pt idx="462">
                  <c:v>752</c:v>
                </c:pt>
                <c:pt idx="463">
                  <c:v>744</c:v>
                </c:pt>
                <c:pt idx="464">
                  <c:v>704</c:v>
                </c:pt>
                <c:pt idx="465">
                  <c:v>720</c:v>
                </c:pt>
                <c:pt idx="466">
                  <c:v>684</c:v>
                </c:pt>
                <c:pt idx="467">
                  <c:v>752</c:v>
                </c:pt>
                <c:pt idx="468">
                  <c:v>696</c:v>
                </c:pt>
                <c:pt idx="469">
                  <c:v>752</c:v>
                </c:pt>
                <c:pt idx="470">
                  <c:v>732</c:v>
                </c:pt>
                <c:pt idx="471">
                  <c:v>704</c:v>
                </c:pt>
                <c:pt idx="472">
                  <c:v>720</c:v>
                </c:pt>
                <c:pt idx="473">
                  <c:v>752</c:v>
                </c:pt>
                <c:pt idx="474">
                  <c:v>716</c:v>
                </c:pt>
                <c:pt idx="475">
                  <c:v>696</c:v>
                </c:pt>
                <c:pt idx="476">
                  <c:v>752</c:v>
                </c:pt>
                <c:pt idx="477">
                  <c:v>700</c:v>
                </c:pt>
                <c:pt idx="478">
                  <c:v>692</c:v>
                </c:pt>
                <c:pt idx="479">
                  <c:v>720</c:v>
                </c:pt>
                <c:pt idx="480">
                  <c:v>764</c:v>
                </c:pt>
                <c:pt idx="481">
                  <c:v>736</c:v>
                </c:pt>
                <c:pt idx="482">
                  <c:v>764</c:v>
                </c:pt>
                <c:pt idx="483">
                  <c:v>752</c:v>
                </c:pt>
                <c:pt idx="484">
                  <c:v>744</c:v>
                </c:pt>
                <c:pt idx="485">
                  <c:v>680</c:v>
                </c:pt>
                <c:pt idx="486">
                  <c:v>244</c:v>
                </c:pt>
                <c:pt idx="487">
                  <c:v>764</c:v>
                </c:pt>
                <c:pt idx="488">
                  <c:v>764</c:v>
                </c:pt>
                <c:pt idx="489">
                  <c:v>724</c:v>
                </c:pt>
                <c:pt idx="490">
                  <c:v>528</c:v>
                </c:pt>
                <c:pt idx="491">
                  <c:v>704</c:v>
                </c:pt>
                <c:pt idx="492">
                  <c:v>720</c:v>
                </c:pt>
                <c:pt idx="493">
                  <c:v>764</c:v>
                </c:pt>
                <c:pt idx="494">
                  <c:v>724</c:v>
                </c:pt>
                <c:pt idx="495">
                  <c:v>780</c:v>
                </c:pt>
                <c:pt idx="496">
                  <c:v>776</c:v>
                </c:pt>
                <c:pt idx="497">
                  <c:v>780</c:v>
                </c:pt>
                <c:pt idx="498">
                  <c:v>756</c:v>
                </c:pt>
                <c:pt idx="499">
                  <c:v>808</c:v>
                </c:pt>
                <c:pt idx="500">
                  <c:v>740</c:v>
                </c:pt>
                <c:pt idx="501">
                  <c:v>808</c:v>
                </c:pt>
                <c:pt idx="502">
                  <c:v>456</c:v>
                </c:pt>
                <c:pt idx="503">
                  <c:v>444</c:v>
                </c:pt>
                <c:pt idx="504">
                  <c:v>808</c:v>
                </c:pt>
                <c:pt idx="505">
                  <c:v>780</c:v>
                </c:pt>
                <c:pt idx="506">
                  <c:v>800</c:v>
                </c:pt>
                <c:pt idx="507">
                  <c:v>808</c:v>
                </c:pt>
                <c:pt idx="508">
                  <c:v>808</c:v>
                </c:pt>
                <c:pt idx="509">
                  <c:v>796</c:v>
                </c:pt>
                <c:pt idx="510">
                  <c:v>744</c:v>
                </c:pt>
                <c:pt idx="511">
                  <c:v>760</c:v>
                </c:pt>
                <c:pt idx="512">
                  <c:v>768</c:v>
                </c:pt>
                <c:pt idx="513">
                  <c:v>716</c:v>
                </c:pt>
                <c:pt idx="514">
                  <c:v>768</c:v>
                </c:pt>
                <c:pt idx="515">
                  <c:v>768</c:v>
                </c:pt>
                <c:pt idx="516">
                  <c:v>732</c:v>
                </c:pt>
                <c:pt idx="517">
                  <c:v>732</c:v>
                </c:pt>
                <c:pt idx="518">
                  <c:v>808</c:v>
                </c:pt>
                <c:pt idx="519">
                  <c:v>808</c:v>
                </c:pt>
                <c:pt idx="520">
                  <c:v>788</c:v>
                </c:pt>
                <c:pt idx="521">
                  <c:v>752</c:v>
                </c:pt>
                <c:pt idx="522">
                  <c:v>768</c:v>
                </c:pt>
                <c:pt idx="523">
                  <c:v>808</c:v>
                </c:pt>
                <c:pt idx="524">
                  <c:v>780</c:v>
                </c:pt>
                <c:pt idx="525">
                  <c:v>768</c:v>
                </c:pt>
                <c:pt idx="526">
                  <c:v>764</c:v>
                </c:pt>
                <c:pt idx="527">
                  <c:v>760</c:v>
                </c:pt>
                <c:pt idx="528">
                  <c:v>772</c:v>
                </c:pt>
                <c:pt idx="529">
                  <c:v>760</c:v>
                </c:pt>
                <c:pt idx="530">
                  <c:v>356</c:v>
                </c:pt>
                <c:pt idx="531">
                  <c:v>776</c:v>
                </c:pt>
                <c:pt idx="532">
                  <c:v>780</c:v>
                </c:pt>
                <c:pt idx="533">
                  <c:v>752</c:v>
                </c:pt>
                <c:pt idx="534">
                  <c:v>768</c:v>
                </c:pt>
                <c:pt idx="535">
                  <c:v>780</c:v>
                </c:pt>
                <c:pt idx="536">
                  <c:v>808</c:v>
                </c:pt>
                <c:pt idx="537">
                  <c:v>808</c:v>
                </c:pt>
                <c:pt idx="538">
                  <c:v>788</c:v>
                </c:pt>
                <c:pt idx="539">
                  <c:v>744</c:v>
                </c:pt>
                <c:pt idx="540">
                  <c:v>784</c:v>
                </c:pt>
                <c:pt idx="541">
                  <c:v>788</c:v>
                </c:pt>
                <c:pt idx="542">
                  <c:v>792</c:v>
                </c:pt>
                <c:pt idx="543">
                  <c:v>736</c:v>
                </c:pt>
                <c:pt idx="544">
                  <c:v>808</c:v>
                </c:pt>
                <c:pt idx="545">
                  <c:v>768</c:v>
                </c:pt>
                <c:pt idx="546">
                  <c:v>808</c:v>
                </c:pt>
                <c:pt idx="547">
                  <c:v>764</c:v>
                </c:pt>
                <c:pt idx="548">
                  <c:v>808</c:v>
                </c:pt>
                <c:pt idx="549">
                  <c:v>784</c:v>
                </c:pt>
                <c:pt idx="550">
                  <c:v>752</c:v>
                </c:pt>
                <c:pt idx="551">
                  <c:v>804</c:v>
                </c:pt>
                <c:pt idx="552">
                  <c:v>808</c:v>
                </c:pt>
                <c:pt idx="553">
                  <c:v>808</c:v>
                </c:pt>
                <c:pt idx="554">
                  <c:v>748</c:v>
                </c:pt>
                <c:pt idx="555">
                  <c:v>840</c:v>
                </c:pt>
                <c:pt idx="556">
                  <c:v>856</c:v>
                </c:pt>
                <c:pt idx="557">
                  <c:v>840</c:v>
                </c:pt>
                <c:pt idx="558">
                  <c:v>856</c:v>
                </c:pt>
                <c:pt idx="559">
                  <c:v>816</c:v>
                </c:pt>
                <c:pt idx="560">
                  <c:v>836</c:v>
                </c:pt>
                <c:pt idx="561">
                  <c:v>788</c:v>
                </c:pt>
                <c:pt idx="562">
                  <c:v>860</c:v>
                </c:pt>
                <c:pt idx="563">
                  <c:v>848</c:v>
                </c:pt>
                <c:pt idx="564">
                  <c:v>860</c:v>
                </c:pt>
                <c:pt idx="565">
                  <c:v>860</c:v>
                </c:pt>
                <c:pt idx="566">
                  <c:v>860</c:v>
                </c:pt>
                <c:pt idx="567">
                  <c:v>860</c:v>
                </c:pt>
                <c:pt idx="568">
                  <c:v>832</c:v>
                </c:pt>
                <c:pt idx="569">
                  <c:v>844</c:v>
                </c:pt>
                <c:pt idx="570">
                  <c:v>844</c:v>
                </c:pt>
                <c:pt idx="571">
                  <c:v>860</c:v>
                </c:pt>
                <c:pt idx="572">
                  <c:v>824</c:v>
                </c:pt>
                <c:pt idx="573">
                  <c:v>868</c:v>
                </c:pt>
                <c:pt idx="574">
                  <c:v>868</c:v>
                </c:pt>
                <c:pt idx="575">
                  <c:v>824</c:v>
                </c:pt>
                <c:pt idx="576">
                  <c:v>836</c:v>
                </c:pt>
                <c:pt idx="577">
                  <c:v>856</c:v>
                </c:pt>
                <c:pt idx="578">
                  <c:v>868</c:v>
                </c:pt>
                <c:pt idx="579">
                  <c:v>832</c:v>
                </c:pt>
                <c:pt idx="580">
                  <c:v>868</c:v>
                </c:pt>
                <c:pt idx="581">
                  <c:v>864</c:v>
                </c:pt>
                <c:pt idx="582">
                  <c:v>844</c:v>
                </c:pt>
                <c:pt idx="583">
                  <c:v>800</c:v>
                </c:pt>
                <c:pt idx="584">
                  <c:v>840</c:v>
                </c:pt>
                <c:pt idx="585">
                  <c:v>856</c:v>
                </c:pt>
                <c:pt idx="586">
                  <c:v>868</c:v>
                </c:pt>
                <c:pt idx="587">
                  <c:v>836</c:v>
                </c:pt>
                <c:pt idx="588">
                  <c:v>872</c:v>
                </c:pt>
                <c:pt idx="589">
                  <c:v>848</c:v>
                </c:pt>
                <c:pt idx="590">
                  <c:v>844</c:v>
                </c:pt>
                <c:pt idx="591">
                  <c:v>844</c:v>
                </c:pt>
                <c:pt idx="592">
                  <c:v>872</c:v>
                </c:pt>
                <c:pt idx="593">
                  <c:v>868</c:v>
                </c:pt>
                <c:pt idx="594">
                  <c:v>872</c:v>
                </c:pt>
                <c:pt idx="595">
                  <c:v>840</c:v>
                </c:pt>
                <c:pt idx="596">
                  <c:v>860</c:v>
                </c:pt>
                <c:pt idx="597">
                  <c:v>872</c:v>
                </c:pt>
                <c:pt idx="598">
                  <c:v>872</c:v>
                </c:pt>
                <c:pt idx="599">
                  <c:v>872</c:v>
                </c:pt>
                <c:pt idx="600">
                  <c:v>860</c:v>
                </c:pt>
                <c:pt idx="601">
                  <c:v>872</c:v>
                </c:pt>
                <c:pt idx="602">
                  <c:v>872</c:v>
                </c:pt>
                <c:pt idx="603">
                  <c:v>872</c:v>
                </c:pt>
                <c:pt idx="604">
                  <c:v>872</c:v>
                </c:pt>
                <c:pt idx="605">
                  <c:v>860</c:v>
                </c:pt>
                <c:pt idx="606">
                  <c:v>836</c:v>
                </c:pt>
                <c:pt idx="607">
                  <c:v>848</c:v>
                </c:pt>
                <c:pt idx="608">
                  <c:v>856</c:v>
                </c:pt>
                <c:pt idx="609">
                  <c:v>832</c:v>
                </c:pt>
                <c:pt idx="610">
                  <c:v>848</c:v>
                </c:pt>
                <c:pt idx="611">
                  <c:v>864</c:v>
                </c:pt>
                <c:pt idx="612">
                  <c:v>828</c:v>
                </c:pt>
                <c:pt idx="613">
                  <c:v>828</c:v>
                </c:pt>
                <c:pt idx="614">
                  <c:v>872</c:v>
                </c:pt>
                <c:pt idx="615">
                  <c:v>848</c:v>
                </c:pt>
                <c:pt idx="616">
                  <c:v>872</c:v>
                </c:pt>
                <c:pt idx="617">
                  <c:v>876</c:v>
                </c:pt>
                <c:pt idx="618">
                  <c:v>876</c:v>
                </c:pt>
                <c:pt idx="619">
                  <c:v>876</c:v>
                </c:pt>
                <c:pt idx="620">
                  <c:v>832</c:v>
                </c:pt>
                <c:pt idx="621">
                  <c:v>876</c:v>
                </c:pt>
                <c:pt idx="622">
                  <c:v>860</c:v>
                </c:pt>
                <c:pt idx="623">
                  <c:v>876</c:v>
                </c:pt>
                <c:pt idx="624">
                  <c:v>868</c:v>
                </c:pt>
                <c:pt idx="625">
                  <c:v>876</c:v>
                </c:pt>
                <c:pt idx="626">
                  <c:v>864</c:v>
                </c:pt>
                <c:pt idx="627">
                  <c:v>852</c:v>
                </c:pt>
                <c:pt idx="628">
                  <c:v>876</c:v>
                </c:pt>
                <c:pt idx="629">
                  <c:v>844</c:v>
                </c:pt>
                <c:pt idx="630">
                  <c:v>868</c:v>
                </c:pt>
                <c:pt idx="631">
                  <c:v>876</c:v>
                </c:pt>
                <c:pt idx="632">
                  <c:v>876</c:v>
                </c:pt>
                <c:pt idx="633">
                  <c:v>840</c:v>
                </c:pt>
                <c:pt idx="634">
                  <c:v>864</c:v>
                </c:pt>
                <c:pt idx="635">
                  <c:v>876</c:v>
                </c:pt>
                <c:pt idx="636">
                  <c:v>820</c:v>
                </c:pt>
                <c:pt idx="637">
                  <c:v>876</c:v>
                </c:pt>
                <c:pt idx="638">
                  <c:v>852</c:v>
                </c:pt>
                <c:pt idx="639">
                  <c:v>824</c:v>
                </c:pt>
                <c:pt idx="640">
                  <c:v>852</c:v>
                </c:pt>
                <c:pt idx="641">
                  <c:v>876</c:v>
                </c:pt>
                <c:pt idx="642">
                  <c:v>820</c:v>
                </c:pt>
                <c:pt idx="643">
                  <c:v>872</c:v>
                </c:pt>
                <c:pt idx="644">
                  <c:v>876</c:v>
                </c:pt>
                <c:pt idx="645">
                  <c:v>820</c:v>
                </c:pt>
                <c:pt idx="646">
                  <c:v>876</c:v>
                </c:pt>
                <c:pt idx="647">
                  <c:v>816</c:v>
                </c:pt>
                <c:pt idx="648">
                  <c:v>848</c:v>
                </c:pt>
                <c:pt idx="649">
                  <c:v>876</c:v>
                </c:pt>
                <c:pt idx="650">
                  <c:v>832</c:v>
                </c:pt>
                <c:pt idx="651">
                  <c:v>832</c:v>
                </c:pt>
                <c:pt idx="652">
                  <c:v>876</c:v>
                </c:pt>
                <c:pt idx="653">
                  <c:v>884</c:v>
                </c:pt>
                <c:pt idx="654">
                  <c:v>884</c:v>
                </c:pt>
                <c:pt idx="655">
                  <c:v>884</c:v>
                </c:pt>
                <c:pt idx="656">
                  <c:v>872</c:v>
                </c:pt>
                <c:pt idx="657">
                  <c:v>880</c:v>
                </c:pt>
                <c:pt idx="658">
                  <c:v>812</c:v>
                </c:pt>
                <c:pt idx="659">
                  <c:v>900</c:v>
                </c:pt>
                <c:pt idx="660">
                  <c:v>884</c:v>
                </c:pt>
                <c:pt idx="661">
                  <c:v>604</c:v>
                </c:pt>
                <c:pt idx="662">
                  <c:v>900</c:v>
                </c:pt>
                <c:pt idx="663">
                  <c:v>900</c:v>
                </c:pt>
                <c:pt idx="664">
                  <c:v>892</c:v>
                </c:pt>
                <c:pt idx="665">
                  <c:v>876</c:v>
                </c:pt>
                <c:pt idx="666">
                  <c:v>884</c:v>
                </c:pt>
                <c:pt idx="667">
                  <c:v>888</c:v>
                </c:pt>
                <c:pt idx="668">
                  <c:v>852</c:v>
                </c:pt>
                <c:pt idx="669">
                  <c:v>896</c:v>
                </c:pt>
                <c:pt idx="670">
                  <c:v>892</c:v>
                </c:pt>
                <c:pt idx="671">
                  <c:v>904</c:v>
                </c:pt>
                <c:pt idx="672">
                  <c:v>904</c:v>
                </c:pt>
                <c:pt idx="673">
                  <c:v>904</c:v>
                </c:pt>
                <c:pt idx="674">
                  <c:v>900</c:v>
                </c:pt>
                <c:pt idx="675">
                  <c:v>876</c:v>
                </c:pt>
                <c:pt idx="676">
                  <c:v>896</c:v>
                </c:pt>
                <c:pt idx="677">
                  <c:v>904</c:v>
                </c:pt>
                <c:pt idx="678">
                  <c:v>884</c:v>
                </c:pt>
                <c:pt idx="679">
                  <c:v>888</c:v>
                </c:pt>
                <c:pt idx="680">
                  <c:v>892</c:v>
                </c:pt>
                <c:pt idx="681">
                  <c:v>904</c:v>
                </c:pt>
                <c:pt idx="682">
                  <c:v>904</c:v>
                </c:pt>
                <c:pt idx="683">
                  <c:v>880</c:v>
                </c:pt>
                <c:pt idx="684">
                  <c:v>884</c:v>
                </c:pt>
                <c:pt idx="685">
                  <c:v>904</c:v>
                </c:pt>
                <c:pt idx="686">
                  <c:v>908</c:v>
                </c:pt>
                <c:pt idx="687">
                  <c:v>856</c:v>
                </c:pt>
                <c:pt idx="688">
                  <c:v>840</c:v>
                </c:pt>
                <c:pt idx="689">
                  <c:v>836</c:v>
                </c:pt>
                <c:pt idx="690">
                  <c:v>892</c:v>
                </c:pt>
                <c:pt idx="691">
                  <c:v>892</c:v>
                </c:pt>
                <c:pt idx="692">
                  <c:v>908</c:v>
                </c:pt>
                <c:pt idx="693">
                  <c:v>836</c:v>
                </c:pt>
                <c:pt idx="694">
                  <c:v>736</c:v>
                </c:pt>
                <c:pt idx="695">
                  <c:v>900</c:v>
                </c:pt>
                <c:pt idx="696">
                  <c:v>832</c:v>
                </c:pt>
                <c:pt idx="697">
                  <c:v>868</c:v>
                </c:pt>
                <c:pt idx="698">
                  <c:v>896</c:v>
                </c:pt>
                <c:pt idx="699">
                  <c:v>592</c:v>
                </c:pt>
                <c:pt idx="700">
                  <c:v>904</c:v>
                </c:pt>
                <c:pt idx="701">
                  <c:v>836</c:v>
                </c:pt>
                <c:pt idx="702">
                  <c:v>856</c:v>
                </c:pt>
                <c:pt idx="703">
                  <c:v>892</c:v>
                </c:pt>
                <c:pt idx="704">
                  <c:v>892</c:v>
                </c:pt>
                <c:pt idx="705">
                  <c:v>860</c:v>
                </c:pt>
                <c:pt idx="706">
                  <c:v>908</c:v>
                </c:pt>
                <c:pt idx="707">
                  <c:v>868</c:v>
                </c:pt>
                <c:pt idx="708">
                  <c:v>836</c:v>
                </c:pt>
                <c:pt idx="709">
                  <c:v>880</c:v>
                </c:pt>
                <c:pt idx="710">
                  <c:v>908</c:v>
                </c:pt>
                <c:pt idx="711">
                  <c:v>908</c:v>
                </c:pt>
                <c:pt idx="712">
                  <c:v>836</c:v>
                </c:pt>
                <c:pt idx="713">
                  <c:v>872</c:v>
                </c:pt>
                <c:pt idx="714">
                  <c:v>908</c:v>
                </c:pt>
                <c:pt idx="715">
                  <c:v>868</c:v>
                </c:pt>
                <c:pt idx="716">
                  <c:v>908</c:v>
                </c:pt>
                <c:pt idx="717">
                  <c:v>904</c:v>
                </c:pt>
                <c:pt idx="718">
                  <c:v>908</c:v>
                </c:pt>
                <c:pt idx="719">
                  <c:v>772</c:v>
                </c:pt>
                <c:pt idx="720">
                  <c:v>836</c:v>
                </c:pt>
                <c:pt idx="721">
                  <c:v>852</c:v>
                </c:pt>
                <c:pt idx="722">
                  <c:v>900</c:v>
                </c:pt>
                <c:pt idx="723">
                  <c:v>900</c:v>
                </c:pt>
                <c:pt idx="724">
                  <c:v>584</c:v>
                </c:pt>
                <c:pt idx="725">
                  <c:v>908</c:v>
                </c:pt>
                <c:pt idx="726">
                  <c:v>832</c:v>
                </c:pt>
                <c:pt idx="727">
                  <c:v>452</c:v>
                </c:pt>
                <c:pt idx="728">
                  <c:v>856</c:v>
                </c:pt>
                <c:pt idx="729">
                  <c:v>896</c:v>
                </c:pt>
                <c:pt idx="730">
                  <c:v>908</c:v>
                </c:pt>
                <c:pt idx="731">
                  <c:v>892</c:v>
                </c:pt>
                <c:pt idx="732">
                  <c:v>908</c:v>
                </c:pt>
                <c:pt idx="733">
                  <c:v>856</c:v>
                </c:pt>
                <c:pt idx="734">
                  <c:v>852</c:v>
                </c:pt>
                <c:pt idx="735">
                  <c:v>864</c:v>
                </c:pt>
                <c:pt idx="736">
                  <c:v>908</c:v>
                </c:pt>
                <c:pt idx="737">
                  <c:v>856</c:v>
                </c:pt>
                <c:pt idx="738">
                  <c:v>908</c:v>
                </c:pt>
                <c:pt idx="739">
                  <c:v>892</c:v>
                </c:pt>
                <c:pt idx="740">
                  <c:v>908</c:v>
                </c:pt>
                <c:pt idx="741">
                  <c:v>892</c:v>
                </c:pt>
                <c:pt idx="742">
                  <c:v>908</c:v>
                </c:pt>
                <c:pt idx="743">
                  <c:v>848</c:v>
                </c:pt>
                <c:pt idx="744">
                  <c:v>892</c:v>
                </c:pt>
                <c:pt idx="745">
                  <c:v>852</c:v>
                </c:pt>
                <c:pt idx="746">
                  <c:v>868</c:v>
                </c:pt>
                <c:pt idx="747">
                  <c:v>888</c:v>
                </c:pt>
                <c:pt idx="748">
                  <c:v>836</c:v>
                </c:pt>
                <c:pt idx="749">
                  <c:v>824</c:v>
                </c:pt>
                <c:pt idx="750">
                  <c:v>872</c:v>
                </c:pt>
                <c:pt idx="751">
                  <c:v>908</c:v>
                </c:pt>
                <c:pt idx="752">
                  <c:v>860</c:v>
                </c:pt>
                <c:pt idx="753">
                  <c:v>908</c:v>
                </c:pt>
                <c:pt idx="754">
                  <c:v>848</c:v>
                </c:pt>
                <c:pt idx="755">
                  <c:v>892</c:v>
                </c:pt>
                <c:pt idx="756">
                  <c:v>992</c:v>
                </c:pt>
                <c:pt idx="757">
                  <c:v>996</c:v>
                </c:pt>
                <c:pt idx="758">
                  <c:v>996</c:v>
                </c:pt>
                <c:pt idx="759">
                  <c:v>996</c:v>
                </c:pt>
                <c:pt idx="760">
                  <c:v>1000</c:v>
                </c:pt>
                <c:pt idx="761">
                  <c:v>1000</c:v>
                </c:pt>
                <c:pt idx="762">
                  <c:v>1000</c:v>
                </c:pt>
                <c:pt idx="763">
                  <c:v>1000</c:v>
                </c:pt>
                <c:pt idx="764">
                  <c:v>1000</c:v>
                </c:pt>
                <c:pt idx="765">
                  <c:v>1000</c:v>
                </c:pt>
                <c:pt idx="766">
                  <c:v>992</c:v>
                </c:pt>
                <c:pt idx="767">
                  <c:v>980</c:v>
                </c:pt>
                <c:pt idx="768">
                  <c:v>1000</c:v>
                </c:pt>
                <c:pt idx="769">
                  <c:v>976</c:v>
                </c:pt>
                <c:pt idx="770">
                  <c:v>1000</c:v>
                </c:pt>
                <c:pt idx="771">
                  <c:v>1000</c:v>
                </c:pt>
                <c:pt idx="772">
                  <c:v>1000</c:v>
                </c:pt>
                <c:pt idx="773">
                  <c:v>1000</c:v>
                </c:pt>
                <c:pt idx="774">
                  <c:v>996</c:v>
                </c:pt>
                <c:pt idx="775">
                  <c:v>1000</c:v>
                </c:pt>
                <c:pt idx="776">
                  <c:v>1000</c:v>
                </c:pt>
                <c:pt idx="777">
                  <c:v>1000</c:v>
                </c:pt>
                <c:pt idx="778">
                  <c:v>996</c:v>
                </c:pt>
                <c:pt idx="779">
                  <c:v>976</c:v>
                </c:pt>
                <c:pt idx="780">
                  <c:v>1000</c:v>
                </c:pt>
                <c:pt idx="781">
                  <c:v>1000</c:v>
                </c:pt>
                <c:pt idx="782">
                  <c:v>996</c:v>
                </c:pt>
                <c:pt idx="783">
                  <c:v>1000</c:v>
                </c:pt>
                <c:pt idx="784">
                  <c:v>1000</c:v>
                </c:pt>
                <c:pt idx="785">
                  <c:v>1000</c:v>
                </c:pt>
                <c:pt idx="786">
                  <c:v>960</c:v>
                </c:pt>
                <c:pt idx="787">
                  <c:v>992</c:v>
                </c:pt>
                <c:pt idx="788">
                  <c:v>768</c:v>
                </c:pt>
                <c:pt idx="789">
                  <c:v>1000</c:v>
                </c:pt>
                <c:pt idx="790">
                  <c:v>1000</c:v>
                </c:pt>
                <c:pt idx="791">
                  <c:v>1000</c:v>
                </c:pt>
                <c:pt idx="792">
                  <c:v>1000</c:v>
                </c:pt>
                <c:pt idx="793">
                  <c:v>1000</c:v>
                </c:pt>
                <c:pt idx="794">
                  <c:v>1000</c:v>
                </c:pt>
                <c:pt idx="795">
                  <c:v>1000</c:v>
                </c:pt>
                <c:pt idx="796">
                  <c:v>980</c:v>
                </c:pt>
                <c:pt idx="797">
                  <c:v>1000</c:v>
                </c:pt>
                <c:pt idx="798">
                  <c:v>1000</c:v>
                </c:pt>
                <c:pt idx="799">
                  <c:v>988</c:v>
                </c:pt>
                <c:pt idx="800">
                  <c:v>1000</c:v>
                </c:pt>
                <c:pt idx="801">
                  <c:v>996</c:v>
                </c:pt>
                <c:pt idx="802">
                  <c:v>1000</c:v>
                </c:pt>
                <c:pt idx="803">
                  <c:v>1000</c:v>
                </c:pt>
                <c:pt idx="804">
                  <c:v>1000</c:v>
                </c:pt>
                <c:pt idx="805">
                  <c:v>1000</c:v>
                </c:pt>
                <c:pt idx="806">
                  <c:v>996</c:v>
                </c:pt>
                <c:pt idx="807">
                  <c:v>996</c:v>
                </c:pt>
                <c:pt idx="808">
                  <c:v>984</c:v>
                </c:pt>
                <c:pt idx="809">
                  <c:v>1000</c:v>
                </c:pt>
                <c:pt idx="810">
                  <c:v>860</c:v>
                </c:pt>
                <c:pt idx="811">
                  <c:v>1000</c:v>
                </c:pt>
                <c:pt idx="812">
                  <c:v>1000</c:v>
                </c:pt>
                <c:pt idx="813">
                  <c:v>1000</c:v>
                </c:pt>
                <c:pt idx="814">
                  <c:v>992</c:v>
                </c:pt>
                <c:pt idx="815">
                  <c:v>996</c:v>
                </c:pt>
                <c:pt idx="816">
                  <c:v>980</c:v>
                </c:pt>
                <c:pt idx="817">
                  <c:v>1000</c:v>
                </c:pt>
                <c:pt idx="818">
                  <c:v>1000</c:v>
                </c:pt>
                <c:pt idx="819">
                  <c:v>1000</c:v>
                </c:pt>
                <c:pt idx="820">
                  <c:v>1000</c:v>
                </c:pt>
                <c:pt idx="821">
                  <c:v>1000</c:v>
                </c:pt>
                <c:pt idx="822">
                  <c:v>1000</c:v>
                </c:pt>
                <c:pt idx="823">
                  <c:v>884</c:v>
                </c:pt>
                <c:pt idx="824">
                  <c:v>1000</c:v>
                </c:pt>
                <c:pt idx="825">
                  <c:v>1000</c:v>
                </c:pt>
                <c:pt idx="826">
                  <c:v>996</c:v>
                </c:pt>
                <c:pt idx="827">
                  <c:v>912</c:v>
                </c:pt>
                <c:pt idx="828">
                  <c:v>1000</c:v>
                </c:pt>
                <c:pt idx="829">
                  <c:v>1000</c:v>
                </c:pt>
                <c:pt idx="830">
                  <c:v>1000</c:v>
                </c:pt>
                <c:pt idx="831">
                  <c:v>1000</c:v>
                </c:pt>
                <c:pt idx="832">
                  <c:v>1000</c:v>
                </c:pt>
                <c:pt idx="833">
                  <c:v>1000</c:v>
                </c:pt>
                <c:pt idx="834">
                  <c:v>804</c:v>
                </c:pt>
                <c:pt idx="835">
                  <c:v>976</c:v>
                </c:pt>
                <c:pt idx="836">
                  <c:v>1000</c:v>
                </c:pt>
                <c:pt idx="837">
                  <c:v>996</c:v>
                </c:pt>
                <c:pt idx="838">
                  <c:v>1000</c:v>
                </c:pt>
                <c:pt idx="839">
                  <c:v>996</c:v>
                </c:pt>
                <c:pt idx="840">
                  <c:v>996</c:v>
                </c:pt>
                <c:pt idx="841">
                  <c:v>968</c:v>
                </c:pt>
                <c:pt idx="842">
                  <c:v>1000</c:v>
                </c:pt>
                <c:pt idx="843">
                  <c:v>992</c:v>
                </c:pt>
                <c:pt idx="844">
                  <c:v>992</c:v>
                </c:pt>
                <c:pt idx="845">
                  <c:v>1000</c:v>
                </c:pt>
                <c:pt idx="846">
                  <c:v>1000</c:v>
                </c:pt>
                <c:pt idx="847">
                  <c:v>1000</c:v>
                </c:pt>
                <c:pt idx="848">
                  <c:v>1000</c:v>
                </c:pt>
                <c:pt idx="849">
                  <c:v>996</c:v>
                </c:pt>
                <c:pt idx="850">
                  <c:v>1000</c:v>
                </c:pt>
                <c:pt idx="851">
                  <c:v>688</c:v>
                </c:pt>
                <c:pt idx="852">
                  <c:v>996</c:v>
                </c:pt>
                <c:pt idx="853">
                  <c:v>996</c:v>
                </c:pt>
                <c:pt idx="854">
                  <c:v>996</c:v>
                </c:pt>
                <c:pt idx="855">
                  <c:v>1000</c:v>
                </c:pt>
                <c:pt idx="856">
                  <c:v>768</c:v>
                </c:pt>
                <c:pt idx="857">
                  <c:v>1000</c:v>
                </c:pt>
                <c:pt idx="858">
                  <c:v>1000</c:v>
                </c:pt>
                <c:pt idx="859">
                  <c:v>1000</c:v>
                </c:pt>
                <c:pt idx="860">
                  <c:v>1000</c:v>
                </c:pt>
                <c:pt idx="861">
                  <c:v>996</c:v>
                </c:pt>
                <c:pt idx="862">
                  <c:v>1000</c:v>
                </c:pt>
                <c:pt idx="863">
                  <c:v>1000</c:v>
                </c:pt>
                <c:pt idx="864">
                  <c:v>1000</c:v>
                </c:pt>
                <c:pt idx="865">
                  <c:v>729</c:v>
                </c:pt>
                <c:pt idx="866">
                  <c:v>1000</c:v>
                </c:pt>
                <c:pt idx="867">
                  <c:v>996</c:v>
                </c:pt>
                <c:pt idx="868">
                  <c:v>1000</c:v>
                </c:pt>
                <c:pt idx="869">
                  <c:v>996</c:v>
                </c:pt>
                <c:pt idx="870">
                  <c:v>996</c:v>
                </c:pt>
                <c:pt idx="871">
                  <c:v>1000</c:v>
                </c:pt>
                <c:pt idx="872">
                  <c:v>996</c:v>
                </c:pt>
                <c:pt idx="873">
                  <c:v>1000</c:v>
                </c:pt>
                <c:pt idx="874">
                  <c:v>1000</c:v>
                </c:pt>
                <c:pt idx="875">
                  <c:v>1000</c:v>
                </c:pt>
                <c:pt idx="876">
                  <c:v>1000</c:v>
                </c:pt>
                <c:pt idx="877">
                  <c:v>1000</c:v>
                </c:pt>
                <c:pt idx="878">
                  <c:v>1000</c:v>
                </c:pt>
                <c:pt idx="879">
                  <c:v>1000</c:v>
                </c:pt>
                <c:pt idx="880">
                  <c:v>980</c:v>
                </c:pt>
                <c:pt idx="881">
                  <c:v>1000</c:v>
                </c:pt>
                <c:pt idx="882">
                  <c:v>744</c:v>
                </c:pt>
                <c:pt idx="883">
                  <c:v>1000</c:v>
                </c:pt>
                <c:pt idx="884">
                  <c:v>976</c:v>
                </c:pt>
                <c:pt idx="885">
                  <c:v>1000</c:v>
                </c:pt>
                <c:pt idx="886">
                  <c:v>1000</c:v>
                </c:pt>
                <c:pt idx="887">
                  <c:v>1000</c:v>
                </c:pt>
                <c:pt idx="888">
                  <c:v>1000</c:v>
                </c:pt>
                <c:pt idx="889">
                  <c:v>1000</c:v>
                </c:pt>
                <c:pt idx="890">
                  <c:v>1000</c:v>
                </c:pt>
                <c:pt idx="891">
                  <c:v>1000</c:v>
                </c:pt>
                <c:pt idx="892">
                  <c:v>1000</c:v>
                </c:pt>
                <c:pt idx="893">
                  <c:v>1000</c:v>
                </c:pt>
                <c:pt idx="894">
                  <c:v>1000</c:v>
                </c:pt>
                <c:pt idx="895">
                  <c:v>836</c:v>
                </c:pt>
                <c:pt idx="896">
                  <c:v>1000</c:v>
                </c:pt>
                <c:pt idx="897">
                  <c:v>1000</c:v>
                </c:pt>
                <c:pt idx="898">
                  <c:v>600</c:v>
                </c:pt>
                <c:pt idx="899">
                  <c:v>1000</c:v>
                </c:pt>
                <c:pt idx="900">
                  <c:v>1000</c:v>
                </c:pt>
                <c:pt idx="901">
                  <c:v>1000</c:v>
                </c:pt>
                <c:pt idx="902">
                  <c:v>1000</c:v>
                </c:pt>
                <c:pt idx="903">
                  <c:v>1000</c:v>
                </c:pt>
                <c:pt idx="904">
                  <c:v>1000</c:v>
                </c:pt>
                <c:pt idx="905">
                  <c:v>1000</c:v>
                </c:pt>
                <c:pt idx="906">
                  <c:v>980</c:v>
                </c:pt>
                <c:pt idx="907">
                  <c:v>1000</c:v>
                </c:pt>
                <c:pt idx="908">
                  <c:v>1000</c:v>
                </c:pt>
                <c:pt idx="909">
                  <c:v>1000</c:v>
                </c:pt>
                <c:pt idx="910">
                  <c:v>832</c:v>
                </c:pt>
                <c:pt idx="911">
                  <c:v>984</c:v>
                </c:pt>
                <c:pt idx="912">
                  <c:v>1000</c:v>
                </c:pt>
                <c:pt idx="913">
                  <c:v>1000</c:v>
                </c:pt>
                <c:pt idx="914">
                  <c:v>1000</c:v>
                </c:pt>
                <c:pt idx="915">
                  <c:v>1000</c:v>
                </c:pt>
                <c:pt idx="916">
                  <c:v>824</c:v>
                </c:pt>
                <c:pt idx="917">
                  <c:v>984</c:v>
                </c:pt>
                <c:pt idx="918">
                  <c:v>996</c:v>
                </c:pt>
                <c:pt idx="919">
                  <c:v>996</c:v>
                </c:pt>
                <c:pt idx="920">
                  <c:v>1000</c:v>
                </c:pt>
                <c:pt idx="921">
                  <c:v>1000</c:v>
                </c:pt>
                <c:pt idx="922">
                  <c:v>1000</c:v>
                </c:pt>
                <c:pt idx="923">
                  <c:v>1000</c:v>
                </c:pt>
                <c:pt idx="924">
                  <c:v>1000</c:v>
                </c:pt>
                <c:pt idx="925">
                  <c:v>992</c:v>
                </c:pt>
                <c:pt idx="926">
                  <c:v>996</c:v>
                </c:pt>
                <c:pt idx="927">
                  <c:v>996</c:v>
                </c:pt>
                <c:pt idx="928">
                  <c:v>1000</c:v>
                </c:pt>
                <c:pt idx="929">
                  <c:v>1000</c:v>
                </c:pt>
                <c:pt idx="930">
                  <c:v>996</c:v>
                </c:pt>
                <c:pt idx="931">
                  <c:v>1000</c:v>
                </c:pt>
                <c:pt idx="932">
                  <c:v>1000</c:v>
                </c:pt>
                <c:pt idx="933">
                  <c:v>1000</c:v>
                </c:pt>
                <c:pt idx="934">
                  <c:v>1000</c:v>
                </c:pt>
                <c:pt idx="935">
                  <c:v>1000</c:v>
                </c:pt>
                <c:pt idx="936">
                  <c:v>1000</c:v>
                </c:pt>
                <c:pt idx="937">
                  <c:v>1000</c:v>
                </c:pt>
                <c:pt idx="938">
                  <c:v>1000</c:v>
                </c:pt>
                <c:pt idx="939">
                  <c:v>1000</c:v>
                </c:pt>
                <c:pt idx="940">
                  <c:v>980</c:v>
                </c:pt>
                <c:pt idx="941">
                  <c:v>996</c:v>
                </c:pt>
                <c:pt idx="942">
                  <c:v>996</c:v>
                </c:pt>
                <c:pt idx="943">
                  <c:v>1000</c:v>
                </c:pt>
                <c:pt idx="944">
                  <c:v>708</c:v>
                </c:pt>
                <c:pt idx="945">
                  <c:v>1000</c:v>
                </c:pt>
                <c:pt idx="946">
                  <c:v>1000</c:v>
                </c:pt>
                <c:pt idx="947">
                  <c:v>980</c:v>
                </c:pt>
                <c:pt idx="948">
                  <c:v>1000</c:v>
                </c:pt>
                <c:pt idx="949">
                  <c:v>1000</c:v>
                </c:pt>
                <c:pt idx="950">
                  <c:v>996</c:v>
                </c:pt>
                <c:pt idx="951">
                  <c:v>1000</c:v>
                </c:pt>
                <c:pt idx="952">
                  <c:v>1000</c:v>
                </c:pt>
                <c:pt idx="953">
                  <c:v>1000</c:v>
                </c:pt>
                <c:pt idx="954">
                  <c:v>1000</c:v>
                </c:pt>
                <c:pt idx="955">
                  <c:v>984</c:v>
                </c:pt>
                <c:pt idx="956">
                  <c:v>1000</c:v>
                </c:pt>
                <c:pt idx="957">
                  <c:v>1000</c:v>
                </c:pt>
                <c:pt idx="958">
                  <c:v>1000</c:v>
                </c:pt>
                <c:pt idx="959">
                  <c:v>712</c:v>
                </c:pt>
                <c:pt idx="960">
                  <c:v>1000</c:v>
                </c:pt>
                <c:pt idx="961">
                  <c:v>996</c:v>
                </c:pt>
                <c:pt idx="962">
                  <c:v>1000</c:v>
                </c:pt>
                <c:pt idx="963">
                  <c:v>980</c:v>
                </c:pt>
                <c:pt idx="964">
                  <c:v>1000</c:v>
                </c:pt>
                <c:pt idx="965">
                  <c:v>1000</c:v>
                </c:pt>
                <c:pt idx="966">
                  <c:v>988</c:v>
                </c:pt>
                <c:pt idx="967">
                  <c:v>1000</c:v>
                </c:pt>
                <c:pt idx="968">
                  <c:v>1000</c:v>
                </c:pt>
                <c:pt idx="969">
                  <c:v>1000</c:v>
                </c:pt>
                <c:pt idx="970">
                  <c:v>1000</c:v>
                </c:pt>
                <c:pt idx="971">
                  <c:v>1000</c:v>
                </c:pt>
                <c:pt idx="972">
                  <c:v>1000</c:v>
                </c:pt>
                <c:pt idx="973">
                  <c:v>1000</c:v>
                </c:pt>
                <c:pt idx="974">
                  <c:v>1000</c:v>
                </c:pt>
                <c:pt idx="975">
                  <c:v>1000</c:v>
                </c:pt>
                <c:pt idx="976">
                  <c:v>1000</c:v>
                </c:pt>
                <c:pt idx="977">
                  <c:v>1000</c:v>
                </c:pt>
                <c:pt idx="978">
                  <c:v>984</c:v>
                </c:pt>
                <c:pt idx="979">
                  <c:v>964</c:v>
                </c:pt>
                <c:pt idx="980">
                  <c:v>1000</c:v>
                </c:pt>
                <c:pt idx="981">
                  <c:v>1000</c:v>
                </c:pt>
                <c:pt idx="982">
                  <c:v>1000</c:v>
                </c:pt>
                <c:pt idx="983">
                  <c:v>1000</c:v>
                </c:pt>
                <c:pt idx="984">
                  <c:v>996</c:v>
                </c:pt>
                <c:pt idx="985">
                  <c:v>988</c:v>
                </c:pt>
                <c:pt idx="986">
                  <c:v>996</c:v>
                </c:pt>
                <c:pt idx="987">
                  <c:v>992</c:v>
                </c:pt>
                <c:pt idx="988">
                  <c:v>996</c:v>
                </c:pt>
                <c:pt idx="989">
                  <c:v>1000</c:v>
                </c:pt>
                <c:pt idx="990">
                  <c:v>1000</c:v>
                </c:pt>
                <c:pt idx="991">
                  <c:v>1000</c:v>
                </c:pt>
                <c:pt idx="992">
                  <c:v>1000</c:v>
                </c:pt>
                <c:pt idx="993">
                  <c:v>1000</c:v>
                </c:pt>
                <c:pt idx="994">
                  <c:v>996</c:v>
                </c:pt>
                <c:pt idx="995">
                  <c:v>984</c:v>
                </c:pt>
                <c:pt idx="996">
                  <c:v>1000</c:v>
                </c:pt>
                <c:pt idx="997">
                  <c:v>996</c:v>
                </c:pt>
                <c:pt idx="998">
                  <c:v>1000</c:v>
                </c:pt>
                <c:pt idx="999">
                  <c:v>996</c:v>
                </c:pt>
              </c:numCache>
            </c:numRef>
          </c:val>
          <c:smooth val="0"/>
          <c:extLst>
            <c:ext xmlns:c16="http://schemas.microsoft.com/office/drawing/2014/chart" uri="{C3380CC4-5D6E-409C-BE32-E72D297353CC}">
              <c16:uniqueId val="{00000000-4BAA-444E-AB27-D3DA22263FB2}"/>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685246928"/>
        <c:axId val="685248368"/>
      </c:lineChart>
      <c:catAx>
        <c:axId val="685246928"/>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685248368"/>
        <c:crosses val="autoZero"/>
        <c:auto val="1"/>
        <c:lblAlgn val="ctr"/>
        <c:lblOffset val="100"/>
        <c:noMultiLvlLbl val="0"/>
      </c:catAx>
      <c:valAx>
        <c:axId val="6852483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685246928"/>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r>
              <a:rPr lang="fr-FR" sz="1100"/>
              <a:t>Nombre moyen de tour par partie</a:t>
            </a:r>
          </a:p>
        </c:rich>
      </c:tx>
      <c:overlay val="0"/>
      <c:spPr>
        <a:noFill/>
        <a:ln>
          <a:noFill/>
        </a:ln>
        <a:effectLst/>
      </c:spPr>
      <c:txPr>
        <a:bodyPr rot="0" spcFirstLastPara="1" vertOverflow="ellipsis" vert="horz" wrap="square" anchor="ctr" anchorCtr="1"/>
        <a:lstStyle/>
        <a:p>
          <a:pPr>
            <a:defRPr sz="11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tx>
            <c:strRef>
              <c:f>WinRate!$C$1</c:f>
              <c:strCache>
                <c:ptCount val="1"/>
                <c:pt idx="0">
                  <c:v>Avg nb turn</c:v>
                </c:pt>
              </c:strCache>
            </c:strRef>
          </c:tx>
          <c:spPr>
            <a:ln w="25400" cap="rnd">
              <a:noFill/>
              <a:round/>
            </a:ln>
            <a:effectLst/>
          </c:spPr>
          <c:marker>
            <c:symbol val="diamond"/>
            <c:size val="6"/>
            <c:spPr>
              <a:solidFill>
                <a:schemeClr val="lt1"/>
              </a:solidFill>
              <a:ln w="15875">
                <a:solidFill>
                  <a:schemeClr val="accent1"/>
                </a:solidFill>
                <a:round/>
              </a:ln>
              <a:effectLst/>
            </c:spPr>
          </c:marker>
          <c:trendline>
            <c:spPr>
              <a:ln w="50800" cap="flat" cmpd="sng" algn="ctr">
                <a:solidFill>
                  <a:schemeClr val="accent2"/>
                </a:solidFill>
                <a:prstDash val="solid"/>
                <a:tailEnd type="triangle" w="lg" len="lg"/>
              </a:ln>
              <a:effectLst/>
            </c:spPr>
            <c:trendlineType val="linear"/>
            <c:dispRSqr val="0"/>
            <c:dispEq val="0"/>
          </c:trendline>
          <c:yVal>
            <c:numRef>
              <c:f>WinRate!$C$2:$C$1001</c:f>
              <c:numCache>
                <c:formatCode>General</c:formatCode>
                <c:ptCount val="1000"/>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5</c:v>
                </c:pt>
                <c:pt idx="109">
                  <c:v>5</c:v>
                </c:pt>
                <c:pt idx="110">
                  <c:v>5</c:v>
                </c:pt>
                <c:pt idx="111">
                  <c:v>5</c:v>
                </c:pt>
                <c:pt idx="112">
                  <c:v>5</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5</c:v>
                </c:pt>
                <c:pt idx="177">
                  <c:v>5</c:v>
                </c:pt>
                <c:pt idx="178">
                  <c:v>5</c:v>
                </c:pt>
                <c:pt idx="179">
                  <c:v>5</c:v>
                </c:pt>
                <c:pt idx="180">
                  <c:v>5</c:v>
                </c:pt>
                <c:pt idx="181">
                  <c:v>5</c:v>
                </c:pt>
                <c:pt idx="182">
                  <c:v>5</c:v>
                </c:pt>
                <c:pt idx="183">
                  <c:v>5</c:v>
                </c:pt>
                <c:pt idx="184">
                  <c:v>5</c:v>
                </c:pt>
                <c:pt idx="185">
                  <c:v>5</c:v>
                </c:pt>
                <c:pt idx="186">
                  <c:v>5</c:v>
                </c:pt>
                <c:pt idx="187">
                  <c:v>5</c:v>
                </c:pt>
                <c:pt idx="188">
                  <c:v>5</c:v>
                </c:pt>
                <c:pt idx="189">
                  <c:v>5</c:v>
                </c:pt>
                <c:pt idx="190">
                  <c:v>5</c:v>
                </c:pt>
                <c:pt idx="191">
                  <c:v>5</c:v>
                </c:pt>
                <c:pt idx="192">
                  <c:v>5</c:v>
                </c:pt>
                <c:pt idx="193">
                  <c:v>5</c:v>
                </c:pt>
                <c:pt idx="194">
                  <c:v>5</c:v>
                </c:pt>
                <c:pt idx="195">
                  <c:v>5</c:v>
                </c:pt>
                <c:pt idx="196">
                  <c:v>5</c:v>
                </c:pt>
                <c:pt idx="197">
                  <c:v>5</c:v>
                </c:pt>
                <c:pt idx="198">
                  <c:v>5</c:v>
                </c:pt>
                <c:pt idx="199">
                  <c:v>5</c:v>
                </c:pt>
                <c:pt idx="200">
                  <c:v>5</c:v>
                </c:pt>
                <c:pt idx="201">
                  <c:v>5</c:v>
                </c:pt>
                <c:pt idx="202">
                  <c:v>5</c:v>
                </c:pt>
                <c:pt idx="203">
                  <c:v>5</c:v>
                </c:pt>
                <c:pt idx="204">
                  <c:v>5</c:v>
                </c:pt>
                <c:pt idx="205">
                  <c:v>5</c:v>
                </c:pt>
                <c:pt idx="206">
                  <c:v>5</c:v>
                </c:pt>
                <c:pt idx="207">
                  <c:v>5</c:v>
                </c:pt>
                <c:pt idx="208">
                  <c:v>5</c:v>
                </c:pt>
                <c:pt idx="209">
                  <c:v>5</c:v>
                </c:pt>
                <c:pt idx="210">
                  <c:v>5</c:v>
                </c:pt>
                <c:pt idx="211">
                  <c:v>5</c:v>
                </c:pt>
                <c:pt idx="212">
                  <c:v>5</c:v>
                </c:pt>
                <c:pt idx="213">
                  <c:v>5</c:v>
                </c:pt>
                <c:pt idx="214">
                  <c:v>5</c:v>
                </c:pt>
                <c:pt idx="215">
                  <c:v>5</c:v>
                </c:pt>
                <c:pt idx="216">
                  <c:v>5</c:v>
                </c:pt>
                <c:pt idx="217">
                  <c:v>5</c:v>
                </c:pt>
                <c:pt idx="218">
                  <c:v>5</c:v>
                </c:pt>
                <c:pt idx="219">
                  <c:v>5</c:v>
                </c:pt>
                <c:pt idx="220">
                  <c:v>5</c:v>
                </c:pt>
                <c:pt idx="221">
                  <c:v>5</c:v>
                </c:pt>
                <c:pt idx="222">
                  <c:v>5</c:v>
                </c:pt>
                <c:pt idx="223">
                  <c:v>5</c:v>
                </c:pt>
                <c:pt idx="224">
                  <c:v>5</c:v>
                </c:pt>
                <c:pt idx="225">
                  <c:v>5</c:v>
                </c:pt>
                <c:pt idx="226">
                  <c:v>5</c:v>
                </c:pt>
                <c:pt idx="227">
                  <c:v>5</c:v>
                </c:pt>
                <c:pt idx="228">
                  <c:v>5</c:v>
                </c:pt>
                <c:pt idx="229">
                  <c:v>5</c:v>
                </c:pt>
                <c:pt idx="230">
                  <c:v>5</c:v>
                </c:pt>
                <c:pt idx="231">
                  <c:v>5</c:v>
                </c:pt>
                <c:pt idx="232">
                  <c:v>5</c:v>
                </c:pt>
                <c:pt idx="233">
                  <c:v>5</c:v>
                </c:pt>
                <c:pt idx="234">
                  <c:v>5</c:v>
                </c:pt>
                <c:pt idx="235">
                  <c:v>4</c:v>
                </c:pt>
                <c:pt idx="236">
                  <c:v>5</c:v>
                </c:pt>
                <c:pt idx="237">
                  <c:v>5</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pt idx="252">
                  <c:v>5</c:v>
                </c:pt>
                <c:pt idx="253">
                  <c:v>4</c:v>
                </c:pt>
                <c:pt idx="254">
                  <c:v>5</c:v>
                </c:pt>
                <c:pt idx="255">
                  <c:v>5</c:v>
                </c:pt>
                <c:pt idx="256">
                  <c:v>5</c:v>
                </c:pt>
                <c:pt idx="257">
                  <c:v>5</c:v>
                </c:pt>
                <c:pt idx="258">
                  <c:v>5</c:v>
                </c:pt>
                <c:pt idx="259">
                  <c:v>5</c:v>
                </c:pt>
                <c:pt idx="260">
                  <c:v>5</c:v>
                </c:pt>
                <c:pt idx="261">
                  <c:v>4</c:v>
                </c:pt>
                <c:pt idx="262">
                  <c:v>5</c:v>
                </c:pt>
                <c:pt idx="263">
                  <c:v>4</c:v>
                </c:pt>
                <c:pt idx="264">
                  <c:v>5</c:v>
                </c:pt>
                <c:pt idx="265">
                  <c:v>4</c:v>
                </c:pt>
                <c:pt idx="266">
                  <c:v>4</c:v>
                </c:pt>
                <c:pt idx="267">
                  <c:v>5</c:v>
                </c:pt>
                <c:pt idx="268">
                  <c:v>5</c:v>
                </c:pt>
                <c:pt idx="269">
                  <c:v>5</c:v>
                </c:pt>
                <c:pt idx="270">
                  <c:v>4</c:v>
                </c:pt>
                <c:pt idx="271">
                  <c:v>5</c:v>
                </c:pt>
                <c:pt idx="272">
                  <c:v>4</c:v>
                </c:pt>
                <c:pt idx="273">
                  <c:v>4</c:v>
                </c:pt>
                <c:pt idx="274">
                  <c:v>4</c:v>
                </c:pt>
                <c:pt idx="275">
                  <c:v>4</c:v>
                </c:pt>
                <c:pt idx="276">
                  <c:v>4</c:v>
                </c:pt>
                <c:pt idx="277">
                  <c:v>4</c:v>
                </c:pt>
                <c:pt idx="278">
                  <c:v>4</c:v>
                </c:pt>
                <c:pt idx="279">
                  <c:v>4</c:v>
                </c:pt>
                <c:pt idx="280">
                  <c:v>5</c:v>
                </c:pt>
                <c:pt idx="281">
                  <c:v>4</c:v>
                </c:pt>
                <c:pt idx="282">
                  <c:v>4</c:v>
                </c:pt>
                <c:pt idx="283">
                  <c:v>4</c:v>
                </c:pt>
                <c:pt idx="284">
                  <c:v>4</c:v>
                </c:pt>
                <c:pt idx="285">
                  <c:v>4</c:v>
                </c:pt>
                <c:pt idx="286">
                  <c:v>5</c:v>
                </c:pt>
                <c:pt idx="287">
                  <c:v>4</c:v>
                </c:pt>
                <c:pt idx="288">
                  <c:v>5</c:v>
                </c:pt>
                <c:pt idx="289">
                  <c:v>4</c:v>
                </c:pt>
                <c:pt idx="290">
                  <c:v>5</c:v>
                </c:pt>
                <c:pt idx="291">
                  <c:v>4</c:v>
                </c:pt>
                <c:pt idx="292">
                  <c:v>4</c:v>
                </c:pt>
                <c:pt idx="293">
                  <c:v>4</c:v>
                </c:pt>
                <c:pt idx="294">
                  <c:v>4</c:v>
                </c:pt>
                <c:pt idx="295">
                  <c:v>4</c:v>
                </c:pt>
                <c:pt idx="296">
                  <c:v>4</c:v>
                </c:pt>
                <c:pt idx="297">
                  <c:v>5</c:v>
                </c:pt>
                <c:pt idx="298">
                  <c:v>4</c:v>
                </c:pt>
                <c:pt idx="299">
                  <c:v>5</c:v>
                </c:pt>
                <c:pt idx="300">
                  <c:v>4</c:v>
                </c:pt>
                <c:pt idx="301">
                  <c:v>4</c:v>
                </c:pt>
                <c:pt idx="302">
                  <c:v>4</c:v>
                </c:pt>
                <c:pt idx="303">
                  <c:v>4</c:v>
                </c:pt>
                <c:pt idx="304">
                  <c:v>4</c:v>
                </c:pt>
                <c:pt idx="305">
                  <c:v>4</c:v>
                </c:pt>
                <c:pt idx="306">
                  <c:v>5</c:v>
                </c:pt>
                <c:pt idx="307">
                  <c:v>5</c:v>
                </c:pt>
                <c:pt idx="308">
                  <c:v>4</c:v>
                </c:pt>
                <c:pt idx="309">
                  <c:v>4</c:v>
                </c:pt>
                <c:pt idx="310">
                  <c:v>4</c:v>
                </c:pt>
                <c:pt idx="311">
                  <c:v>4</c:v>
                </c:pt>
                <c:pt idx="312">
                  <c:v>5</c:v>
                </c:pt>
                <c:pt idx="313">
                  <c:v>4</c:v>
                </c:pt>
                <c:pt idx="314">
                  <c:v>4</c:v>
                </c:pt>
                <c:pt idx="315">
                  <c:v>5</c:v>
                </c:pt>
                <c:pt idx="316">
                  <c:v>4</c:v>
                </c:pt>
                <c:pt idx="317">
                  <c:v>5</c:v>
                </c:pt>
                <c:pt idx="318">
                  <c:v>5</c:v>
                </c:pt>
                <c:pt idx="319">
                  <c:v>5</c:v>
                </c:pt>
                <c:pt idx="320">
                  <c:v>4</c:v>
                </c:pt>
                <c:pt idx="321">
                  <c:v>4</c:v>
                </c:pt>
                <c:pt idx="322">
                  <c:v>4</c:v>
                </c:pt>
                <c:pt idx="323">
                  <c:v>4</c:v>
                </c:pt>
                <c:pt idx="324">
                  <c:v>5</c:v>
                </c:pt>
                <c:pt idx="325">
                  <c:v>5</c:v>
                </c:pt>
                <c:pt idx="326">
                  <c:v>4</c:v>
                </c:pt>
                <c:pt idx="327">
                  <c:v>5</c:v>
                </c:pt>
                <c:pt idx="328">
                  <c:v>4</c:v>
                </c:pt>
                <c:pt idx="329">
                  <c:v>4</c:v>
                </c:pt>
                <c:pt idx="330">
                  <c:v>5</c:v>
                </c:pt>
                <c:pt idx="331">
                  <c:v>4</c:v>
                </c:pt>
                <c:pt idx="332">
                  <c:v>4</c:v>
                </c:pt>
                <c:pt idx="333">
                  <c:v>4</c:v>
                </c:pt>
                <c:pt idx="334">
                  <c:v>5</c:v>
                </c:pt>
                <c:pt idx="335">
                  <c:v>4</c:v>
                </c:pt>
                <c:pt idx="336">
                  <c:v>5</c:v>
                </c:pt>
                <c:pt idx="337">
                  <c:v>4</c:v>
                </c:pt>
                <c:pt idx="338">
                  <c:v>4</c:v>
                </c:pt>
                <c:pt idx="339">
                  <c:v>5</c:v>
                </c:pt>
                <c:pt idx="340">
                  <c:v>5</c:v>
                </c:pt>
                <c:pt idx="341">
                  <c:v>5</c:v>
                </c:pt>
                <c:pt idx="342">
                  <c:v>4</c:v>
                </c:pt>
                <c:pt idx="343">
                  <c:v>4</c:v>
                </c:pt>
                <c:pt idx="344">
                  <c:v>5</c:v>
                </c:pt>
                <c:pt idx="345">
                  <c:v>4</c:v>
                </c:pt>
                <c:pt idx="346">
                  <c:v>4</c:v>
                </c:pt>
                <c:pt idx="347">
                  <c:v>5</c:v>
                </c:pt>
                <c:pt idx="348">
                  <c:v>5</c:v>
                </c:pt>
                <c:pt idx="349">
                  <c:v>4</c:v>
                </c:pt>
                <c:pt idx="350">
                  <c:v>4</c:v>
                </c:pt>
                <c:pt idx="351">
                  <c:v>4</c:v>
                </c:pt>
                <c:pt idx="352">
                  <c:v>5</c:v>
                </c:pt>
                <c:pt idx="353">
                  <c:v>4</c:v>
                </c:pt>
                <c:pt idx="354">
                  <c:v>5</c:v>
                </c:pt>
                <c:pt idx="355">
                  <c:v>4</c:v>
                </c:pt>
                <c:pt idx="356">
                  <c:v>4</c:v>
                </c:pt>
                <c:pt idx="357">
                  <c:v>4</c:v>
                </c:pt>
                <c:pt idx="358">
                  <c:v>5</c:v>
                </c:pt>
                <c:pt idx="359">
                  <c:v>4</c:v>
                </c:pt>
                <c:pt idx="360">
                  <c:v>5</c:v>
                </c:pt>
                <c:pt idx="361">
                  <c:v>5</c:v>
                </c:pt>
                <c:pt idx="362">
                  <c:v>5</c:v>
                </c:pt>
                <c:pt idx="363">
                  <c:v>4</c:v>
                </c:pt>
                <c:pt idx="364">
                  <c:v>4</c:v>
                </c:pt>
                <c:pt idx="365">
                  <c:v>4</c:v>
                </c:pt>
                <c:pt idx="366">
                  <c:v>5</c:v>
                </c:pt>
                <c:pt idx="367">
                  <c:v>5</c:v>
                </c:pt>
                <c:pt idx="368">
                  <c:v>5</c:v>
                </c:pt>
                <c:pt idx="369">
                  <c:v>4</c:v>
                </c:pt>
                <c:pt idx="370">
                  <c:v>4</c:v>
                </c:pt>
                <c:pt idx="371">
                  <c:v>5</c:v>
                </c:pt>
                <c:pt idx="372">
                  <c:v>5</c:v>
                </c:pt>
                <c:pt idx="373">
                  <c:v>5</c:v>
                </c:pt>
                <c:pt idx="374">
                  <c:v>4</c:v>
                </c:pt>
                <c:pt idx="375">
                  <c:v>5</c:v>
                </c:pt>
                <c:pt idx="376">
                  <c:v>5</c:v>
                </c:pt>
                <c:pt idx="377">
                  <c:v>4</c:v>
                </c:pt>
                <c:pt idx="378">
                  <c:v>4</c:v>
                </c:pt>
                <c:pt idx="379">
                  <c:v>4</c:v>
                </c:pt>
                <c:pt idx="380">
                  <c:v>4</c:v>
                </c:pt>
                <c:pt idx="381">
                  <c:v>5</c:v>
                </c:pt>
                <c:pt idx="382">
                  <c:v>4</c:v>
                </c:pt>
                <c:pt idx="383">
                  <c:v>5</c:v>
                </c:pt>
                <c:pt idx="384">
                  <c:v>4</c:v>
                </c:pt>
                <c:pt idx="385">
                  <c:v>4</c:v>
                </c:pt>
                <c:pt idx="386">
                  <c:v>5</c:v>
                </c:pt>
                <c:pt idx="387">
                  <c:v>5</c:v>
                </c:pt>
                <c:pt idx="388">
                  <c:v>4</c:v>
                </c:pt>
                <c:pt idx="389">
                  <c:v>4</c:v>
                </c:pt>
                <c:pt idx="390">
                  <c:v>5</c:v>
                </c:pt>
                <c:pt idx="391">
                  <c:v>5</c:v>
                </c:pt>
                <c:pt idx="392">
                  <c:v>5</c:v>
                </c:pt>
                <c:pt idx="393">
                  <c:v>5</c:v>
                </c:pt>
                <c:pt idx="394">
                  <c:v>4</c:v>
                </c:pt>
                <c:pt idx="395">
                  <c:v>4</c:v>
                </c:pt>
                <c:pt idx="396">
                  <c:v>4</c:v>
                </c:pt>
                <c:pt idx="397">
                  <c:v>4</c:v>
                </c:pt>
                <c:pt idx="398">
                  <c:v>5</c:v>
                </c:pt>
                <c:pt idx="399">
                  <c:v>4</c:v>
                </c:pt>
                <c:pt idx="400">
                  <c:v>4</c:v>
                </c:pt>
                <c:pt idx="401">
                  <c:v>5</c:v>
                </c:pt>
                <c:pt idx="402">
                  <c:v>4</c:v>
                </c:pt>
                <c:pt idx="403">
                  <c:v>5</c:v>
                </c:pt>
                <c:pt idx="404">
                  <c:v>5</c:v>
                </c:pt>
                <c:pt idx="405">
                  <c:v>5</c:v>
                </c:pt>
                <c:pt idx="406">
                  <c:v>5</c:v>
                </c:pt>
                <c:pt idx="407">
                  <c:v>4</c:v>
                </c:pt>
                <c:pt idx="408">
                  <c:v>4</c:v>
                </c:pt>
                <c:pt idx="409">
                  <c:v>4</c:v>
                </c:pt>
                <c:pt idx="410">
                  <c:v>5</c:v>
                </c:pt>
                <c:pt idx="411">
                  <c:v>4</c:v>
                </c:pt>
                <c:pt idx="412">
                  <c:v>4</c:v>
                </c:pt>
                <c:pt idx="413">
                  <c:v>5</c:v>
                </c:pt>
                <c:pt idx="414">
                  <c:v>4</c:v>
                </c:pt>
                <c:pt idx="415">
                  <c:v>5</c:v>
                </c:pt>
                <c:pt idx="416">
                  <c:v>5</c:v>
                </c:pt>
                <c:pt idx="417">
                  <c:v>5</c:v>
                </c:pt>
                <c:pt idx="418">
                  <c:v>4</c:v>
                </c:pt>
                <c:pt idx="419">
                  <c:v>4</c:v>
                </c:pt>
                <c:pt idx="420">
                  <c:v>5</c:v>
                </c:pt>
                <c:pt idx="421">
                  <c:v>4</c:v>
                </c:pt>
                <c:pt idx="422">
                  <c:v>4</c:v>
                </c:pt>
                <c:pt idx="423">
                  <c:v>5</c:v>
                </c:pt>
                <c:pt idx="424">
                  <c:v>4</c:v>
                </c:pt>
                <c:pt idx="425">
                  <c:v>5</c:v>
                </c:pt>
                <c:pt idx="426">
                  <c:v>4</c:v>
                </c:pt>
                <c:pt idx="427">
                  <c:v>4</c:v>
                </c:pt>
                <c:pt idx="428">
                  <c:v>4</c:v>
                </c:pt>
                <c:pt idx="429">
                  <c:v>4</c:v>
                </c:pt>
                <c:pt idx="430">
                  <c:v>4</c:v>
                </c:pt>
                <c:pt idx="431">
                  <c:v>4</c:v>
                </c:pt>
                <c:pt idx="432">
                  <c:v>5</c:v>
                </c:pt>
                <c:pt idx="433">
                  <c:v>5</c:v>
                </c:pt>
                <c:pt idx="434">
                  <c:v>4</c:v>
                </c:pt>
                <c:pt idx="435">
                  <c:v>5</c:v>
                </c:pt>
                <c:pt idx="436">
                  <c:v>5</c:v>
                </c:pt>
                <c:pt idx="437">
                  <c:v>4</c:v>
                </c:pt>
                <c:pt idx="438">
                  <c:v>4</c:v>
                </c:pt>
                <c:pt idx="439">
                  <c:v>4</c:v>
                </c:pt>
                <c:pt idx="440">
                  <c:v>5</c:v>
                </c:pt>
                <c:pt idx="441">
                  <c:v>5</c:v>
                </c:pt>
                <c:pt idx="442">
                  <c:v>4</c:v>
                </c:pt>
                <c:pt idx="443">
                  <c:v>4</c:v>
                </c:pt>
                <c:pt idx="444">
                  <c:v>5</c:v>
                </c:pt>
                <c:pt idx="445">
                  <c:v>4</c:v>
                </c:pt>
                <c:pt idx="446">
                  <c:v>5</c:v>
                </c:pt>
                <c:pt idx="447">
                  <c:v>5</c:v>
                </c:pt>
                <c:pt idx="448">
                  <c:v>5</c:v>
                </c:pt>
                <c:pt idx="449">
                  <c:v>5</c:v>
                </c:pt>
                <c:pt idx="450">
                  <c:v>5</c:v>
                </c:pt>
                <c:pt idx="451">
                  <c:v>5</c:v>
                </c:pt>
                <c:pt idx="452">
                  <c:v>5</c:v>
                </c:pt>
                <c:pt idx="453">
                  <c:v>5</c:v>
                </c:pt>
                <c:pt idx="454">
                  <c:v>5</c:v>
                </c:pt>
                <c:pt idx="455">
                  <c:v>5</c:v>
                </c:pt>
                <c:pt idx="456">
                  <c:v>5</c:v>
                </c:pt>
                <c:pt idx="457">
                  <c:v>5</c:v>
                </c:pt>
                <c:pt idx="458">
                  <c:v>4</c:v>
                </c:pt>
                <c:pt idx="459">
                  <c:v>5</c:v>
                </c:pt>
                <c:pt idx="460">
                  <c:v>4</c:v>
                </c:pt>
                <c:pt idx="461">
                  <c:v>4</c:v>
                </c:pt>
                <c:pt idx="462">
                  <c:v>4</c:v>
                </c:pt>
                <c:pt idx="463">
                  <c:v>5</c:v>
                </c:pt>
                <c:pt idx="464">
                  <c:v>4</c:v>
                </c:pt>
                <c:pt idx="465">
                  <c:v>4</c:v>
                </c:pt>
                <c:pt idx="466">
                  <c:v>5</c:v>
                </c:pt>
                <c:pt idx="467">
                  <c:v>4</c:v>
                </c:pt>
                <c:pt idx="468">
                  <c:v>4</c:v>
                </c:pt>
                <c:pt idx="469">
                  <c:v>4</c:v>
                </c:pt>
                <c:pt idx="470">
                  <c:v>4</c:v>
                </c:pt>
                <c:pt idx="471">
                  <c:v>4</c:v>
                </c:pt>
                <c:pt idx="472">
                  <c:v>5</c:v>
                </c:pt>
                <c:pt idx="473">
                  <c:v>4</c:v>
                </c:pt>
                <c:pt idx="474">
                  <c:v>4</c:v>
                </c:pt>
                <c:pt idx="475">
                  <c:v>5</c:v>
                </c:pt>
                <c:pt idx="476">
                  <c:v>5</c:v>
                </c:pt>
                <c:pt idx="477">
                  <c:v>4</c:v>
                </c:pt>
                <c:pt idx="478">
                  <c:v>4</c:v>
                </c:pt>
                <c:pt idx="479">
                  <c:v>5</c:v>
                </c:pt>
                <c:pt idx="480">
                  <c:v>4</c:v>
                </c:pt>
                <c:pt idx="481">
                  <c:v>4</c:v>
                </c:pt>
                <c:pt idx="482">
                  <c:v>4</c:v>
                </c:pt>
                <c:pt idx="483">
                  <c:v>5</c:v>
                </c:pt>
                <c:pt idx="484">
                  <c:v>4</c:v>
                </c:pt>
                <c:pt idx="485">
                  <c:v>4</c:v>
                </c:pt>
                <c:pt idx="486">
                  <c:v>5</c:v>
                </c:pt>
                <c:pt idx="487">
                  <c:v>4</c:v>
                </c:pt>
                <c:pt idx="488">
                  <c:v>4</c:v>
                </c:pt>
                <c:pt idx="489">
                  <c:v>5</c:v>
                </c:pt>
                <c:pt idx="490">
                  <c:v>4</c:v>
                </c:pt>
                <c:pt idx="491">
                  <c:v>4</c:v>
                </c:pt>
                <c:pt idx="492">
                  <c:v>4</c:v>
                </c:pt>
                <c:pt idx="493">
                  <c:v>4</c:v>
                </c:pt>
                <c:pt idx="494">
                  <c:v>4</c:v>
                </c:pt>
                <c:pt idx="495">
                  <c:v>4</c:v>
                </c:pt>
                <c:pt idx="496">
                  <c:v>4</c:v>
                </c:pt>
                <c:pt idx="497">
                  <c:v>4</c:v>
                </c:pt>
                <c:pt idx="498">
                  <c:v>5</c:v>
                </c:pt>
                <c:pt idx="499">
                  <c:v>4</c:v>
                </c:pt>
                <c:pt idx="500">
                  <c:v>4</c:v>
                </c:pt>
                <c:pt idx="501">
                  <c:v>4</c:v>
                </c:pt>
                <c:pt idx="502">
                  <c:v>5</c:v>
                </c:pt>
                <c:pt idx="503">
                  <c:v>5</c:v>
                </c:pt>
                <c:pt idx="504">
                  <c:v>4</c:v>
                </c:pt>
                <c:pt idx="505">
                  <c:v>4</c:v>
                </c:pt>
                <c:pt idx="506">
                  <c:v>4</c:v>
                </c:pt>
                <c:pt idx="507">
                  <c:v>4</c:v>
                </c:pt>
                <c:pt idx="508">
                  <c:v>4</c:v>
                </c:pt>
                <c:pt idx="509">
                  <c:v>4</c:v>
                </c:pt>
                <c:pt idx="510">
                  <c:v>4</c:v>
                </c:pt>
                <c:pt idx="511">
                  <c:v>4</c:v>
                </c:pt>
                <c:pt idx="512">
                  <c:v>4</c:v>
                </c:pt>
                <c:pt idx="513">
                  <c:v>4</c:v>
                </c:pt>
                <c:pt idx="514">
                  <c:v>4</c:v>
                </c:pt>
                <c:pt idx="515">
                  <c:v>4</c:v>
                </c:pt>
                <c:pt idx="516">
                  <c:v>4</c:v>
                </c:pt>
                <c:pt idx="517">
                  <c:v>4</c:v>
                </c:pt>
                <c:pt idx="518">
                  <c:v>4</c:v>
                </c:pt>
                <c:pt idx="519">
                  <c:v>4</c:v>
                </c:pt>
                <c:pt idx="520">
                  <c:v>4</c:v>
                </c:pt>
                <c:pt idx="521">
                  <c:v>4</c:v>
                </c:pt>
                <c:pt idx="522">
                  <c:v>4</c:v>
                </c:pt>
                <c:pt idx="523">
                  <c:v>4</c:v>
                </c:pt>
                <c:pt idx="524">
                  <c:v>4</c:v>
                </c:pt>
                <c:pt idx="525">
                  <c:v>4</c:v>
                </c:pt>
                <c:pt idx="526">
                  <c:v>4</c:v>
                </c:pt>
                <c:pt idx="527">
                  <c:v>4</c:v>
                </c:pt>
                <c:pt idx="528">
                  <c:v>4</c:v>
                </c:pt>
                <c:pt idx="529">
                  <c:v>4</c:v>
                </c:pt>
                <c:pt idx="530">
                  <c:v>5</c:v>
                </c:pt>
                <c:pt idx="531">
                  <c:v>4</c:v>
                </c:pt>
                <c:pt idx="532">
                  <c:v>4</c:v>
                </c:pt>
                <c:pt idx="533">
                  <c:v>4</c:v>
                </c:pt>
                <c:pt idx="534">
                  <c:v>4</c:v>
                </c:pt>
                <c:pt idx="535">
                  <c:v>4</c:v>
                </c:pt>
                <c:pt idx="536">
                  <c:v>4</c:v>
                </c:pt>
                <c:pt idx="537">
                  <c:v>4</c:v>
                </c:pt>
                <c:pt idx="538">
                  <c:v>4</c:v>
                </c:pt>
                <c:pt idx="539">
                  <c:v>4</c:v>
                </c:pt>
                <c:pt idx="540">
                  <c:v>4</c:v>
                </c:pt>
                <c:pt idx="541">
                  <c:v>4</c:v>
                </c:pt>
                <c:pt idx="542">
                  <c:v>4</c:v>
                </c:pt>
                <c:pt idx="543">
                  <c:v>4</c:v>
                </c:pt>
                <c:pt idx="544">
                  <c:v>4</c:v>
                </c:pt>
                <c:pt idx="545">
                  <c:v>4</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pt idx="584">
                  <c:v>4</c:v>
                </c:pt>
                <c:pt idx="585">
                  <c:v>4</c:v>
                </c:pt>
                <c:pt idx="586">
                  <c:v>4</c:v>
                </c:pt>
                <c:pt idx="587">
                  <c:v>4</c:v>
                </c:pt>
                <c:pt idx="588">
                  <c:v>4</c:v>
                </c:pt>
                <c:pt idx="589">
                  <c:v>4</c:v>
                </c:pt>
                <c:pt idx="590">
                  <c:v>4</c:v>
                </c:pt>
                <c:pt idx="591">
                  <c:v>4</c:v>
                </c:pt>
                <c:pt idx="592">
                  <c:v>4</c:v>
                </c:pt>
                <c:pt idx="593">
                  <c:v>4</c:v>
                </c:pt>
                <c:pt idx="594">
                  <c:v>4</c:v>
                </c:pt>
                <c:pt idx="595">
                  <c:v>4</c:v>
                </c:pt>
                <c:pt idx="596">
                  <c:v>4</c:v>
                </c:pt>
                <c:pt idx="597">
                  <c:v>4</c:v>
                </c:pt>
                <c:pt idx="598">
                  <c:v>4</c:v>
                </c:pt>
                <c:pt idx="599">
                  <c:v>4</c:v>
                </c:pt>
                <c:pt idx="600">
                  <c:v>4</c:v>
                </c:pt>
                <c:pt idx="601">
                  <c:v>4</c:v>
                </c:pt>
                <c:pt idx="602">
                  <c:v>4</c:v>
                </c:pt>
                <c:pt idx="603">
                  <c:v>4</c:v>
                </c:pt>
                <c:pt idx="604">
                  <c:v>4</c:v>
                </c:pt>
                <c:pt idx="605">
                  <c:v>4</c:v>
                </c:pt>
                <c:pt idx="606">
                  <c:v>4</c:v>
                </c:pt>
                <c:pt idx="607">
                  <c:v>4</c:v>
                </c:pt>
                <c:pt idx="608">
                  <c:v>4</c:v>
                </c:pt>
                <c:pt idx="609">
                  <c:v>4</c:v>
                </c:pt>
                <c:pt idx="610">
                  <c:v>4</c:v>
                </c:pt>
                <c:pt idx="611">
                  <c:v>4</c:v>
                </c:pt>
                <c:pt idx="612">
                  <c:v>4</c:v>
                </c:pt>
                <c:pt idx="613">
                  <c:v>4</c:v>
                </c:pt>
                <c:pt idx="614">
                  <c:v>4</c:v>
                </c:pt>
                <c:pt idx="615">
                  <c:v>4</c:v>
                </c:pt>
                <c:pt idx="616">
                  <c:v>4</c:v>
                </c:pt>
                <c:pt idx="617">
                  <c:v>4</c:v>
                </c:pt>
                <c:pt idx="618">
                  <c:v>4</c:v>
                </c:pt>
                <c:pt idx="619">
                  <c:v>4</c:v>
                </c:pt>
                <c:pt idx="620">
                  <c:v>4</c:v>
                </c:pt>
                <c:pt idx="621">
                  <c:v>4</c:v>
                </c:pt>
                <c:pt idx="622">
                  <c:v>4</c:v>
                </c:pt>
                <c:pt idx="623">
                  <c:v>4</c:v>
                </c:pt>
                <c:pt idx="624">
                  <c:v>4</c:v>
                </c:pt>
                <c:pt idx="625">
                  <c:v>4</c:v>
                </c:pt>
                <c:pt idx="626">
                  <c:v>4</c:v>
                </c:pt>
                <c:pt idx="627">
                  <c:v>4</c:v>
                </c:pt>
                <c:pt idx="628">
                  <c:v>4</c:v>
                </c:pt>
                <c:pt idx="629">
                  <c:v>4</c:v>
                </c:pt>
                <c:pt idx="630">
                  <c:v>4</c:v>
                </c:pt>
                <c:pt idx="631">
                  <c:v>4</c:v>
                </c:pt>
                <c:pt idx="632">
                  <c:v>4</c:v>
                </c:pt>
                <c:pt idx="633">
                  <c:v>4</c:v>
                </c:pt>
                <c:pt idx="634">
                  <c:v>4</c:v>
                </c:pt>
                <c:pt idx="635">
                  <c:v>4</c:v>
                </c:pt>
                <c:pt idx="636">
                  <c:v>4</c:v>
                </c:pt>
                <c:pt idx="637">
                  <c:v>4</c:v>
                </c:pt>
                <c:pt idx="638">
                  <c:v>4</c:v>
                </c:pt>
                <c:pt idx="639">
                  <c:v>4</c:v>
                </c:pt>
                <c:pt idx="640">
                  <c:v>4</c:v>
                </c:pt>
                <c:pt idx="641">
                  <c:v>4</c:v>
                </c:pt>
                <c:pt idx="642">
                  <c:v>4</c:v>
                </c:pt>
                <c:pt idx="643">
                  <c:v>4</c:v>
                </c:pt>
                <c:pt idx="644">
                  <c:v>4</c:v>
                </c:pt>
                <c:pt idx="645">
                  <c:v>4</c:v>
                </c:pt>
                <c:pt idx="646">
                  <c:v>4</c:v>
                </c:pt>
                <c:pt idx="647">
                  <c:v>4</c:v>
                </c:pt>
                <c:pt idx="648">
                  <c:v>4</c:v>
                </c:pt>
                <c:pt idx="649">
                  <c:v>4</c:v>
                </c:pt>
                <c:pt idx="650">
                  <c:v>4</c:v>
                </c:pt>
                <c:pt idx="651">
                  <c:v>4</c:v>
                </c:pt>
                <c:pt idx="652">
                  <c:v>4</c:v>
                </c:pt>
                <c:pt idx="653">
                  <c:v>4</c:v>
                </c:pt>
                <c:pt idx="654">
                  <c:v>4</c:v>
                </c:pt>
                <c:pt idx="655">
                  <c:v>4</c:v>
                </c:pt>
                <c:pt idx="656">
                  <c:v>4</c:v>
                </c:pt>
                <c:pt idx="657">
                  <c:v>4</c:v>
                </c:pt>
                <c:pt idx="658">
                  <c:v>4</c:v>
                </c:pt>
                <c:pt idx="659">
                  <c:v>4</c:v>
                </c:pt>
                <c:pt idx="660">
                  <c:v>4</c:v>
                </c:pt>
                <c:pt idx="661">
                  <c:v>5</c:v>
                </c:pt>
                <c:pt idx="662">
                  <c:v>4</c:v>
                </c:pt>
                <c:pt idx="663">
                  <c:v>4</c:v>
                </c:pt>
                <c:pt idx="664">
                  <c:v>4</c:v>
                </c:pt>
                <c:pt idx="665">
                  <c:v>4</c:v>
                </c:pt>
                <c:pt idx="666">
                  <c:v>4</c:v>
                </c:pt>
                <c:pt idx="667">
                  <c:v>4</c:v>
                </c:pt>
                <c:pt idx="668">
                  <c:v>4</c:v>
                </c:pt>
                <c:pt idx="669">
                  <c:v>4</c:v>
                </c:pt>
                <c:pt idx="670">
                  <c:v>4</c:v>
                </c:pt>
                <c:pt idx="671">
                  <c:v>4</c:v>
                </c:pt>
                <c:pt idx="672">
                  <c:v>4</c:v>
                </c:pt>
                <c:pt idx="673">
                  <c:v>4</c:v>
                </c:pt>
                <c:pt idx="674">
                  <c:v>4</c:v>
                </c:pt>
                <c:pt idx="675">
                  <c:v>4</c:v>
                </c:pt>
                <c:pt idx="676">
                  <c:v>4</c:v>
                </c:pt>
                <c:pt idx="677">
                  <c:v>4</c:v>
                </c:pt>
                <c:pt idx="678">
                  <c:v>4</c:v>
                </c:pt>
                <c:pt idx="679">
                  <c:v>4</c:v>
                </c:pt>
                <c:pt idx="680">
                  <c:v>4</c:v>
                </c:pt>
                <c:pt idx="681">
                  <c:v>4</c:v>
                </c:pt>
                <c:pt idx="682">
                  <c:v>4</c:v>
                </c:pt>
                <c:pt idx="683">
                  <c:v>4</c:v>
                </c:pt>
                <c:pt idx="684">
                  <c:v>4</c:v>
                </c:pt>
                <c:pt idx="685">
                  <c:v>4</c:v>
                </c:pt>
                <c:pt idx="686">
                  <c:v>4</c:v>
                </c:pt>
                <c:pt idx="687">
                  <c:v>4</c:v>
                </c:pt>
                <c:pt idx="688">
                  <c:v>4</c:v>
                </c:pt>
                <c:pt idx="689">
                  <c:v>4</c:v>
                </c:pt>
                <c:pt idx="690">
                  <c:v>4</c:v>
                </c:pt>
                <c:pt idx="691">
                  <c:v>4</c:v>
                </c:pt>
                <c:pt idx="692">
                  <c:v>4</c:v>
                </c:pt>
                <c:pt idx="693">
                  <c:v>4</c:v>
                </c:pt>
                <c:pt idx="694">
                  <c:v>4</c:v>
                </c:pt>
                <c:pt idx="695">
                  <c:v>4</c:v>
                </c:pt>
                <c:pt idx="696">
                  <c:v>4</c:v>
                </c:pt>
                <c:pt idx="697">
                  <c:v>4</c:v>
                </c:pt>
                <c:pt idx="698">
                  <c:v>4</c:v>
                </c:pt>
                <c:pt idx="699">
                  <c:v>5</c:v>
                </c:pt>
                <c:pt idx="700">
                  <c:v>4</c:v>
                </c:pt>
                <c:pt idx="701">
                  <c:v>4</c:v>
                </c:pt>
                <c:pt idx="702">
                  <c:v>4</c:v>
                </c:pt>
                <c:pt idx="703">
                  <c:v>4</c:v>
                </c:pt>
                <c:pt idx="704">
                  <c:v>4</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4</c:v>
                </c:pt>
                <c:pt idx="721">
                  <c:v>4</c:v>
                </c:pt>
                <c:pt idx="722">
                  <c:v>4</c:v>
                </c:pt>
                <c:pt idx="723">
                  <c:v>4</c:v>
                </c:pt>
                <c:pt idx="724">
                  <c:v>5</c:v>
                </c:pt>
                <c:pt idx="725">
                  <c:v>4</c:v>
                </c:pt>
                <c:pt idx="726">
                  <c:v>4</c:v>
                </c:pt>
                <c:pt idx="727">
                  <c:v>5</c:v>
                </c:pt>
                <c:pt idx="728">
                  <c:v>4</c:v>
                </c:pt>
                <c:pt idx="729">
                  <c:v>4</c:v>
                </c:pt>
                <c:pt idx="730">
                  <c:v>4</c:v>
                </c:pt>
                <c:pt idx="731">
                  <c:v>4</c:v>
                </c:pt>
                <c:pt idx="732">
                  <c:v>4</c:v>
                </c:pt>
                <c:pt idx="733">
                  <c:v>4</c:v>
                </c:pt>
                <c:pt idx="734">
                  <c:v>4</c:v>
                </c:pt>
                <c:pt idx="735">
                  <c:v>4</c:v>
                </c:pt>
                <c:pt idx="736">
                  <c:v>4</c:v>
                </c:pt>
                <c:pt idx="737">
                  <c:v>4</c:v>
                </c:pt>
                <c:pt idx="738">
                  <c:v>4</c:v>
                </c:pt>
                <c:pt idx="739">
                  <c:v>4</c:v>
                </c:pt>
                <c:pt idx="740">
                  <c:v>4</c:v>
                </c:pt>
                <c:pt idx="741">
                  <c:v>4</c:v>
                </c:pt>
                <c:pt idx="742">
                  <c:v>4</c:v>
                </c:pt>
                <c:pt idx="743">
                  <c:v>4</c:v>
                </c:pt>
                <c:pt idx="744">
                  <c:v>4</c:v>
                </c:pt>
                <c:pt idx="745">
                  <c:v>4</c:v>
                </c:pt>
                <c:pt idx="746">
                  <c:v>4</c:v>
                </c:pt>
                <c:pt idx="747">
                  <c:v>4</c:v>
                </c:pt>
                <c:pt idx="748">
                  <c:v>4</c:v>
                </c:pt>
                <c:pt idx="749">
                  <c:v>4</c:v>
                </c:pt>
                <c:pt idx="750">
                  <c:v>4</c:v>
                </c:pt>
                <c:pt idx="751">
                  <c:v>4</c:v>
                </c:pt>
                <c:pt idx="752">
                  <c:v>4</c:v>
                </c:pt>
                <c:pt idx="753">
                  <c:v>4</c:v>
                </c:pt>
                <c:pt idx="754">
                  <c:v>4</c:v>
                </c:pt>
                <c:pt idx="755">
                  <c:v>4</c:v>
                </c:pt>
                <c:pt idx="756">
                  <c:v>3</c:v>
                </c:pt>
                <c:pt idx="757">
                  <c:v>3</c:v>
                </c:pt>
                <c:pt idx="758">
                  <c:v>3</c:v>
                </c:pt>
                <c:pt idx="759">
                  <c:v>3</c:v>
                </c:pt>
                <c:pt idx="760">
                  <c:v>3</c:v>
                </c:pt>
                <c:pt idx="761">
                  <c:v>4</c:v>
                </c:pt>
                <c:pt idx="762">
                  <c:v>3</c:v>
                </c:pt>
                <c:pt idx="763">
                  <c:v>3</c:v>
                </c:pt>
                <c:pt idx="764">
                  <c:v>3</c:v>
                </c:pt>
                <c:pt idx="765">
                  <c:v>4</c:v>
                </c:pt>
                <c:pt idx="766">
                  <c:v>4</c:v>
                </c:pt>
                <c:pt idx="767">
                  <c:v>4</c:v>
                </c:pt>
                <c:pt idx="768">
                  <c:v>4</c:v>
                </c:pt>
                <c:pt idx="769">
                  <c:v>4</c:v>
                </c:pt>
                <c:pt idx="770">
                  <c:v>4</c:v>
                </c:pt>
                <c:pt idx="771">
                  <c:v>3</c:v>
                </c:pt>
                <c:pt idx="772">
                  <c:v>4</c:v>
                </c:pt>
                <c:pt idx="773">
                  <c:v>4</c:v>
                </c:pt>
                <c:pt idx="774">
                  <c:v>3</c:v>
                </c:pt>
                <c:pt idx="775">
                  <c:v>4</c:v>
                </c:pt>
                <c:pt idx="776">
                  <c:v>4</c:v>
                </c:pt>
                <c:pt idx="777">
                  <c:v>4</c:v>
                </c:pt>
                <c:pt idx="778">
                  <c:v>4</c:v>
                </c:pt>
                <c:pt idx="779">
                  <c:v>4</c:v>
                </c:pt>
                <c:pt idx="780">
                  <c:v>3</c:v>
                </c:pt>
                <c:pt idx="781">
                  <c:v>4</c:v>
                </c:pt>
                <c:pt idx="782">
                  <c:v>3</c:v>
                </c:pt>
                <c:pt idx="783">
                  <c:v>3</c:v>
                </c:pt>
                <c:pt idx="784">
                  <c:v>3</c:v>
                </c:pt>
                <c:pt idx="785">
                  <c:v>4</c:v>
                </c:pt>
                <c:pt idx="786">
                  <c:v>4</c:v>
                </c:pt>
                <c:pt idx="787">
                  <c:v>3</c:v>
                </c:pt>
                <c:pt idx="788">
                  <c:v>4</c:v>
                </c:pt>
                <c:pt idx="789">
                  <c:v>3</c:v>
                </c:pt>
                <c:pt idx="790">
                  <c:v>3</c:v>
                </c:pt>
                <c:pt idx="791">
                  <c:v>4</c:v>
                </c:pt>
                <c:pt idx="792">
                  <c:v>4</c:v>
                </c:pt>
                <c:pt idx="793">
                  <c:v>3</c:v>
                </c:pt>
                <c:pt idx="794">
                  <c:v>3</c:v>
                </c:pt>
                <c:pt idx="795">
                  <c:v>4</c:v>
                </c:pt>
                <c:pt idx="796">
                  <c:v>4</c:v>
                </c:pt>
                <c:pt idx="797">
                  <c:v>3</c:v>
                </c:pt>
                <c:pt idx="798">
                  <c:v>4</c:v>
                </c:pt>
                <c:pt idx="799">
                  <c:v>4</c:v>
                </c:pt>
                <c:pt idx="800">
                  <c:v>4</c:v>
                </c:pt>
                <c:pt idx="801">
                  <c:v>4</c:v>
                </c:pt>
                <c:pt idx="802">
                  <c:v>3</c:v>
                </c:pt>
                <c:pt idx="803">
                  <c:v>3</c:v>
                </c:pt>
                <c:pt idx="804">
                  <c:v>3</c:v>
                </c:pt>
                <c:pt idx="805">
                  <c:v>4</c:v>
                </c:pt>
                <c:pt idx="806">
                  <c:v>3</c:v>
                </c:pt>
                <c:pt idx="807">
                  <c:v>3</c:v>
                </c:pt>
                <c:pt idx="808">
                  <c:v>4</c:v>
                </c:pt>
                <c:pt idx="809">
                  <c:v>3</c:v>
                </c:pt>
                <c:pt idx="810">
                  <c:v>4</c:v>
                </c:pt>
                <c:pt idx="811">
                  <c:v>3</c:v>
                </c:pt>
                <c:pt idx="812">
                  <c:v>3</c:v>
                </c:pt>
                <c:pt idx="813">
                  <c:v>3</c:v>
                </c:pt>
                <c:pt idx="814">
                  <c:v>4</c:v>
                </c:pt>
                <c:pt idx="815">
                  <c:v>3</c:v>
                </c:pt>
                <c:pt idx="816">
                  <c:v>4</c:v>
                </c:pt>
                <c:pt idx="817">
                  <c:v>3</c:v>
                </c:pt>
                <c:pt idx="818">
                  <c:v>3</c:v>
                </c:pt>
                <c:pt idx="819">
                  <c:v>3</c:v>
                </c:pt>
                <c:pt idx="820">
                  <c:v>3</c:v>
                </c:pt>
                <c:pt idx="821">
                  <c:v>3</c:v>
                </c:pt>
                <c:pt idx="822">
                  <c:v>3</c:v>
                </c:pt>
                <c:pt idx="823">
                  <c:v>4</c:v>
                </c:pt>
                <c:pt idx="824">
                  <c:v>3</c:v>
                </c:pt>
                <c:pt idx="825">
                  <c:v>3</c:v>
                </c:pt>
                <c:pt idx="826">
                  <c:v>3</c:v>
                </c:pt>
                <c:pt idx="827">
                  <c:v>4</c:v>
                </c:pt>
                <c:pt idx="828">
                  <c:v>3</c:v>
                </c:pt>
                <c:pt idx="829">
                  <c:v>3</c:v>
                </c:pt>
                <c:pt idx="830">
                  <c:v>4</c:v>
                </c:pt>
                <c:pt idx="831">
                  <c:v>3</c:v>
                </c:pt>
                <c:pt idx="832">
                  <c:v>4</c:v>
                </c:pt>
                <c:pt idx="833">
                  <c:v>4</c:v>
                </c:pt>
                <c:pt idx="834">
                  <c:v>4</c:v>
                </c:pt>
                <c:pt idx="835">
                  <c:v>4</c:v>
                </c:pt>
                <c:pt idx="836">
                  <c:v>3</c:v>
                </c:pt>
                <c:pt idx="837">
                  <c:v>4</c:v>
                </c:pt>
                <c:pt idx="838">
                  <c:v>3</c:v>
                </c:pt>
                <c:pt idx="839">
                  <c:v>3</c:v>
                </c:pt>
                <c:pt idx="840">
                  <c:v>3</c:v>
                </c:pt>
                <c:pt idx="841">
                  <c:v>4</c:v>
                </c:pt>
                <c:pt idx="842">
                  <c:v>3</c:v>
                </c:pt>
                <c:pt idx="843">
                  <c:v>4</c:v>
                </c:pt>
                <c:pt idx="844">
                  <c:v>4</c:v>
                </c:pt>
                <c:pt idx="845">
                  <c:v>3</c:v>
                </c:pt>
                <c:pt idx="846">
                  <c:v>3</c:v>
                </c:pt>
                <c:pt idx="847">
                  <c:v>3</c:v>
                </c:pt>
                <c:pt idx="848">
                  <c:v>3</c:v>
                </c:pt>
                <c:pt idx="849">
                  <c:v>3</c:v>
                </c:pt>
                <c:pt idx="850">
                  <c:v>3</c:v>
                </c:pt>
                <c:pt idx="851">
                  <c:v>4</c:v>
                </c:pt>
                <c:pt idx="852">
                  <c:v>3</c:v>
                </c:pt>
                <c:pt idx="853">
                  <c:v>3</c:v>
                </c:pt>
                <c:pt idx="854">
                  <c:v>3</c:v>
                </c:pt>
                <c:pt idx="855">
                  <c:v>3</c:v>
                </c:pt>
                <c:pt idx="856">
                  <c:v>4</c:v>
                </c:pt>
                <c:pt idx="857">
                  <c:v>3</c:v>
                </c:pt>
                <c:pt idx="858">
                  <c:v>3</c:v>
                </c:pt>
                <c:pt idx="859">
                  <c:v>3</c:v>
                </c:pt>
                <c:pt idx="860">
                  <c:v>3</c:v>
                </c:pt>
                <c:pt idx="861">
                  <c:v>3</c:v>
                </c:pt>
                <c:pt idx="862">
                  <c:v>3</c:v>
                </c:pt>
                <c:pt idx="863">
                  <c:v>3</c:v>
                </c:pt>
                <c:pt idx="864">
                  <c:v>3</c:v>
                </c:pt>
                <c:pt idx="865">
                  <c:v>3</c:v>
                </c:pt>
                <c:pt idx="866">
                  <c:v>3</c:v>
                </c:pt>
                <c:pt idx="867">
                  <c:v>3</c:v>
                </c:pt>
                <c:pt idx="868">
                  <c:v>3</c:v>
                </c:pt>
                <c:pt idx="869">
                  <c:v>3</c:v>
                </c:pt>
                <c:pt idx="870">
                  <c:v>3</c:v>
                </c:pt>
                <c:pt idx="871">
                  <c:v>3</c:v>
                </c:pt>
                <c:pt idx="872">
                  <c:v>3</c:v>
                </c:pt>
                <c:pt idx="873">
                  <c:v>4</c:v>
                </c:pt>
                <c:pt idx="874">
                  <c:v>3</c:v>
                </c:pt>
                <c:pt idx="875">
                  <c:v>4</c:v>
                </c:pt>
                <c:pt idx="876">
                  <c:v>3</c:v>
                </c:pt>
                <c:pt idx="877">
                  <c:v>3</c:v>
                </c:pt>
                <c:pt idx="878">
                  <c:v>3</c:v>
                </c:pt>
                <c:pt idx="879">
                  <c:v>3</c:v>
                </c:pt>
                <c:pt idx="880">
                  <c:v>4</c:v>
                </c:pt>
                <c:pt idx="881">
                  <c:v>3</c:v>
                </c:pt>
                <c:pt idx="882">
                  <c:v>4</c:v>
                </c:pt>
                <c:pt idx="883">
                  <c:v>3</c:v>
                </c:pt>
                <c:pt idx="884">
                  <c:v>3</c:v>
                </c:pt>
                <c:pt idx="885">
                  <c:v>3</c:v>
                </c:pt>
                <c:pt idx="886">
                  <c:v>3</c:v>
                </c:pt>
                <c:pt idx="887">
                  <c:v>4</c:v>
                </c:pt>
                <c:pt idx="888">
                  <c:v>3</c:v>
                </c:pt>
                <c:pt idx="889">
                  <c:v>3</c:v>
                </c:pt>
                <c:pt idx="890">
                  <c:v>3</c:v>
                </c:pt>
                <c:pt idx="891">
                  <c:v>3</c:v>
                </c:pt>
                <c:pt idx="892">
                  <c:v>3</c:v>
                </c:pt>
                <c:pt idx="893">
                  <c:v>3</c:v>
                </c:pt>
                <c:pt idx="894">
                  <c:v>3</c:v>
                </c:pt>
                <c:pt idx="895">
                  <c:v>4</c:v>
                </c:pt>
                <c:pt idx="896">
                  <c:v>3</c:v>
                </c:pt>
                <c:pt idx="897">
                  <c:v>4</c:v>
                </c:pt>
                <c:pt idx="898">
                  <c:v>4</c:v>
                </c:pt>
                <c:pt idx="899">
                  <c:v>3</c:v>
                </c:pt>
                <c:pt idx="900">
                  <c:v>3</c:v>
                </c:pt>
                <c:pt idx="901">
                  <c:v>3</c:v>
                </c:pt>
                <c:pt idx="902">
                  <c:v>3</c:v>
                </c:pt>
                <c:pt idx="903">
                  <c:v>4</c:v>
                </c:pt>
                <c:pt idx="904">
                  <c:v>3</c:v>
                </c:pt>
                <c:pt idx="905">
                  <c:v>3</c:v>
                </c:pt>
                <c:pt idx="906">
                  <c:v>4</c:v>
                </c:pt>
                <c:pt idx="907">
                  <c:v>3</c:v>
                </c:pt>
                <c:pt idx="908">
                  <c:v>3</c:v>
                </c:pt>
                <c:pt idx="909">
                  <c:v>3</c:v>
                </c:pt>
                <c:pt idx="910">
                  <c:v>4</c:v>
                </c:pt>
                <c:pt idx="911">
                  <c:v>4</c:v>
                </c:pt>
                <c:pt idx="912">
                  <c:v>3</c:v>
                </c:pt>
                <c:pt idx="913">
                  <c:v>3</c:v>
                </c:pt>
                <c:pt idx="914">
                  <c:v>3</c:v>
                </c:pt>
                <c:pt idx="915">
                  <c:v>3</c:v>
                </c:pt>
                <c:pt idx="916">
                  <c:v>4</c:v>
                </c:pt>
                <c:pt idx="917">
                  <c:v>3</c:v>
                </c:pt>
                <c:pt idx="918">
                  <c:v>3</c:v>
                </c:pt>
                <c:pt idx="919">
                  <c:v>3</c:v>
                </c:pt>
                <c:pt idx="920">
                  <c:v>3</c:v>
                </c:pt>
                <c:pt idx="921">
                  <c:v>3</c:v>
                </c:pt>
                <c:pt idx="922">
                  <c:v>3</c:v>
                </c:pt>
                <c:pt idx="923">
                  <c:v>3</c:v>
                </c:pt>
                <c:pt idx="924">
                  <c:v>3</c:v>
                </c:pt>
                <c:pt idx="925">
                  <c:v>4</c:v>
                </c:pt>
                <c:pt idx="926">
                  <c:v>3</c:v>
                </c:pt>
                <c:pt idx="927">
                  <c:v>3</c:v>
                </c:pt>
                <c:pt idx="928">
                  <c:v>3</c:v>
                </c:pt>
                <c:pt idx="929">
                  <c:v>3</c:v>
                </c:pt>
                <c:pt idx="930">
                  <c:v>3</c:v>
                </c:pt>
                <c:pt idx="931">
                  <c:v>3</c:v>
                </c:pt>
                <c:pt idx="932">
                  <c:v>3</c:v>
                </c:pt>
                <c:pt idx="933">
                  <c:v>4</c:v>
                </c:pt>
                <c:pt idx="934">
                  <c:v>3</c:v>
                </c:pt>
                <c:pt idx="935">
                  <c:v>4</c:v>
                </c:pt>
                <c:pt idx="936">
                  <c:v>3</c:v>
                </c:pt>
                <c:pt idx="937">
                  <c:v>3</c:v>
                </c:pt>
                <c:pt idx="938">
                  <c:v>3</c:v>
                </c:pt>
                <c:pt idx="939">
                  <c:v>4</c:v>
                </c:pt>
                <c:pt idx="940">
                  <c:v>4</c:v>
                </c:pt>
                <c:pt idx="941">
                  <c:v>4</c:v>
                </c:pt>
                <c:pt idx="942">
                  <c:v>4</c:v>
                </c:pt>
                <c:pt idx="943">
                  <c:v>4</c:v>
                </c:pt>
                <c:pt idx="944">
                  <c:v>4</c:v>
                </c:pt>
                <c:pt idx="945">
                  <c:v>4</c:v>
                </c:pt>
                <c:pt idx="946">
                  <c:v>3</c:v>
                </c:pt>
                <c:pt idx="947">
                  <c:v>4</c:v>
                </c:pt>
                <c:pt idx="948">
                  <c:v>3</c:v>
                </c:pt>
                <c:pt idx="949">
                  <c:v>3</c:v>
                </c:pt>
                <c:pt idx="950">
                  <c:v>3</c:v>
                </c:pt>
                <c:pt idx="951">
                  <c:v>3</c:v>
                </c:pt>
                <c:pt idx="952">
                  <c:v>3</c:v>
                </c:pt>
                <c:pt idx="953">
                  <c:v>3</c:v>
                </c:pt>
                <c:pt idx="954">
                  <c:v>3</c:v>
                </c:pt>
                <c:pt idx="955">
                  <c:v>4</c:v>
                </c:pt>
                <c:pt idx="956">
                  <c:v>3</c:v>
                </c:pt>
                <c:pt idx="957">
                  <c:v>3</c:v>
                </c:pt>
                <c:pt idx="958">
                  <c:v>3</c:v>
                </c:pt>
                <c:pt idx="959">
                  <c:v>4</c:v>
                </c:pt>
                <c:pt idx="960">
                  <c:v>3</c:v>
                </c:pt>
                <c:pt idx="961">
                  <c:v>3</c:v>
                </c:pt>
                <c:pt idx="962">
                  <c:v>3</c:v>
                </c:pt>
                <c:pt idx="963">
                  <c:v>4</c:v>
                </c:pt>
                <c:pt idx="964">
                  <c:v>3</c:v>
                </c:pt>
                <c:pt idx="965">
                  <c:v>3</c:v>
                </c:pt>
                <c:pt idx="966">
                  <c:v>4</c:v>
                </c:pt>
                <c:pt idx="967">
                  <c:v>3</c:v>
                </c:pt>
                <c:pt idx="968">
                  <c:v>3</c:v>
                </c:pt>
                <c:pt idx="969">
                  <c:v>4</c:v>
                </c:pt>
                <c:pt idx="970">
                  <c:v>3</c:v>
                </c:pt>
                <c:pt idx="971">
                  <c:v>3</c:v>
                </c:pt>
                <c:pt idx="972">
                  <c:v>3</c:v>
                </c:pt>
                <c:pt idx="973">
                  <c:v>4</c:v>
                </c:pt>
                <c:pt idx="974">
                  <c:v>3</c:v>
                </c:pt>
                <c:pt idx="975">
                  <c:v>3</c:v>
                </c:pt>
                <c:pt idx="976">
                  <c:v>4</c:v>
                </c:pt>
                <c:pt idx="977">
                  <c:v>3</c:v>
                </c:pt>
                <c:pt idx="978">
                  <c:v>4</c:v>
                </c:pt>
                <c:pt idx="979">
                  <c:v>4</c:v>
                </c:pt>
                <c:pt idx="980">
                  <c:v>3</c:v>
                </c:pt>
                <c:pt idx="981">
                  <c:v>3</c:v>
                </c:pt>
                <c:pt idx="982">
                  <c:v>3</c:v>
                </c:pt>
                <c:pt idx="983">
                  <c:v>3</c:v>
                </c:pt>
                <c:pt idx="984">
                  <c:v>3</c:v>
                </c:pt>
                <c:pt idx="985">
                  <c:v>4</c:v>
                </c:pt>
                <c:pt idx="986">
                  <c:v>3</c:v>
                </c:pt>
                <c:pt idx="987">
                  <c:v>3</c:v>
                </c:pt>
                <c:pt idx="988">
                  <c:v>3</c:v>
                </c:pt>
                <c:pt idx="989">
                  <c:v>3</c:v>
                </c:pt>
                <c:pt idx="990">
                  <c:v>3</c:v>
                </c:pt>
                <c:pt idx="991">
                  <c:v>3</c:v>
                </c:pt>
                <c:pt idx="992">
                  <c:v>3</c:v>
                </c:pt>
                <c:pt idx="993">
                  <c:v>3</c:v>
                </c:pt>
                <c:pt idx="994">
                  <c:v>3</c:v>
                </c:pt>
                <c:pt idx="995">
                  <c:v>4</c:v>
                </c:pt>
                <c:pt idx="996">
                  <c:v>3</c:v>
                </c:pt>
                <c:pt idx="997">
                  <c:v>3</c:v>
                </c:pt>
                <c:pt idx="998">
                  <c:v>3</c:v>
                </c:pt>
                <c:pt idx="999">
                  <c:v>3</c:v>
                </c:pt>
              </c:numCache>
            </c:numRef>
          </c:yVal>
          <c:smooth val="0"/>
          <c:extLst>
            <c:ext xmlns:c16="http://schemas.microsoft.com/office/drawing/2014/chart" uri="{C3380CC4-5D6E-409C-BE32-E72D297353CC}">
              <c16:uniqueId val="{00000001-C306-4229-9E56-74A3553AB09E}"/>
            </c:ext>
          </c:extLst>
        </c:ser>
        <c:dLbls>
          <c:showLegendKey val="0"/>
          <c:showVal val="0"/>
          <c:showCatName val="0"/>
          <c:showSerName val="0"/>
          <c:showPercent val="0"/>
          <c:showBubbleSize val="0"/>
        </c:dLbls>
        <c:axId val="892363152"/>
        <c:axId val="892377072"/>
      </c:scatterChart>
      <c:valAx>
        <c:axId val="892363152"/>
        <c:scaling>
          <c:orientation val="minMax"/>
        </c:scaling>
        <c:delete val="0"/>
        <c:axPos val="b"/>
        <c:majorGridlines>
          <c:spPr>
            <a:ln w="9525" cap="flat" cmpd="sng" algn="ctr">
              <a:solidFill>
                <a:schemeClr val="dk1">
                  <a:lumMod val="15000"/>
                  <a:lumOff val="85000"/>
                </a:schemeClr>
              </a:solidFill>
              <a:round/>
            </a:ln>
            <a:effectLst/>
          </c:spPr>
        </c:majorGridlines>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92377072"/>
        <c:crosses val="autoZero"/>
        <c:crossBetween val="midCat"/>
      </c:valAx>
      <c:valAx>
        <c:axId val="89237707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92363152"/>
        <c:crosses val="autoZero"/>
        <c:crossBetween val="midCat"/>
      </c:valAx>
      <c:spPr>
        <a:pattFill prst="ltDnDiag">
          <a:fgClr>
            <a:schemeClr val="dk1">
              <a:lumMod val="15000"/>
              <a:lumOff val="85000"/>
            </a:schemeClr>
          </a:fgClr>
          <a:bgClr>
            <a:schemeClr val="lt1"/>
          </a:bgClr>
        </a:patt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AmountOfCardsPerCostDataBegin!$B$1</c:f>
              <c:strCache>
                <c:ptCount val="1"/>
                <c:pt idx="0">
                  <c:v>Amount of cards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AmountOfCardsPerCostDataBegin!$A$2:$A$9</c:f>
              <c:numCache>
                <c:formatCode>General</c:formatCode>
                <c:ptCount val="8"/>
                <c:pt idx="0">
                  <c:v>8</c:v>
                </c:pt>
                <c:pt idx="1">
                  <c:v>7</c:v>
                </c:pt>
                <c:pt idx="2">
                  <c:v>6</c:v>
                </c:pt>
                <c:pt idx="3">
                  <c:v>5</c:v>
                </c:pt>
                <c:pt idx="4">
                  <c:v>4</c:v>
                </c:pt>
                <c:pt idx="5">
                  <c:v>3</c:v>
                </c:pt>
                <c:pt idx="6">
                  <c:v>2</c:v>
                </c:pt>
                <c:pt idx="7">
                  <c:v>1</c:v>
                </c:pt>
              </c:numCache>
            </c:numRef>
          </c:cat>
          <c:val>
            <c:numRef>
              <c:f>AmountOfCardsPerCostDataBegin!$B$2:$B$9</c:f>
              <c:numCache>
                <c:formatCode>General</c:formatCode>
                <c:ptCount val="8"/>
                <c:pt idx="0">
                  <c:v>8</c:v>
                </c:pt>
                <c:pt idx="1">
                  <c:v>5</c:v>
                </c:pt>
                <c:pt idx="2">
                  <c:v>5</c:v>
                </c:pt>
                <c:pt idx="3">
                  <c:v>2</c:v>
                </c:pt>
                <c:pt idx="4">
                  <c:v>3</c:v>
                </c:pt>
                <c:pt idx="5">
                  <c:v>5</c:v>
                </c:pt>
                <c:pt idx="6">
                  <c:v>1</c:v>
                </c:pt>
                <c:pt idx="7">
                  <c:v>1</c:v>
                </c:pt>
              </c:numCache>
            </c:numRef>
          </c:val>
          <c:extLst>
            <c:ext xmlns:c16="http://schemas.microsoft.com/office/drawing/2014/chart" uri="{C3380CC4-5D6E-409C-BE32-E72D297353CC}">
              <c16:uniqueId val="{00000000-8AAB-4D6A-AE29-78C263F83D4A}"/>
            </c:ext>
          </c:extLst>
        </c:ser>
        <c:dLbls>
          <c:dLblPos val="inEnd"/>
          <c:showLegendKey val="0"/>
          <c:showVal val="1"/>
          <c:showCatName val="0"/>
          <c:showSerName val="0"/>
          <c:showPercent val="0"/>
          <c:showBubbleSize val="0"/>
        </c:dLbls>
        <c:gapWidth val="65"/>
        <c:axId val="927188255"/>
        <c:axId val="927189695"/>
      </c:barChart>
      <c:catAx>
        <c:axId val="92718825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27189695"/>
        <c:crosses val="autoZero"/>
        <c:auto val="1"/>
        <c:lblAlgn val="ctr"/>
        <c:lblOffset val="100"/>
        <c:noMultiLvlLbl val="0"/>
      </c:catAx>
      <c:valAx>
        <c:axId val="927189695"/>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27188255"/>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AmountOfCardsPerCostDataEnd!$B$1</c:f>
              <c:strCache>
                <c:ptCount val="1"/>
                <c:pt idx="0">
                  <c:v>Amount of cards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AmountOfCardsPerCostDataEnd!$A$2:$A$9</c:f>
              <c:numCache>
                <c:formatCode>General</c:formatCode>
                <c:ptCount val="8"/>
                <c:pt idx="0">
                  <c:v>8</c:v>
                </c:pt>
                <c:pt idx="1">
                  <c:v>7</c:v>
                </c:pt>
                <c:pt idx="2">
                  <c:v>6</c:v>
                </c:pt>
                <c:pt idx="3">
                  <c:v>5</c:v>
                </c:pt>
                <c:pt idx="4">
                  <c:v>4</c:v>
                </c:pt>
                <c:pt idx="5">
                  <c:v>3</c:v>
                </c:pt>
                <c:pt idx="6">
                  <c:v>2</c:v>
                </c:pt>
                <c:pt idx="7">
                  <c:v>1</c:v>
                </c:pt>
              </c:numCache>
            </c:numRef>
          </c:cat>
          <c:val>
            <c:numRef>
              <c:f>AmountOfCardsPerCostDataEnd!$B$2:$B$9</c:f>
              <c:numCache>
                <c:formatCode>General</c:formatCode>
                <c:ptCount val="8"/>
                <c:pt idx="0">
                  <c:v>6</c:v>
                </c:pt>
                <c:pt idx="1">
                  <c:v>4</c:v>
                </c:pt>
                <c:pt idx="2">
                  <c:v>8</c:v>
                </c:pt>
                <c:pt idx="3">
                  <c:v>2</c:v>
                </c:pt>
                <c:pt idx="4">
                  <c:v>2</c:v>
                </c:pt>
                <c:pt idx="5">
                  <c:v>4</c:v>
                </c:pt>
                <c:pt idx="6">
                  <c:v>2</c:v>
                </c:pt>
                <c:pt idx="7">
                  <c:v>2</c:v>
                </c:pt>
              </c:numCache>
            </c:numRef>
          </c:val>
          <c:extLst>
            <c:ext xmlns:c16="http://schemas.microsoft.com/office/drawing/2014/chart" uri="{C3380CC4-5D6E-409C-BE32-E72D297353CC}">
              <c16:uniqueId val="{00000000-2ABD-41AE-9F55-3DA3B3053693}"/>
            </c:ext>
          </c:extLst>
        </c:ser>
        <c:dLbls>
          <c:dLblPos val="inEnd"/>
          <c:showLegendKey val="0"/>
          <c:showVal val="1"/>
          <c:showCatName val="0"/>
          <c:showSerName val="0"/>
          <c:showPercent val="0"/>
          <c:showBubbleSize val="0"/>
        </c:dLbls>
        <c:gapWidth val="65"/>
        <c:axId val="392019039"/>
        <c:axId val="392023839"/>
      </c:barChart>
      <c:catAx>
        <c:axId val="392019039"/>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92023839"/>
        <c:crosses val="autoZero"/>
        <c:auto val="1"/>
        <c:lblAlgn val="ctr"/>
        <c:lblOffset val="100"/>
        <c:noMultiLvlLbl val="0"/>
      </c:catAx>
      <c:valAx>
        <c:axId val="392023839"/>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92019039"/>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fr-FR"/>
              <a:t>Taux de victoire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WinRate!$B$1</c:f>
              <c:strCache>
                <c:ptCount val="1"/>
                <c:pt idx="0">
                  <c:v>Win rate</c:v>
                </c:pt>
              </c:strCache>
            </c:strRef>
          </c:tx>
          <c:spPr>
            <a:ln w="34925" cap="rnd">
              <a:solidFill>
                <a:schemeClr val="lt1"/>
              </a:solidFill>
              <a:round/>
            </a:ln>
            <a:effectLst>
              <a:outerShdw dist="25400" dir="2700000" algn="tl" rotWithShape="0">
                <a:schemeClr val="accent1"/>
              </a:outerShdw>
            </a:effectLst>
          </c:spPr>
          <c:marker>
            <c:symbol val="none"/>
          </c:marker>
          <c:cat>
            <c:numRef>
              <c:f>WinRate!$A$2:$A$1001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cat>
          <c:val>
            <c:numRef>
              <c:f>WinRate!$B$2:$B$1001</c:f>
              <c:numCache>
                <c:formatCode>General</c:formatCode>
                <c:ptCount val="1000"/>
                <c:pt idx="0">
                  <c:v>424</c:v>
                </c:pt>
                <c:pt idx="1">
                  <c:v>396</c:v>
                </c:pt>
                <c:pt idx="2">
                  <c:v>388</c:v>
                </c:pt>
                <c:pt idx="3">
                  <c:v>408</c:v>
                </c:pt>
                <c:pt idx="4">
                  <c:v>384</c:v>
                </c:pt>
                <c:pt idx="5">
                  <c:v>468</c:v>
                </c:pt>
                <c:pt idx="6">
                  <c:v>448</c:v>
                </c:pt>
                <c:pt idx="7">
                  <c:v>472</c:v>
                </c:pt>
                <c:pt idx="8">
                  <c:v>456</c:v>
                </c:pt>
                <c:pt idx="9">
                  <c:v>416</c:v>
                </c:pt>
                <c:pt idx="10">
                  <c:v>428</c:v>
                </c:pt>
                <c:pt idx="11">
                  <c:v>412</c:v>
                </c:pt>
                <c:pt idx="12">
                  <c:v>404</c:v>
                </c:pt>
                <c:pt idx="13">
                  <c:v>408</c:v>
                </c:pt>
                <c:pt idx="14">
                  <c:v>508</c:v>
                </c:pt>
                <c:pt idx="15">
                  <c:v>488</c:v>
                </c:pt>
                <c:pt idx="16">
                  <c:v>540</c:v>
                </c:pt>
                <c:pt idx="17">
                  <c:v>492</c:v>
                </c:pt>
                <c:pt idx="18">
                  <c:v>784</c:v>
                </c:pt>
                <c:pt idx="19">
                  <c:v>768</c:v>
                </c:pt>
                <c:pt idx="20">
                  <c:v>768</c:v>
                </c:pt>
                <c:pt idx="21">
                  <c:v>784</c:v>
                </c:pt>
                <c:pt idx="22">
                  <c:v>816</c:v>
                </c:pt>
                <c:pt idx="23">
                  <c:v>828</c:v>
                </c:pt>
                <c:pt idx="24">
                  <c:v>816</c:v>
                </c:pt>
                <c:pt idx="25">
                  <c:v>820</c:v>
                </c:pt>
                <c:pt idx="26">
                  <c:v>748</c:v>
                </c:pt>
                <c:pt idx="27">
                  <c:v>800</c:v>
                </c:pt>
                <c:pt idx="28">
                  <c:v>804</c:v>
                </c:pt>
                <c:pt idx="29">
                  <c:v>792</c:v>
                </c:pt>
                <c:pt idx="30">
                  <c:v>800</c:v>
                </c:pt>
                <c:pt idx="31">
                  <c:v>788</c:v>
                </c:pt>
                <c:pt idx="32">
                  <c:v>824</c:v>
                </c:pt>
                <c:pt idx="33">
                  <c:v>824</c:v>
                </c:pt>
                <c:pt idx="34">
                  <c:v>816</c:v>
                </c:pt>
                <c:pt idx="35">
                  <c:v>840</c:v>
                </c:pt>
                <c:pt idx="36">
                  <c:v>780</c:v>
                </c:pt>
                <c:pt idx="37">
                  <c:v>796</c:v>
                </c:pt>
                <c:pt idx="38">
                  <c:v>816</c:v>
                </c:pt>
                <c:pt idx="39">
                  <c:v>648</c:v>
                </c:pt>
                <c:pt idx="40">
                  <c:v>736</c:v>
                </c:pt>
                <c:pt idx="41">
                  <c:v>736</c:v>
                </c:pt>
                <c:pt idx="42">
                  <c:v>772</c:v>
                </c:pt>
                <c:pt idx="43">
                  <c:v>808</c:v>
                </c:pt>
                <c:pt idx="44">
                  <c:v>804</c:v>
                </c:pt>
                <c:pt idx="45">
                  <c:v>812</c:v>
                </c:pt>
                <c:pt idx="46">
                  <c:v>808</c:v>
                </c:pt>
                <c:pt idx="47">
                  <c:v>796</c:v>
                </c:pt>
                <c:pt idx="48">
                  <c:v>772</c:v>
                </c:pt>
                <c:pt idx="49">
                  <c:v>780</c:v>
                </c:pt>
                <c:pt idx="50">
                  <c:v>784</c:v>
                </c:pt>
                <c:pt idx="51">
                  <c:v>768</c:v>
                </c:pt>
                <c:pt idx="52">
                  <c:v>800</c:v>
                </c:pt>
                <c:pt idx="53">
                  <c:v>800</c:v>
                </c:pt>
                <c:pt idx="54">
                  <c:v>788</c:v>
                </c:pt>
                <c:pt idx="55">
                  <c:v>788</c:v>
                </c:pt>
                <c:pt idx="56">
                  <c:v>820</c:v>
                </c:pt>
                <c:pt idx="57">
                  <c:v>800</c:v>
                </c:pt>
                <c:pt idx="58">
                  <c:v>840</c:v>
                </c:pt>
                <c:pt idx="59">
                  <c:v>792</c:v>
                </c:pt>
                <c:pt idx="60">
                  <c:v>772</c:v>
                </c:pt>
                <c:pt idx="61">
                  <c:v>764</c:v>
                </c:pt>
                <c:pt idx="62">
                  <c:v>840</c:v>
                </c:pt>
                <c:pt idx="63">
                  <c:v>792</c:v>
                </c:pt>
                <c:pt idx="64">
                  <c:v>676</c:v>
                </c:pt>
                <c:pt idx="65">
                  <c:v>776</c:v>
                </c:pt>
                <c:pt idx="66">
                  <c:v>776</c:v>
                </c:pt>
                <c:pt idx="67">
                  <c:v>812</c:v>
                </c:pt>
                <c:pt idx="68">
                  <c:v>836</c:v>
                </c:pt>
                <c:pt idx="69">
                  <c:v>760</c:v>
                </c:pt>
                <c:pt idx="70">
                  <c:v>820</c:v>
                </c:pt>
                <c:pt idx="71">
                  <c:v>768</c:v>
                </c:pt>
                <c:pt idx="72">
                  <c:v>852</c:v>
                </c:pt>
                <c:pt idx="73">
                  <c:v>816</c:v>
                </c:pt>
                <c:pt idx="74">
                  <c:v>772</c:v>
                </c:pt>
                <c:pt idx="75">
                  <c:v>764</c:v>
                </c:pt>
                <c:pt idx="76">
                  <c:v>852</c:v>
                </c:pt>
                <c:pt idx="77">
                  <c:v>852</c:v>
                </c:pt>
                <c:pt idx="78">
                  <c:v>792</c:v>
                </c:pt>
                <c:pt idx="79">
                  <c:v>792</c:v>
                </c:pt>
                <c:pt idx="80">
                  <c:v>840</c:v>
                </c:pt>
                <c:pt idx="81">
                  <c:v>804</c:v>
                </c:pt>
                <c:pt idx="82">
                  <c:v>780</c:v>
                </c:pt>
                <c:pt idx="83">
                  <c:v>788</c:v>
                </c:pt>
                <c:pt idx="84">
                  <c:v>764</c:v>
                </c:pt>
                <c:pt idx="85">
                  <c:v>848</c:v>
                </c:pt>
                <c:pt idx="86">
                  <c:v>816</c:v>
                </c:pt>
                <c:pt idx="87">
                  <c:v>864</c:v>
                </c:pt>
                <c:pt idx="88">
                  <c:v>828</c:v>
                </c:pt>
                <c:pt idx="89">
                  <c:v>856</c:v>
                </c:pt>
                <c:pt idx="90">
                  <c:v>868</c:v>
                </c:pt>
                <c:pt idx="91">
                  <c:v>824</c:v>
                </c:pt>
                <c:pt idx="92">
                  <c:v>868</c:v>
                </c:pt>
                <c:pt idx="93">
                  <c:v>856</c:v>
                </c:pt>
                <c:pt idx="94">
                  <c:v>868</c:v>
                </c:pt>
                <c:pt idx="95">
                  <c:v>740</c:v>
                </c:pt>
                <c:pt idx="96">
                  <c:v>712</c:v>
                </c:pt>
                <c:pt idx="97">
                  <c:v>800</c:v>
                </c:pt>
                <c:pt idx="98">
                  <c:v>880</c:v>
                </c:pt>
                <c:pt idx="99">
                  <c:v>844</c:v>
                </c:pt>
                <c:pt idx="100">
                  <c:v>880</c:v>
                </c:pt>
                <c:pt idx="101">
                  <c:v>844</c:v>
                </c:pt>
                <c:pt idx="102">
                  <c:v>852</c:v>
                </c:pt>
                <c:pt idx="103">
                  <c:v>868</c:v>
                </c:pt>
                <c:pt idx="104">
                  <c:v>836</c:v>
                </c:pt>
                <c:pt idx="105">
                  <c:v>876</c:v>
                </c:pt>
                <c:pt idx="106">
                  <c:v>780</c:v>
                </c:pt>
                <c:pt idx="107">
                  <c:v>828</c:v>
                </c:pt>
                <c:pt idx="108">
                  <c:v>880</c:v>
                </c:pt>
                <c:pt idx="109">
                  <c:v>856</c:v>
                </c:pt>
                <c:pt idx="110">
                  <c:v>876</c:v>
                </c:pt>
                <c:pt idx="111">
                  <c:v>864</c:v>
                </c:pt>
                <c:pt idx="112">
                  <c:v>872</c:v>
                </c:pt>
                <c:pt idx="113">
                  <c:v>892</c:v>
                </c:pt>
                <c:pt idx="114">
                  <c:v>892</c:v>
                </c:pt>
                <c:pt idx="115">
                  <c:v>836</c:v>
                </c:pt>
                <c:pt idx="116">
                  <c:v>908</c:v>
                </c:pt>
                <c:pt idx="117">
                  <c:v>840</c:v>
                </c:pt>
                <c:pt idx="118">
                  <c:v>860</c:v>
                </c:pt>
                <c:pt idx="119">
                  <c:v>868</c:v>
                </c:pt>
                <c:pt idx="120">
                  <c:v>908</c:v>
                </c:pt>
                <c:pt idx="121">
                  <c:v>872</c:v>
                </c:pt>
                <c:pt idx="122">
                  <c:v>888</c:v>
                </c:pt>
                <c:pt idx="123">
                  <c:v>840</c:v>
                </c:pt>
                <c:pt idx="124">
                  <c:v>908</c:v>
                </c:pt>
                <c:pt idx="125">
                  <c:v>860</c:v>
                </c:pt>
                <c:pt idx="126">
                  <c:v>880</c:v>
                </c:pt>
                <c:pt idx="127">
                  <c:v>872</c:v>
                </c:pt>
                <c:pt idx="128">
                  <c:v>872</c:v>
                </c:pt>
                <c:pt idx="129">
                  <c:v>868</c:v>
                </c:pt>
                <c:pt idx="130">
                  <c:v>832</c:v>
                </c:pt>
                <c:pt idx="131">
                  <c:v>888</c:v>
                </c:pt>
                <c:pt idx="132">
                  <c:v>820</c:v>
                </c:pt>
                <c:pt idx="133">
                  <c:v>876</c:v>
                </c:pt>
                <c:pt idx="134">
                  <c:v>908</c:v>
                </c:pt>
                <c:pt idx="135">
                  <c:v>872</c:v>
                </c:pt>
                <c:pt idx="136">
                  <c:v>908</c:v>
                </c:pt>
                <c:pt idx="137">
                  <c:v>612</c:v>
                </c:pt>
                <c:pt idx="138">
                  <c:v>840</c:v>
                </c:pt>
                <c:pt idx="139">
                  <c:v>900</c:v>
                </c:pt>
                <c:pt idx="140">
                  <c:v>864</c:v>
                </c:pt>
                <c:pt idx="141">
                  <c:v>868</c:v>
                </c:pt>
                <c:pt idx="142">
                  <c:v>876</c:v>
                </c:pt>
                <c:pt idx="143">
                  <c:v>864</c:v>
                </c:pt>
                <c:pt idx="144">
                  <c:v>820</c:v>
                </c:pt>
                <c:pt idx="145">
                  <c:v>904</c:v>
                </c:pt>
                <c:pt idx="146">
                  <c:v>872</c:v>
                </c:pt>
                <c:pt idx="147">
                  <c:v>868</c:v>
                </c:pt>
                <c:pt idx="148">
                  <c:v>876</c:v>
                </c:pt>
                <c:pt idx="149">
                  <c:v>852</c:v>
                </c:pt>
                <c:pt idx="150">
                  <c:v>856</c:v>
                </c:pt>
                <c:pt idx="151">
                  <c:v>908</c:v>
                </c:pt>
                <c:pt idx="152">
                  <c:v>852</c:v>
                </c:pt>
                <c:pt idx="153">
                  <c:v>876</c:v>
                </c:pt>
                <c:pt idx="154">
                  <c:v>872</c:v>
                </c:pt>
                <c:pt idx="155">
                  <c:v>844</c:v>
                </c:pt>
                <c:pt idx="156">
                  <c:v>664</c:v>
                </c:pt>
                <c:pt idx="157">
                  <c:v>876</c:v>
                </c:pt>
                <c:pt idx="158">
                  <c:v>876</c:v>
                </c:pt>
                <c:pt idx="159">
                  <c:v>908</c:v>
                </c:pt>
                <c:pt idx="160">
                  <c:v>692</c:v>
                </c:pt>
                <c:pt idx="161">
                  <c:v>860</c:v>
                </c:pt>
                <c:pt idx="162">
                  <c:v>808</c:v>
                </c:pt>
                <c:pt idx="163">
                  <c:v>908</c:v>
                </c:pt>
                <c:pt idx="164">
                  <c:v>856</c:v>
                </c:pt>
                <c:pt idx="165">
                  <c:v>840</c:v>
                </c:pt>
                <c:pt idx="166">
                  <c:v>872</c:v>
                </c:pt>
                <c:pt idx="167">
                  <c:v>840</c:v>
                </c:pt>
                <c:pt idx="168">
                  <c:v>900</c:v>
                </c:pt>
                <c:pt idx="169">
                  <c:v>876</c:v>
                </c:pt>
                <c:pt idx="170">
                  <c:v>648</c:v>
                </c:pt>
                <c:pt idx="171">
                  <c:v>880</c:v>
                </c:pt>
                <c:pt idx="172">
                  <c:v>908</c:v>
                </c:pt>
                <c:pt idx="173">
                  <c:v>872</c:v>
                </c:pt>
                <c:pt idx="174">
                  <c:v>856</c:v>
                </c:pt>
                <c:pt idx="175">
                  <c:v>868</c:v>
                </c:pt>
                <c:pt idx="176">
                  <c:v>844</c:v>
                </c:pt>
                <c:pt idx="177">
                  <c:v>632</c:v>
                </c:pt>
                <c:pt idx="178">
                  <c:v>888</c:v>
                </c:pt>
                <c:pt idx="179">
                  <c:v>852</c:v>
                </c:pt>
                <c:pt idx="180">
                  <c:v>848</c:v>
                </c:pt>
                <c:pt idx="181">
                  <c:v>908</c:v>
                </c:pt>
                <c:pt idx="182">
                  <c:v>892</c:v>
                </c:pt>
                <c:pt idx="183">
                  <c:v>836</c:v>
                </c:pt>
                <c:pt idx="184">
                  <c:v>844</c:v>
                </c:pt>
                <c:pt idx="185">
                  <c:v>812</c:v>
                </c:pt>
                <c:pt idx="186">
                  <c:v>836</c:v>
                </c:pt>
                <c:pt idx="187">
                  <c:v>856</c:v>
                </c:pt>
                <c:pt idx="188">
                  <c:v>852</c:v>
                </c:pt>
                <c:pt idx="189">
                  <c:v>668</c:v>
                </c:pt>
                <c:pt idx="190">
                  <c:v>872</c:v>
                </c:pt>
                <c:pt idx="191">
                  <c:v>876</c:v>
                </c:pt>
                <c:pt idx="192">
                  <c:v>680</c:v>
                </c:pt>
                <c:pt idx="193">
                  <c:v>872</c:v>
                </c:pt>
                <c:pt idx="194">
                  <c:v>884</c:v>
                </c:pt>
                <c:pt idx="195">
                  <c:v>820</c:v>
                </c:pt>
                <c:pt idx="196">
                  <c:v>844</c:v>
                </c:pt>
                <c:pt idx="197">
                  <c:v>912</c:v>
                </c:pt>
                <c:pt idx="198">
                  <c:v>852</c:v>
                </c:pt>
                <c:pt idx="199">
                  <c:v>672</c:v>
                </c:pt>
                <c:pt idx="200">
                  <c:v>912</c:v>
                </c:pt>
                <c:pt idx="201">
                  <c:v>864</c:v>
                </c:pt>
                <c:pt idx="202">
                  <c:v>904</c:v>
                </c:pt>
                <c:pt idx="203">
                  <c:v>884</c:v>
                </c:pt>
                <c:pt idx="204">
                  <c:v>904</c:v>
                </c:pt>
                <c:pt idx="205">
                  <c:v>920</c:v>
                </c:pt>
                <c:pt idx="206">
                  <c:v>852</c:v>
                </c:pt>
                <c:pt idx="207">
                  <c:v>888</c:v>
                </c:pt>
                <c:pt idx="208">
                  <c:v>892</c:v>
                </c:pt>
                <c:pt idx="209">
                  <c:v>944</c:v>
                </c:pt>
                <c:pt idx="210">
                  <c:v>944</c:v>
                </c:pt>
                <c:pt idx="211">
                  <c:v>908</c:v>
                </c:pt>
                <c:pt idx="212">
                  <c:v>944</c:v>
                </c:pt>
                <c:pt idx="213">
                  <c:v>928</c:v>
                </c:pt>
                <c:pt idx="214">
                  <c:v>932</c:v>
                </c:pt>
                <c:pt idx="215">
                  <c:v>796</c:v>
                </c:pt>
                <c:pt idx="216">
                  <c:v>952</c:v>
                </c:pt>
                <c:pt idx="217">
                  <c:v>936</c:v>
                </c:pt>
                <c:pt idx="218">
                  <c:v>936</c:v>
                </c:pt>
                <c:pt idx="219">
                  <c:v>932</c:v>
                </c:pt>
                <c:pt idx="220">
                  <c:v>952</c:v>
                </c:pt>
                <c:pt idx="221">
                  <c:v>952</c:v>
                </c:pt>
                <c:pt idx="222">
                  <c:v>828</c:v>
                </c:pt>
                <c:pt idx="223">
                  <c:v>944</c:v>
                </c:pt>
                <c:pt idx="224">
                  <c:v>952</c:v>
                </c:pt>
                <c:pt idx="225">
                  <c:v>940</c:v>
                </c:pt>
                <c:pt idx="226">
                  <c:v>936</c:v>
                </c:pt>
                <c:pt idx="227">
                  <c:v>952</c:v>
                </c:pt>
                <c:pt idx="228">
                  <c:v>944</c:v>
                </c:pt>
                <c:pt idx="229">
                  <c:v>952</c:v>
                </c:pt>
                <c:pt idx="230">
                  <c:v>912</c:v>
                </c:pt>
                <c:pt idx="231">
                  <c:v>928</c:v>
                </c:pt>
                <c:pt idx="232">
                  <c:v>952</c:v>
                </c:pt>
                <c:pt idx="233">
                  <c:v>932</c:v>
                </c:pt>
                <c:pt idx="234">
                  <c:v>916</c:v>
                </c:pt>
                <c:pt idx="235">
                  <c:v>932</c:v>
                </c:pt>
                <c:pt idx="236">
                  <c:v>928</c:v>
                </c:pt>
                <c:pt idx="237">
                  <c:v>924</c:v>
                </c:pt>
                <c:pt idx="238">
                  <c:v>912</c:v>
                </c:pt>
                <c:pt idx="239">
                  <c:v>936</c:v>
                </c:pt>
                <c:pt idx="240">
                  <c:v>916</c:v>
                </c:pt>
                <c:pt idx="241">
                  <c:v>940</c:v>
                </c:pt>
                <c:pt idx="242">
                  <c:v>944</c:v>
                </c:pt>
                <c:pt idx="243">
                  <c:v>944</c:v>
                </c:pt>
                <c:pt idx="244">
                  <c:v>928</c:v>
                </c:pt>
                <c:pt idx="245">
                  <c:v>940</c:v>
                </c:pt>
                <c:pt idx="246">
                  <c:v>796</c:v>
                </c:pt>
                <c:pt idx="247">
                  <c:v>952</c:v>
                </c:pt>
                <c:pt idx="248">
                  <c:v>952</c:v>
                </c:pt>
                <c:pt idx="249">
                  <c:v>932</c:v>
                </c:pt>
                <c:pt idx="250">
                  <c:v>932</c:v>
                </c:pt>
                <c:pt idx="251">
                  <c:v>928</c:v>
                </c:pt>
                <c:pt idx="252">
                  <c:v>932</c:v>
                </c:pt>
                <c:pt idx="253">
                  <c:v>916</c:v>
                </c:pt>
                <c:pt idx="254">
                  <c:v>948</c:v>
                </c:pt>
                <c:pt idx="255">
                  <c:v>940</c:v>
                </c:pt>
                <c:pt idx="256">
                  <c:v>924</c:v>
                </c:pt>
                <c:pt idx="257">
                  <c:v>948</c:v>
                </c:pt>
                <c:pt idx="258">
                  <c:v>944</c:v>
                </c:pt>
                <c:pt idx="259">
                  <c:v>804</c:v>
                </c:pt>
                <c:pt idx="260">
                  <c:v>952</c:v>
                </c:pt>
                <c:pt idx="261">
                  <c:v>924</c:v>
                </c:pt>
                <c:pt idx="262">
                  <c:v>932</c:v>
                </c:pt>
                <c:pt idx="263">
                  <c:v>932</c:v>
                </c:pt>
                <c:pt idx="264">
                  <c:v>948</c:v>
                </c:pt>
                <c:pt idx="265">
                  <c:v>940</c:v>
                </c:pt>
                <c:pt idx="266">
                  <c:v>920</c:v>
                </c:pt>
                <c:pt idx="267">
                  <c:v>908</c:v>
                </c:pt>
                <c:pt idx="268">
                  <c:v>932</c:v>
                </c:pt>
                <c:pt idx="269">
                  <c:v>940</c:v>
                </c:pt>
                <c:pt idx="270">
                  <c:v>924</c:v>
                </c:pt>
                <c:pt idx="271">
                  <c:v>916</c:v>
                </c:pt>
                <c:pt idx="272">
                  <c:v>956</c:v>
                </c:pt>
                <c:pt idx="273">
                  <c:v>956</c:v>
                </c:pt>
                <c:pt idx="274">
                  <c:v>796</c:v>
                </c:pt>
                <c:pt idx="275">
                  <c:v>944</c:v>
                </c:pt>
                <c:pt idx="276">
                  <c:v>952</c:v>
                </c:pt>
                <c:pt idx="277">
                  <c:v>944</c:v>
                </c:pt>
                <c:pt idx="278">
                  <c:v>948</c:v>
                </c:pt>
                <c:pt idx="279">
                  <c:v>932</c:v>
                </c:pt>
                <c:pt idx="280">
                  <c:v>944</c:v>
                </c:pt>
                <c:pt idx="281">
                  <c:v>936</c:v>
                </c:pt>
                <c:pt idx="282">
                  <c:v>928</c:v>
                </c:pt>
                <c:pt idx="283">
                  <c:v>944</c:v>
                </c:pt>
                <c:pt idx="284">
                  <c:v>792</c:v>
                </c:pt>
                <c:pt idx="285">
                  <c:v>908</c:v>
                </c:pt>
                <c:pt idx="286">
                  <c:v>940</c:v>
                </c:pt>
                <c:pt idx="287">
                  <c:v>956</c:v>
                </c:pt>
                <c:pt idx="288">
                  <c:v>924</c:v>
                </c:pt>
                <c:pt idx="289">
                  <c:v>932</c:v>
                </c:pt>
                <c:pt idx="290">
                  <c:v>948</c:v>
                </c:pt>
                <c:pt idx="291">
                  <c:v>964</c:v>
                </c:pt>
                <c:pt idx="292">
                  <c:v>964</c:v>
                </c:pt>
                <c:pt idx="293">
                  <c:v>964</c:v>
                </c:pt>
                <c:pt idx="294">
                  <c:v>964</c:v>
                </c:pt>
                <c:pt idx="295">
                  <c:v>956</c:v>
                </c:pt>
                <c:pt idx="296">
                  <c:v>964</c:v>
                </c:pt>
                <c:pt idx="297">
                  <c:v>856</c:v>
                </c:pt>
                <c:pt idx="298">
                  <c:v>968</c:v>
                </c:pt>
                <c:pt idx="299">
                  <c:v>916</c:v>
                </c:pt>
                <c:pt idx="300">
                  <c:v>952</c:v>
                </c:pt>
                <c:pt idx="301">
                  <c:v>960</c:v>
                </c:pt>
                <c:pt idx="302">
                  <c:v>952</c:v>
                </c:pt>
                <c:pt idx="303">
                  <c:v>964</c:v>
                </c:pt>
                <c:pt idx="304">
                  <c:v>872</c:v>
                </c:pt>
                <c:pt idx="305">
                  <c:v>948</c:v>
                </c:pt>
                <c:pt idx="306">
                  <c:v>960</c:v>
                </c:pt>
                <c:pt idx="307">
                  <c:v>948</c:v>
                </c:pt>
                <c:pt idx="308">
                  <c:v>968</c:v>
                </c:pt>
                <c:pt idx="309">
                  <c:v>968</c:v>
                </c:pt>
                <c:pt idx="310">
                  <c:v>784</c:v>
                </c:pt>
                <c:pt idx="311">
                  <c:v>952</c:v>
                </c:pt>
                <c:pt idx="312">
                  <c:v>948</c:v>
                </c:pt>
                <c:pt idx="313">
                  <c:v>960</c:v>
                </c:pt>
                <c:pt idx="314">
                  <c:v>972</c:v>
                </c:pt>
                <c:pt idx="315">
                  <c:v>968</c:v>
                </c:pt>
                <c:pt idx="316">
                  <c:v>912</c:v>
                </c:pt>
                <c:pt idx="317">
                  <c:v>952</c:v>
                </c:pt>
                <c:pt idx="318">
                  <c:v>960</c:v>
                </c:pt>
                <c:pt idx="319">
                  <c:v>976</c:v>
                </c:pt>
                <c:pt idx="320">
                  <c:v>972</c:v>
                </c:pt>
                <c:pt idx="321">
                  <c:v>976</c:v>
                </c:pt>
                <c:pt idx="322">
                  <c:v>980</c:v>
                </c:pt>
                <c:pt idx="323">
                  <c:v>964</c:v>
                </c:pt>
                <c:pt idx="324">
                  <c:v>952</c:v>
                </c:pt>
                <c:pt idx="325">
                  <c:v>972</c:v>
                </c:pt>
                <c:pt idx="326">
                  <c:v>980</c:v>
                </c:pt>
                <c:pt idx="327">
                  <c:v>964</c:v>
                </c:pt>
                <c:pt idx="328">
                  <c:v>976</c:v>
                </c:pt>
                <c:pt idx="329">
                  <c:v>908</c:v>
                </c:pt>
                <c:pt idx="330">
                  <c:v>956</c:v>
                </c:pt>
                <c:pt idx="331">
                  <c:v>972</c:v>
                </c:pt>
                <c:pt idx="332">
                  <c:v>980</c:v>
                </c:pt>
                <c:pt idx="333">
                  <c:v>980</c:v>
                </c:pt>
                <c:pt idx="334">
                  <c:v>972</c:v>
                </c:pt>
                <c:pt idx="335">
                  <c:v>864</c:v>
                </c:pt>
                <c:pt idx="336">
                  <c:v>972</c:v>
                </c:pt>
                <c:pt idx="337">
                  <c:v>920</c:v>
                </c:pt>
                <c:pt idx="338">
                  <c:v>960</c:v>
                </c:pt>
                <c:pt idx="339">
                  <c:v>952</c:v>
                </c:pt>
                <c:pt idx="340">
                  <c:v>940</c:v>
                </c:pt>
                <c:pt idx="341">
                  <c:v>976</c:v>
                </c:pt>
                <c:pt idx="342">
                  <c:v>968</c:v>
                </c:pt>
                <c:pt idx="343">
                  <c:v>980</c:v>
                </c:pt>
                <c:pt idx="344">
                  <c:v>980</c:v>
                </c:pt>
                <c:pt idx="345">
                  <c:v>964</c:v>
                </c:pt>
                <c:pt idx="346">
                  <c:v>968</c:v>
                </c:pt>
                <c:pt idx="347">
                  <c:v>980</c:v>
                </c:pt>
                <c:pt idx="348">
                  <c:v>980</c:v>
                </c:pt>
                <c:pt idx="349">
                  <c:v>960</c:v>
                </c:pt>
                <c:pt idx="350">
                  <c:v>964</c:v>
                </c:pt>
                <c:pt idx="351">
                  <c:v>956</c:v>
                </c:pt>
                <c:pt idx="352">
                  <c:v>980</c:v>
                </c:pt>
                <c:pt idx="353">
                  <c:v>960</c:v>
                </c:pt>
                <c:pt idx="354">
                  <c:v>956</c:v>
                </c:pt>
                <c:pt idx="355">
                  <c:v>980</c:v>
                </c:pt>
                <c:pt idx="356">
                  <c:v>976</c:v>
                </c:pt>
                <c:pt idx="357">
                  <c:v>976</c:v>
                </c:pt>
                <c:pt idx="358">
                  <c:v>964</c:v>
                </c:pt>
                <c:pt idx="359">
                  <c:v>864</c:v>
                </c:pt>
                <c:pt idx="360">
                  <c:v>980</c:v>
                </c:pt>
                <c:pt idx="361">
                  <c:v>980</c:v>
                </c:pt>
                <c:pt idx="362">
                  <c:v>948</c:v>
                </c:pt>
                <c:pt idx="363">
                  <c:v>980</c:v>
                </c:pt>
                <c:pt idx="364">
                  <c:v>956</c:v>
                </c:pt>
                <c:pt idx="365">
                  <c:v>976</c:v>
                </c:pt>
                <c:pt idx="366">
                  <c:v>968</c:v>
                </c:pt>
                <c:pt idx="367">
                  <c:v>924</c:v>
                </c:pt>
                <c:pt idx="368">
                  <c:v>980</c:v>
                </c:pt>
                <c:pt idx="369">
                  <c:v>984</c:v>
                </c:pt>
                <c:pt idx="370">
                  <c:v>984</c:v>
                </c:pt>
                <c:pt idx="371">
                  <c:v>984</c:v>
                </c:pt>
                <c:pt idx="372">
                  <c:v>735</c:v>
                </c:pt>
                <c:pt idx="373">
                  <c:v>988</c:v>
                </c:pt>
                <c:pt idx="374">
                  <c:v>968</c:v>
                </c:pt>
                <c:pt idx="375">
                  <c:v>976</c:v>
                </c:pt>
                <c:pt idx="376">
                  <c:v>972</c:v>
                </c:pt>
                <c:pt idx="377">
                  <c:v>976</c:v>
                </c:pt>
                <c:pt idx="378">
                  <c:v>988</c:v>
                </c:pt>
                <c:pt idx="379">
                  <c:v>944</c:v>
                </c:pt>
                <c:pt idx="380">
                  <c:v>988</c:v>
                </c:pt>
                <c:pt idx="381">
                  <c:v>988</c:v>
                </c:pt>
                <c:pt idx="382">
                  <c:v>944</c:v>
                </c:pt>
                <c:pt idx="383">
                  <c:v>944</c:v>
                </c:pt>
                <c:pt idx="384">
                  <c:v>988</c:v>
                </c:pt>
                <c:pt idx="385">
                  <c:v>956</c:v>
                </c:pt>
                <c:pt idx="386">
                  <c:v>860</c:v>
                </c:pt>
                <c:pt idx="387">
                  <c:v>952</c:v>
                </c:pt>
                <c:pt idx="388">
                  <c:v>980</c:v>
                </c:pt>
                <c:pt idx="389">
                  <c:v>964</c:v>
                </c:pt>
                <c:pt idx="390">
                  <c:v>904</c:v>
                </c:pt>
                <c:pt idx="391">
                  <c:v>988</c:v>
                </c:pt>
                <c:pt idx="392">
                  <c:v>988</c:v>
                </c:pt>
                <c:pt idx="393">
                  <c:v>980</c:v>
                </c:pt>
                <c:pt idx="394">
                  <c:v>960</c:v>
                </c:pt>
                <c:pt idx="395">
                  <c:v>968</c:v>
                </c:pt>
                <c:pt idx="396">
                  <c:v>960</c:v>
                </c:pt>
                <c:pt idx="397">
                  <c:v>988</c:v>
                </c:pt>
                <c:pt idx="398">
                  <c:v>988</c:v>
                </c:pt>
                <c:pt idx="399">
                  <c:v>732</c:v>
                </c:pt>
                <c:pt idx="400">
                  <c:v>988</c:v>
                </c:pt>
                <c:pt idx="401">
                  <c:v>868</c:v>
                </c:pt>
                <c:pt idx="402">
                  <c:v>868</c:v>
                </c:pt>
                <c:pt idx="403">
                  <c:v>964</c:v>
                </c:pt>
                <c:pt idx="404">
                  <c:v>956</c:v>
                </c:pt>
                <c:pt idx="405">
                  <c:v>988</c:v>
                </c:pt>
                <c:pt idx="406">
                  <c:v>972</c:v>
                </c:pt>
                <c:pt idx="407">
                  <c:v>984</c:v>
                </c:pt>
                <c:pt idx="408">
                  <c:v>980</c:v>
                </c:pt>
                <c:pt idx="409">
                  <c:v>972</c:v>
                </c:pt>
                <c:pt idx="410">
                  <c:v>972</c:v>
                </c:pt>
                <c:pt idx="411">
                  <c:v>980</c:v>
                </c:pt>
                <c:pt idx="412">
                  <c:v>976</c:v>
                </c:pt>
                <c:pt idx="413">
                  <c:v>980</c:v>
                </c:pt>
                <c:pt idx="414">
                  <c:v>960</c:v>
                </c:pt>
                <c:pt idx="415">
                  <c:v>988</c:v>
                </c:pt>
                <c:pt idx="416">
                  <c:v>852</c:v>
                </c:pt>
                <c:pt idx="417">
                  <c:v>976</c:v>
                </c:pt>
                <c:pt idx="418">
                  <c:v>984</c:v>
                </c:pt>
                <c:pt idx="419">
                  <c:v>936</c:v>
                </c:pt>
                <c:pt idx="420">
                  <c:v>968</c:v>
                </c:pt>
                <c:pt idx="421">
                  <c:v>864</c:v>
                </c:pt>
                <c:pt idx="422">
                  <c:v>988</c:v>
                </c:pt>
                <c:pt idx="423">
                  <c:v>976</c:v>
                </c:pt>
                <c:pt idx="424">
                  <c:v>984</c:v>
                </c:pt>
                <c:pt idx="425">
                  <c:v>976</c:v>
                </c:pt>
                <c:pt idx="426">
                  <c:v>988</c:v>
                </c:pt>
                <c:pt idx="427">
                  <c:v>952</c:v>
                </c:pt>
                <c:pt idx="428">
                  <c:v>988</c:v>
                </c:pt>
                <c:pt idx="429">
                  <c:v>980</c:v>
                </c:pt>
                <c:pt idx="430">
                  <c:v>984</c:v>
                </c:pt>
                <c:pt idx="431">
                  <c:v>952</c:v>
                </c:pt>
                <c:pt idx="432">
                  <c:v>976</c:v>
                </c:pt>
                <c:pt idx="433">
                  <c:v>956</c:v>
                </c:pt>
                <c:pt idx="434">
                  <c:v>988</c:v>
                </c:pt>
                <c:pt idx="435">
                  <c:v>980</c:v>
                </c:pt>
                <c:pt idx="436">
                  <c:v>980</c:v>
                </c:pt>
                <c:pt idx="437">
                  <c:v>976</c:v>
                </c:pt>
                <c:pt idx="438">
                  <c:v>964</c:v>
                </c:pt>
                <c:pt idx="439">
                  <c:v>988</c:v>
                </c:pt>
                <c:pt idx="440">
                  <c:v>964</c:v>
                </c:pt>
                <c:pt idx="441">
                  <c:v>984</c:v>
                </c:pt>
                <c:pt idx="442">
                  <c:v>988</c:v>
                </c:pt>
                <c:pt idx="443">
                  <c:v>988</c:v>
                </c:pt>
                <c:pt idx="444">
                  <c:v>940</c:v>
                </c:pt>
                <c:pt idx="445">
                  <c:v>972</c:v>
                </c:pt>
                <c:pt idx="446">
                  <c:v>948</c:v>
                </c:pt>
                <c:pt idx="447">
                  <c:v>980</c:v>
                </c:pt>
                <c:pt idx="448">
                  <c:v>988</c:v>
                </c:pt>
                <c:pt idx="449">
                  <c:v>964</c:v>
                </c:pt>
                <c:pt idx="450">
                  <c:v>972</c:v>
                </c:pt>
                <c:pt idx="451">
                  <c:v>988</c:v>
                </c:pt>
                <c:pt idx="452">
                  <c:v>980</c:v>
                </c:pt>
                <c:pt idx="453">
                  <c:v>936</c:v>
                </c:pt>
                <c:pt idx="454">
                  <c:v>820</c:v>
                </c:pt>
                <c:pt idx="455">
                  <c:v>988</c:v>
                </c:pt>
                <c:pt idx="456">
                  <c:v>988</c:v>
                </c:pt>
                <c:pt idx="457">
                  <c:v>988</c:v>
                </c:pt>
                <c:pt idx="458">
                  <c:v>952</c:v>
                </c:pt>
                <c:pt idx="459">
                  <c:v>948</c:v>
                </c:pt>
                <c:pt idx="460">
                  <c:v>944</c:v>
                </c:pt>
                <c:pt idx="461">
                  <c:v>964</c:v>
                </c:pt>
                <c:pt idx="462">
                  <c:v>988</c:v>
                </c:pt>
                <c:pt idx="463">
                  <c:v>964</c:v>
                </c:pt>
                <c:pt idx="464">
                  <c:v>856</c:v>
                </c:pt>
                <c:pt idx="465">
                  <c:v>976</c:v>
                </c:pt>
                <c:pt idx="466">
                  <c:v>988</c:v>
                </c:pt>
                <c:pt idx="467">
                  <c:v>968</c:v>
                </c:pt>
                <c:pt idx="468">
                  <c:v>980</c:v>
                </c:pt>
                <c:pt idx="469">
                  <c:v>964</c:v>
                </c:pt>
                <c:pt idx="470">
                  <c:v>988</c:v>
                </c:pt>
                <c:pt idx="471">
                  <c:v>976</c:v>
                </c:pt>
                <c:pt idx="472">
                  <c:v>968</c:v>
                </c:pt>
                <c:pt idx="473">
                  <c:v>988</c:v>
                </c:pt>
                <c:pt idx="474">
                  <c:v>944</c:v>
                </c:pt>
                <c:pt idx="475">
                  <c:v>988</c:v>
                </c:pt>
                <c:pt idx="476">
                  <c:v>976</c:v>
                </c:pt>
                <c:pt idx="477">
                  <c:v>856</c:v>
                </c:pt>
                <c:pt idx="478">
                  <c:v>944</c:v>
                </c:pt>
                <c:pt idx="479">
                  <c:v>968</c:v>
                </c:pt>
                <c:pt idx="480">
                  <c:v>960</c:v>
                </c:pt>
                <c:pt idx="481">
                  <c:v>964</c:v>
                </c:pt>
                <c:pt idx="482">
                  <c:v>944</c:v>
                </c:pt>
                <c:pt idx="483">
                  <c:v>980</c:v>
                </c:pt>
                <c:pt idx="484">
                  <c:v>836</c:v>
                </c:pt>
                <c:pt idx="485">
                  <c:v>860</c:v>
                </c:pt>
                <c:pt idx="486">
                  <c:v>988</c:v>
                </c:pt>
                <c:pt idx="487">
                  <c:v>968</c:v>
                </c:pt>
                <c:pt idx="488">
                  <c:v>892</c:v>
                </c:pt>
                <c:pt idx="489">
                  <c:v>988</c:v>
                </c:pt>
                <c:pt idx="490">
                  <c:v>984</c:v>
                </c:pt>
                <c:pt idx="491">
                  <c:v>968</c:v>
                </c:pt>
                <c:pt idx="492">
                  <c:v>988</c:v>
                </c:pt>
                <c:pt idx="493">
                  <c:v>952</c:v>
                </c:pt>
                <c:pt idx="494">
                  <c:v>964</c:v>
                </c:pt>
                <c:pt idx="495">
                  <c:v>952</c:v>
                </c:pt>
                <c:pt idx="496">
                  <c:v>984</c:v>
                </c:pt>
                <c:pt idx="497">
                  <c:v>988</c:v>
                </c:pt>
                <c:pt idx="498">
                  <c:v>968</c:v>
                </c:pt>
                <c:pt idx="499">
                  <c:v>856</c:v>
                </c:pt>
                <c:pt idx="500">
                  <c:v>988</c:v>
                </c:pt>
                <c:pt idx="501">
                  <c:v>960</c:v>
                </c:pt>
                <c:pt idx="502">
                  <c:v>968</c:v>
                </c:pt>
                <c:pt idx="503">
                  <c:v>928</c:v>
                </c:pt>
                <c:pt idx="504">
                  <c:v>984</c:v>
                </c:pt>
                <c:pt idx="505">
                  <c:v>872</c:v>
                </c:pt>
                <c:pt idx="506">
                  <c:v>884</c:v>
                </c:pt>
                <c:pt idx="507">
                  <c:v>980</c:v>
                </c:pt>
                <c:pt idx="508">
                  <c:v>960</c:v>
                </c:pt>
                <c:pt idx="509">
                  <c:v>988</c:v>
                </c:pt>
                <c:pt idx="510">
                  <c:v>972</c:v>
                </c:pt>
                <c:pt idx="511">
                  <c:v>968</c:v>
                </c:pt>
                <c:pt idx="512">
                  <c:v>988</c:v>
                </c:pt>
                <c:pt idx="513">
                  <c:v>960</c:v>
                </c:pt>
                <c:pt idx="514">
                  <c:v>988</c:v>
                </c:pt>
                <c:pt idx="515">
                  <c:v>988</c:v>
                </c:pt>
                <c:pt idx="516">
                  <c:v>984</c:v>
                </c:pt>
                <c:pt idx="517">
                  <c:v>964</c:v>
                </c:pt>
                <c:pt idx="518">
                  <c:v>984</c:v>
                </c:pt>
                <c:pt idx="519">
                  <c:v>988</c:v>
                </c:pt>
                <c:pt idx="520">
                  <c:v>960</c:v>
                </c:pt>
                <c:pt idx="521">
                  <c:v>964</c:v>
                </c:pt>
                <c:pt idx="522">
                  <c:v>964</c:v>
                </c:pt>
                <c:pt idx="523">
                  <c:v>980</c:v>
                </c:pt>
                <c:pt idx="524">
                  <c:v>972</c:v>
                </c:pt>
                <c:pt idx="525">
                  <c:v>944</c:v>
                </c:pt>
                <c:pt idx="526">
                  <c:v>956</c:v>
                </c:pt>
                <c:pt idx="527">
                  <c:v>852</c:v>
                </c:pt>
                <c:pt idx="528">
                  <c:v>976</c:v>
                </c:pt>
                <c:pt idx="529">
                  <c:v>976</c:v>
                </c:pt>
                <c:pt idx="530">
                  <c:v>988</c:v>
                </c:pt>
                <c:pt idx="531">
                  <c:v>852</c:v>
                </c:pt>
                <c:pt idx="532">
                  <c:v>988</c:v>
                </c:pt>
                <c:pt idx="533">
                  <c:v>984</c:v>
                </c:pt>
                <c:pt idx="534">
                  <c:v>960</c:v>
                </c:pt>
                <c:pt idx="535">
                  <c:v>956</c:v>
                </c:pt>
                <c:pt idx="536">
                  <c:v>968</c:v>
                </c:pt>
                <c:pt idx="537">
                  <c:v>960</c:v>
                </c:pt>
                <c:pt idx="538">
                  <c:v>976</c:v>
                </c:pt>
                <c:pt idx="539">
                  <c:v>988</c:v>
                </c:pt>
                <c:pt idx="540">
                  <c:v>936</c:v>
                </c:pt>
                <c:pt idx="541">
                  <c:v>960</c:v>
                </c:pt>
                <c:pt idx="542">
                  <c:v>988</c:v>
                </c:pt>
                <c:pt idx="543">
                  <c:v>928</c:v>
                </c:pt>
                <c:pt idx="544">
                  <c:v>988</c:v>
                </c:pt>
                <c:pt idx="545">
                  <c:v>988</c:v>
                </c:pt>
                <c:pt idx="546">
                  <c:v>980</c:v>
                </c:pt>
                <c:pt idx="547">
                  <c:v>984</c:v>
                </c:pt>
                <c:pt idx="548">
                  <c:v>964</c:v>
                </c:pt>
                <c:pt idx="549">
                  <c:v>952</c:v>
                </c:pt>
                <c:pt idx="550">
                  <c:v>972</c:v>
                </c:pt>
                <c:pt idx="551">
                  <c:v>968</c:v>
                </c:pt>
                <c:pt idx="552">
                  <c:v>988</c:v>
                </c:pt>
                <c:pt idx="553">
                  <c:v>936</c:v>
                </c:pt>
                <c:pt idx="554">
                  <c:v>972</c:v>
                </c:pt>
                <c:pt idx="555">
                  <c:v>988</c:v>
                </c:pt>
                <c:pt idx="556">
                  <c:v>844</c:v>
                </c:pt>
                <c:pt idx="557">
                  <c:v>856</c:v>
                </c:pt>
                <c:pt idx="558">
                  <c:v>988</c:v>
                </c:pt>
                <c:pt idx="559">
                  <c:v>836</c:v>
                </c:pt>
                <c:pt idx="560">
                  <c:v>884</c:v>
                </c:pt>
                <c:pt idx="561">
                  <c:v>988</c:v>
                </c:pt>
                <c:pt idx="562">
                  <c:v>988</c:v>
                </c:pt>
                <c:pt idx="563">
                  <c:v>952</c:v>
                </c:pt>
                <c:pt idx="564">
                  <c:v>988</c:v>
                </c:pt>
                <c:pt idx="565">
                  <c:v>988</c:v>
                </c:pt>
                <c:pt idx="566">
                  <c:v>936</c:v>
                </c:pt>
                <c:pt idx="567">
                  <c:v>932</c:v>
                </c:pt>
                <c:pt idx="568">
                  <c:v>988</c:v>
                </c:pt>
                <c:pt idx="569">
                  <c:v>988</c:v>
                </c:pt>
                <c:pt idx="570">
                  <c:v>980</c:v>
                </c:pt>
                <c:pt idx="571">
                  <c:v>988</c:v>
                </c:pt>
                <c:pt idx="572">
                  <c:v>960</c:v>
                </c:pt>
                <c:pt idx="573">
                  <c:v>988</c:v>
                </c:pt>
                <c:pt idx="574">
                  <c:v>988</c:v>
                </c:pt>
                <c:pt idx="575">
                  <c:v>988</c:v>
                </c:pt>
                <c:pt idx="576">
                  <c:v>988</c:v>
                </c:pt>
                <c:pt idx="577">
                  <c:v>980</c:v>
                </c:pt>
                <c:pt idx="578">
                  <c:v>988</c:v>
                </c:pt>
                <c:pt idx="579">
                  <c:v>984</c:v>
                </c:pt>
                <c:pt idx="580">
                  <c:v>964</c:v>
                </c:pt>
                <c:pt idx="581">
                  <c:v>972</c:v>
                </c:pt>
                <c:pt idx="582">
                  <c:v>940</c:v>
                </c:pt>
                <c:pt idx="583">
                  <c:v>988</c:v>
                </c:pt>
                <c:pt idx="584">
                  <c:v>940</c:v>
                </c:pt>
                <c:pt idx="585">
                  <c:v>948</c:v>
                </c:pt>
                <c:pt idx="586">
                  <c:v>812</c:v>
                </c:pt>
                <c:pt idx="587">
                  <c:v>972</c:v>
                </c:pt>
                <c:pt idx="588">
                  <c:v>988</c:v>
                </c:pt>
                <c:pt idx="589">
                  <c:v>988</c:v>
                </c:pt>
                <c:pt idx="590">
                  <c:v>988</c:v>
                </c:pt>
                <c:pt idx="591">
                  <c:v>980</c:v>
                </c:pt>
                <c:pt idx="592">
                  <c:v>988</c:v>
                </c:pt>
                <c:pt idx="593">
                  <c:v>964</c:v>
                </c:pt>
                <c:pt idx="594">
                  <c:v>840</c:v>
                </c:pt>
                <c:pt idx="595">
                  <c:v>988</c:v>
                </c:pt>
                <c:pt idx="596">
                  <c:v>988</c:v>
                </c:pt>
                <c:pt idx="597">
                  <c:v>988</c:v>
                </c:pt>
                <c:pt idx="598">
                  <c:v>952</c:v>
                </c:pt>
                <c:pt idx="599">
                  <c:v>968</c:v>
                </c:pt>
                <c:pt idx="600">
                  <c:v>988</c:v>
                </c:pt>
                <c:pt idx="601">
                  <c:v>956</c:v>
                </c:pt>
                <c:pt idx="602">
                  <c:v>736</c:v>
                </c:pt>
                <c:pt idx="603">
                  <c:v>956</c:v>
                </c:pt>
                <c:pt idx="604">
                  <c:v>988</c:v>
                </c:pt>
                <c:pt idx="605">
                  <c:v>968</c:v>
                </c:pt>
                <c:pt idx="606">
                  <c:v>988</c:v>
                </c:pt>
                <c:pt idx="607">
                  <c:v>988</c:v>
                </c:pt>
                <c:pt idx="608">
                  <c:v>968</c:v>
                </c:pt>
                <c:pt idx="609">
                  <c:v>972</c:v>
                </c:pt>
                <c:pt idx="610">
                  <c:v>980</c:v>
                </c:pt>
                <c:pt idx="611">
                  <c:v>988</c:v>
                </c:pt>
                <c:pt idx="612">
                  <c:v>956</c:v>
                </c:pt>
                <c:pt idx="613">
                  <c:v>944</c:v>
                </c:pt>
                <c:pt idx="614">
                  <c:v>960</c:v>
                </c:pt>
                <c:pt idx="615">
                  <c:v>988</c:v>
                </c:pt>
                <c:pt idx="616">
                  <c:v>960</c:v>
                </c:pt>
                <c:pt idx="617">
                  <c:v>960</c:v>
                </c:pt>
                <c:pt idx="618">
                  <c:v>972</c:v>
                </c:pt>
                <c:pt idx="619">
                  <c:v>956</c:v>
                </c:pt>
                <c:pt idx="620">
                  <c:v>976</c:v>
                </c:pt>
                <c:pt idx="621">
                  <c:v>976</c:v>
                </c:pt>
                <c:pt idx="622">
                  <c:v>884</c:v>
                </c:pt>
                <c:pt idx="623">
                  <c:v>988</c:v>
                </c:pt>
                <c:pt idx="624">
                  <c:v>988</c:v>
                </c:pt>
                <c:pt idx="625">
                  <c:v>988</c:v>
                </c:pt>
                <c:pt idx="626">
                  <c:v>988</c:v>
                </c:pt>
                <c:pt idx="627">
                  <c:v>832</c:v>
                </c:pt>
                <c:pt idx="628">
                  <c:v>944</c:v>
                </c:pt>
                <c:pt idx="629">
                  <c:v>960</c:v>
                </c:pt>
                <c:pt idx="630">
                  <c:v>988</c:v>
                </c:pt>
                <c:pt idx="631">
                  <c:v>988</c:v>
                </c:pt>
                <c:pt idx="632">
                  <c:v>832</c:v>
                </c:pt>
                <c:pt idx="633">
                  <c:v>704</c:v>
                </c:pt>
                <c:pt idx="634">
                  <c:v>976</c:v>
                </c:pt>
                <c:pt idx="635">
                  <c:v>988</c:v>
                </c:pt>
                <c:pt idx="636">
                  <c:v>988</c:v>
                </c:pt>
                <c:pt idx="637">
                  <c:v>976</c:v>
                </c:pt>
                <c:pt idx="638">
                  <c:v>980</c:v>
                </c:pt>
                <c:pt idx="639">
                  <c:v>968</c:v>
                </c:pt>
                <c:pt idx="640">
                  <c:v>952</c:v>
                </c:pt>
                <c:pt idx="641">
                  <c:v>988</c:v>
                </c:pt>
                <c:pt idx="642">
                  <c:v>988</c:v>
                </c:pt>
                <c:pt idx="643">
                  <c:v>976</c:v>
                </c:pt>
                <c:pt idx="644">
                  <c:v>984</c:v>
                </c:pt>
                <c:pt idx="645">
                  <c:v>980</c:v>
                </c:pt>
                <c:pt idx="646">
                  <c:v>980</c:v>
                </c:pt>
                <c:pt idx="647">
                  <c:v>988</c:v>
                </c:pt>
                <c:pt idx="648">
                  <c:v>988</c:v>
                </c:pt>
                <c:pt idx="649">
                  <c:v>960</c:v>
                </c:pt>
                <c:pt idx="650">
                  <c:v>976</c:v>
                </c:pt>
                <c:pt idx="651">
                  <c:v>956</c:v>
                </c:pt>
                <c:pt idx="652">
                  <c:v>968</c:v>
                </c:pt>
                <c:pt idx="653">
                  <c:v>988</c:v>
                </c:pt>
                <c:pt idx="654">
                  <c:v>988</c:v>
                </c:pt>
                <c:pt idx="655">
                  <c:v>988</c:v>
                </c:pt>
                <c:pt idx="656">
                  <c:v>988</c:v>
                </c:pt>
                <c:pt idx="657">
                  <c:v>984</c:v>
                </c:pt>
                <c:pt idx="658">
                  <c:v>976</c:v>
                </c:pt>
                <c:pt idx="659">
                  <c:v>976</c:v>
                </c:pt>
                <c:pt idx="660">
                  <c:v>952</c:v>
                </c:pt>
                <c:pt idx="661">
                  <c:v>948</c:v>
                </c:pt>
                <c:pt idx="662">
                  <c:v>988</c:v>
                </c:pt>
                <c:pt idx="663">
                  <c:v>964</c:v>
                </c:pt>
                <c:pt idx="664">
                  <c:v>964</c:v>
                </c:pt>
                <c:pt idx="665">
                  <c:v>968</c:v>
                </c:pt>
                <c:pt idx="666">
                  <c:v>988</c:v>
                </c:pt>
                <c:pt idx="667">
                  <c:v>856</c:v>
                </c:pt>
                <c:pt idx="668">
                  <c:v>980</c:v>
                </c:pt>
                <c:pt idx="669">
                  <c:v>988</c:v>
                </c:pt>
                <c:pt idx="670">
                  <c:v>976</c:v>
                </c:pt>
                <c:pt idx="671">
                  <c:v>964</c:v>
                </c:pt>
                <c:pt idx="672">
                  <c:v>984</c:v>
                </c:pt>
                <c:pt idx="673">
                  <c:v>980</c:v>
                </c:pt>
                <c:pt idx="674">
                  <c:v>944</c:v>
                </c:pt>
                <c:pt idx="675">
                  <c:v>960</c:v>
                </c:pt>
                <c:pt idx="676">
                  <c:v>984</c:v>
                </c:pt>
                <c:pt idx="677">
                  <c:v>988</c:v>
                </c:pt>
                <c:pt idx="678">
                  <c:v>944</c:v>
                </c:pt>
                <c:pt idx="679">
                  <c:v>984</c:v>
                </c:pt>
                <c:pt idx="680">
                  <c:v>944</c:v>
                </c:pt>
                <c:pt idx="681">
                  <c:v>948</c:v>
                </c:pt>
                <c:pt idx="682">
                  <c:v>988</c:v>
                </c:pt>
                <c:pt idx="683">
                  <c:v>948</c:v>
                </c:pt>
                <c:pt idx="684">
                  <c:v>980</c:v>
                </c:pt>
                <c:pt idx="685">
                  <c:v>972</c:v>
                </c:pt>
                <c:pt idx="686">
                  <c:v>976</c:v>
                </c:pt>
                <c:pt idx="687">
                  <c:v>976</c:v>
                </c:pt>
                <c:pt idx="688">
                  <c:v>944</c:v>
                </c:pt>
                <c:pt idx="689">
                  <c:v>984</c:v>
                </c:pt>
                <c:pt idx="690">
                  <c:v>988</c:v>
                </c:pt>
                <c:pt idx="691">
                  <c:v>880</c:v>
                </c:pt>
                <c:pt idx="692">
                  <c:v>988</c:v>
                </c:pt>
                <c:pt idx="693">
                  <c:v>984</c:v>
                </c:pt>
                <c:pt idx="694">
                  <c:v>988</c:v>
                </c:pt>
                <c:pt idx="695">
                  <c:v>944</c:v>
                </c:pt>
                <c:pt idx="696">
                  <c:v>976</c:v>
                </c:pt>
                <c:pt idx="697">
                  <c:v>984</c:v>
                </c:pt>
                <c:pt idx="698">
                  <c:v>964</c:v>
                </c:pt>
                <c:pt idx="699">
                  <c:v>988</c:v>
                </c:pt>
                <c:pt idx="700">
                  <c:v>936</c:v>
                </c:pt>
                <c:pt idx="701">
                  <c:v>988</c:v>
                </c:pt>
                <c:pt idx="702">
                  <c:v>984</c:v>
                </c:pt>
                <c:pt idx="703">
                  <c:v>972</c:v>
                </c:pt>
                <c:pt idx="704">
                  <c:v>988</c:v>
                </c:pt>
                <c:pt idx="705">
                  <c:v>968</c:v>
                </c:pt>
                <c:pt idx="706">
                  <c:v>980</c:v>
                </c:pt>
                <c:pt idx="707">
                  <c:v>988</c:v>
                </c:pt>
                <c:pt idx="708">
                  <c:v>968</c:v>
                </c:pt>
                <c:pt idx="709">
                  <c:v>968</c:v>
                </c:pt>
                <c:pt idx="710">
                  <c:v>964</c:v>
                </c:pt>
                <c:pt idx="711">
                  <c:v>988</c:v>
                </c:pt>
                <c:pt idx="712">
                  <c:v>868</c:v>
                </c:pt>
                <c:pt idx="713">
                  <c:v>976</c:v>
                </c:pt>
                <c:pt idx="714">
                  <c:v>988</c:v>
                </c:pt>
                <c:pt idx="715">
                  <c:v>980</c:v>
                </c:pt>
                <c:pt idx="716">
                  <c:v>844</c:v>
                </c:pt>
                <c:pt idx="717">
                  <c:v>984</c:v>
                </c:pt>
                <c:pt idx="718">
                  <c:v>864</c:v>
                </c:pt>
                <c:pt idx="719">
                  <c:v>988</c:v>
                </c:pt>
                <c:pt idx="720">
                  <c:v>988</c:v>
                </c:pt>
                <c:pt idx="721">
                  <c:v>980</c:v>
                </c:pt>
                <c:pt idx="722">
                  <c:v>960</c:v>
                </c:pt>
                <c:pt idx="723">
                  <c:v>988</c:v>
                </c:pt>
                <c:pt idx="724">
                  <c:v>952</c:v>
                </c:pt>
                <c:pt idx="725">
                  <c:v>980</c:v>
                </c:pt>
                <c:pt idx="726">
                  <c:v>988</c:v>
                </c:pt>
                <c:pt idx="727">
                  <c:v>980</c:v>
                </c:pt>
                <c:pt idx="728">
                  <c:v>988</c:v>
                </c:pt>
                <c:pt idx="729">
                  <c:v>968</c:v>
                </c:pt>
                <c:pt idx="730">
                  <c:v>984</c:v>
                </c:pt>
                <c:pt idx="731">
                  <c:v>988</c:v>
                </c:pt>
                <c:pt idx="732">
                  <c:v>988</c:v>
                </c:pt>
                <c:pt idx="733">
                  <c:v>956</c:v>
                </c:pt>
                <c:pt idx="734">
                  <c:v>956</c:v>
                </c:pt>
                <c:pt idx="735">
                  <c:v>988</c:v>
                </c:pt>
                <c:pt idx="736">
                  <c:v>980</c:v>
                </c:pt>
                <c:pt idx="737">
                  <c:v>988</c:v>
                </c:pt>
                <c:pt idx="738">
                  <c:v>976</c:v>
                </c:pt>
                <c:pt idx="739">
                  <c:v>988</c:v>
                </c:pt>
                <c:pt idx="740">
                  <c:v>984</c:v>
                </c:pt>
                <c:pt idx="741">
                  <c:v>988</c:v>
                </c:pt>
                <c:pt idx="742">
                  <c:v>988</c:v>
                </c:pt>
                <c:pt idx="743">
                  <c:v>808</c:v>
                </c:pt>
                <c:pt idx="744">
                  <c:v>976</c:v>
                </c:pt>
                <c:pt idx="745">
                  <c:v>976</c:v>
                </c:pt>
                <c:pt idx="746">
                  <c:v>972</c:v>
                </c:pt>
                <c:pt idx="747">
                  <c:v>968</c:v>
                </c:pt>
                <c:pt idx="748">
                  <c:v>988</c:v>
                </c:pt>
                <c:pt idx="749">
                  <c:v>940</c:v>
                </c:pt>
                <c:pt idx="750">
                  <c:v>988</c:v>
                </c:pt>
                <c:pt idx="751">
                  <c:v>988</c:v>
                </c:pt>
                <c:pt idx="752">
                  <c:v>952</c:v>
                </c:pt>
                <c:pt idx="753">
                  <c:v>988</c:v>
                </c:pt>
                <c:pt idx="754">
                  <c:v>980</c:v>
                </c:pt>
                <c:pt idx="755">
                  <c:v>956</c:v>
                </c:pt>
                <c:pt idx="756">
                  <c:v>972</c:v>
                </c:pt>
                <c:pt idx="757">
                  <c:v>988</c:v>
                </c:pt>
                <c:pt idx="758">
                  <c:v>968</c:v>
                </c:pt>
                <c:pt idx="759">
                  <c:v>952</c:v>
                </c:pt>
                <c:pt idx="760">
                  <c:v>880</c:v>
                </c:pt>
                <c:pt idx="761">
                  <c:v>944</c:v>
                </c:pt>
                <c:pt idx="762">
                  <c:v>968</c:v>
                </c:pt>
                <c:pt idx="763">
                  <c:v>968</c:v>
                </c:pt>
                <c:pt idx="764">
                  <c:v>960</c:v>
                </c:pt>
                <c:pt idx="765">
                  <c:v>964</c:v>
                </c:pt>
                <c:pt idx="766">
                  <c:v>988</c:v>
                </c:pt>
                <c:pt idx="767">
                  <c:v>980</c:v>
                </c:pt>
                <c:pt idx="768">
                  <c:v>852</c:v>
                </c:pt>
                <c:pt idx="769">
                  <c:v>844</c:v>
                </c:pt>
                <c:pt idx="770">
                  <c:v>964</c:v>
                </c:pt>
                <c:pt idx="771">
                  <c:v>968</c:v>
                </c:pt>
                <c:pt idx="772">
                  <c:v>980</c:v>
                </c:pt>
                <c:pt idx="773">
                  <c:v>952</c:v>
                </c:pt>
                <c:pt idx="774">
                  <c:v>972</c:v>
                </c:pt>
                <c:pt idx="775">
                  <c:v>988</c:v>
                </c:pt>
                <c:pt idx="776">
                  <c:v>988</c:v>
                </c:pt>
                <c:pt idx="777">
                  <c:v>936</c:v>
                </c:pt>
                <c:pt idx="778">
                  <c:v>968</c:v>
                </c:pt>
                <c:pt idx="779">
                  <c:v>988</c:v>
                </c:pt>
                <c:pt idx="780">
                  <c:v>964</c:v>
                </c:pt>
                <c:pt idx="781">
                  <c:v>988</c:v>
                </c:pt>
                <c:pt idx="782">
                  <c:v>984</c:v>
                </c:pt>
                <c:pt idx="783">
                  <c:v>976</c:v>
                </c:pt>
                <c:pt idx="784">
                  <c:v>988</c:v>
                </c:pt>
                <c:pt idx="785">
                  <c:v>988</c:v>
                </c:pt>
                <c:pt idx="786">
                  <c:v>972</c:v>
                </c:pt>
                <c:pt idx="787">
                  <c:v>988</c:v>
                </c:pt>
                <c:pt idx="788">
                  <c:v>988</c:v>
                </c:pt>
                <c:pt idx="789">
                  <c:v>944</c:v>
                </c:pt>
                <c:pt idx="790">
                  <c:v>972</c:v>
                </c:pt>
                <c:pt idx="791">
                  <c:v>952</c:v>
                </c:pt>
                <c:pt idx="792">
                  <c:v>964</c:v>
                </c:pt>
                <c:pt idx="793">
                  <c:v>980</c:v>
                </c:pt>
                <c:pt idx="794">
                  <c:v>984</c:v>
                </c:pt>
                <c:pt idx="795">
                  <c:v>984</c:v>
                </c:pt>
                <c:pt idx="796">
                  <c:v>976</c:v>
                </c:pt>
                <c:pt idx="797">
                  <c:v>984</c:v>
                </c:pt>
                <c:pt idx="798">
                  <c:v>976</c:v>
                </c:pt>
                <c:pt idx="799">
                  <c:v>988</c:v>
                </c:pt>
                <c:pt idx="800">
                  <c:v>980</c:v>
                </c:pt>
                <c:pt idx="801">
                  <c:v>988</c:v>
                </c:pt>
                <c:pt idx="802">
                  <c:v>988</c:v>
                </c:pt>
                <c:pt idx="803">
                  <c:v>988</c:v>
                </c:pt>
                <c:pt idx="804">
                  <c:v>976</c:v>
                </c:pt>
                <c:pt idx="805">
                  <c:v>944</c:v>
                </c:pt>
                <c:pt idx="806">
                  <c:v>976</c:v>
                </c:pt>
                <c:pt idx="807">
                  <c:v>964</c:v>
                </c:pt>
                <c:pt idx="808">
                  <c:v>988</c:v>
                </c:pt>
                <c:pt idx="809">
                  <c:v>964</c:v>
                </c:pt>
                <c:pt idx="810">
                  <c:v>976</c:v>
                </c:pt>
                <c:pt idx="811">
                  <c:v>968</c:v>
                </c:pt>
                <c:pt idx="812">
                  <c:v>976</c:v>
                </c:pt>
                <c:pt idx="813">
                  <c:v>964</c:v>
                </c:pt>
                <c:pt idx="814">
                  <c:v>980</c:v>
                </c:pt>
                <c:pt idx="815">
                  <c:v>988</c:v>
                </c:pt>
                <c:pt idx="816">
                  <c:v>980</c:v>
                </c:pt>
                <c:pt idx="817">
                  <c:v>988</c:v>
                </c:pt>
                <c:pt idx="818">
                  <c:v>956</c:v>
                </c:pt>
                <c:pt idx="819">
                  <c:v>764</c:v>
                </c:pt>
                <c:pt idx="820">
                  <c:v>988</c:v>
                </c:pt>
                <c:pt idx="821">
                  <c:v>964</c:v>
                </c:pt>
                <c:pt idx="822">
                  <c:v>988</c:v>
                </c:pt>
                <c:pt idx="823">
                  <c:v>944</c:v>
                </c:pt>
                <c:pt idx="824">
                  <c:v>988</c:v>
                </c:pt>
                <c:pt idx="825">
                  <c:v>988</c:v>
                </c:pt>
                <c:pt idx="826">
                  <c:v>976</c:v>
                </c:pt>
                <c:pt idx="827">
                  <c:v>988</c:v>
                </c:pt>
                <c:pt idx="828">
                  <c:v>988</c:v>
                </c:pt>
                <c:pt idx="829">
                  <c:v>976</c:v>
                </c:pt>
                <c:pt idx="830">
                  <c:v>976</c:v>
                </c:pt>
                <c:pt idx="831">
                  <c:v>832</c:v>
                </c:pt>
                <c:pt idx="832">
                  <c:v>984</c:v>
                </c:pt>
                <c:pt idx="833">
                  <c:v>980</c:v>
                </c:pt>
                <c:pt idx="834">
                  <c:v>980</c:v>
                </c:pt>
                <c:pt idx="835">
                  <c:v>988</c:v>
                </c:pt>
                <c:pt idx="836">
                  <c:v>984</c:v>
                </c:pt>
                <c:pt idx="837">
                  <c:v>964</c:v>
                </c:pt>
                <c:pt idx="838">
                  <c:v>976</c:v>
                </c:pt>
                <c:pt idx="839">
                  <c:v>812</c:v>
                </c:pt>
                <c:pt idx="840">
                  <c:v>964</c:v>
                </c:pt>
                <c:pt idx="841">
                  <c:v>976</c:v>
                </c:pt>
                <c:pt idx="842">
                  <c:v>980</c:v>
                </c:pt>
                <c:pt idx="843">
                  <c:v>968</c:v>
                </c:pt>
                <c:pt idx="844">
                  <c:v>988</c:v>
                </c:pt>
                <c:pt idx="845">
                  <c:v>988</c:v>
                </c:pt>
                <c:pt idx="846">
                  <c:v>948</c:v>
                </c:pt>
                <c:pt idx="847">
                  <c:v>988</c:v>
                </c:pt>
                <c:pt idx="848">
                  <c:v>972</c:v>
                </c:pt>
                <c:pt idx="849">
                  <c:v>960</c:v>
                </c:pt>
                <c:pt idx="850">
                  <c:v>960</c:v>
                </c:pt>
                <c:pt idx="851">
                  <c:v>984</c:v>
                </c:pt>
                <c:pt idx="852">
                  <c:v>952</c:v>
                </c:pt>
                <c:pt idx="853">
                  <c:v>980</c:v>
                </c:pt>
                <c:pt idx="854">
                  <c:v>848</c:v>
                </c:pt>
                <c:pt idx="855">
                  <c:v>988</c:v>
                </c:pt>
                <c:pt idx="856">
                  <c:v>944</c:v>
                </c:pt>
                <c:pt idx="857">
                  <c:v>944</c:v>
                </c:pt>
                <c:pt idx="858">
                  <c:v>968</c:v>
                </c:pt>
                <c:pt idx="859">
                  <c:v>952</c:v>
                </c:pt>
                <c:pt idx="860">
                  <c:v>988</c:v>
                </c:pt>
                <c:pt idx="861">
                  <c:v>944</c:v>
                </c:pt>
                <c:pt idx="862">
                  <c:v>824</c:v>
                </c:pt>
                <c:pt idx="863">
                  <c:v>988</c:v>
                </c:pt>
                <c:pt idx="864">
                  <c:v>968</c:v>
                </c:pt>
                <c:pt idx="865">
                  <c:v>964</c:v>
                </c:pt>
                <c:pt idx="866">
                  <c:v>976</c:v>
                </c:pt>
                <c:pt idx="867">
                  <c:v>988</c:v>
                </c:pt>
                <c:pt idx="868">
                  <c:v>964</c:v>
                </c:pt>
                <c:pt idx="869">
                  <c:v>976</c:v>
                </c:pt>
                <c:pt idx="870">
                  <c:v>968</c:v>
                </c:pt>
                <c:pt idx="871">
                  <c:v>944</c:v>
                </c:pt>
                <c:pt idx="872">
                  <c:v>980</c:v>
                </c:pt>
                <c:pt idx="873">
                  <c:v>984</c:v>
                </c:pt>
                <c:pt idx="874">
                  <c:v>976</c:v>
                </c:pt>
                <c:pt idx="875">
                  <c:v>988</c:v>
                </c:pt>
                <c:pt idx="876">
                  <c:v>964</c:v>
                </c:pt>
                <c:pt idx="877">
                  <c:v>964</c:v>
                </c:pt>
                <c:pt idx="878">
                  <c:v>948</c:v>
                </c:pt>
                <c:pt idx="879">
                  <c:v>980</c:v>
                </c:pt>
                <c:pt idx="880">
                  <c:v>956</c:v>
                </c:pt>
                <c:pt idx="881">
                  <c:v>944</c:v>
                </c:pt>
                <c:pt idx="882">
                  <c:v>988</c:v>
                </c:pt>
                <c:pt idx="883">
                  <c:v>972</c:v>
                </c:pt>
                <c:pt idx="884">
                  <c:v>976</c:v>
                </c:pt>
                <c:pt idx="885">
                  <c:v>948</c:v>
                </c:pt>
                <c:pt idx="886">
                  <c:v>984</c:v>
                </c:pt>
                <c:pt idx="887">
                  <c:v>984</c:v>
                </c:pt>
                <c:pt idx="888">
                  <c:v>960</c:v>
                </c:pt>
                <c:pt idx="889">
                  <c:v>964</c:v>
                </c:pt>
                <c:pt idx="890">
                  <c:v>988</c:v>
                </c:pt>
                <c:pt idx="891">
                  <c:v>988</c:v>
                </c:pt>
                <c:pt idx="892">
                  <c:v>968</c:v>
                </c:pt>
                <c:pt idx="893">
                  <c:v>888</c:v>
                </c:pt>
                <c:pt idx="894">
                  <c:v>976</c:v>
                </c:pt>
                <c:pt idx="895">
                  <c:v>864</c:v>
                </c:pt>
                <c:pt idx="896">
                  <c:v>952</c:v>
                </c:pt>
                <c:pt idx="897">
                  <c:v>956</c:v>
                </c:pt>
                <c:pt idx="898">
                  <c:v>988</c:v>
                </c:pt>
                <c:pt idx="899">
                  <c:v>960</c:v>
                </c:pt>
                <c:pt idx="900">
                  <c:v>988</c:v>
                </c:pt>
                <c:pt idx="901">
                  <c:v>988</c:v>
                </c:pt>
                <c:pt idx="902">
                  <c:v>976</c:v>
                </c:pt>
                <c:pt idx="903">
                  <c:v>844</c:v>
                </c:pt>
                <c:pt idx="904">
                  <c:v>852</c:v>
                </c:pt>
                <c:pt idx="905">
                  <c:v>964</c:v>
                </c:pt>
                <c:pt idx="906">
                  <c:v>988</c:v>
                </c:pt>
                <c:pt idx="907">
                  <c:v>980</c:v>
                </c:pt>
                <c:pt idx="908">
                  <c:v>968</c:v>
                </c:pt>
                <c:pt idx="909">
                  <c:v>940</c:v>
                </c:pt>
                <c:pt idx="910">
                  <c:v>980</c:v>
                </c:pt>
                <c:pt idx="911">
                  <c:v>956</c:v>
                </c:pt>
                <c:pt idx="912">
                  <c:v>844</c:v>
                </c:pt>
                <c:pt idx="913">
                  <c:v>964</c:v>
                </c:pt>
                <c:pt idx="914">
                  <c:v>956</c:v>
                </c:pt>
                <c:pt idx="915">
                  <c:v>964</c:v>
                </c:pt>
                <c:pt idx="916">
                  <c:v>984</c:v>
                </c:pt>
                <c:pt idx="917">
                  <c:v>988</c:v>
                </c:pt>
                <c:pt idx="918">
                  <c:v>988</c:v>
                </c:pt>
                <c:pt idx="919">
                  <c:v>984</c:v>
                </c:pt>
                <c:pt idx="920">
                  <c:v>984</c:v>
                </c:pt>
                <c:pt idx="921">
                  <c:v>988</c:v>
                </c:pt>
                <c:pt idx="922">
                  <c:v>844</c:v>
                </c:pt>
                <c:pt idx="923">
                  <c:v>988</c:v>
                </c:pt>
                <c:pt idx="924">
                  <c:v>944</c:v>
                </c:pt>
                <c:pt idx="925">
                  <c:v>948</c:v>
                </c:pt>
                <c:pt idx="926">
                  <c:v>988</c:v>
                </c:pt>
                <c:pt idx="927">
                  <c:v>988</c:v>
                </c:pt>
                <c:pt idx="928">
                  <c:v>984</c:v>
                </c:pt>
                <c:pt idx="929">
                  <c:v>956</c:v>
                </c:pt>
                <c:pt idx="930">
                  <c:v>988</c:v>
                </c:pt>
                <c:pt idx="931">
                  <c:v>984</c:v>
                </c:pt>
                <c:pt idx="932">
                  <c:v>984</c:v>
                </c:pt>
                <c:pt idx="933">
                  <c:v>988</c:v>
                </c:pt>
                <c:pt idx="934">
                  <c:v>976</c:v>
                </c:pt>
                <c:pt idx="935">
                  <c:v>964</c:v>
                </c:pt>
                <c:pt idx="936">
                  <c:v>932</c:v>
                </c:pt>
                <c:pt idx="937">
                  <c:v>984</c:v>
                </c:pt>
                <c:pt idx="938">
                  <c:v>988</c:v>
                </c:pt>
                <c:pt idx="939">
                  <c:v>988</c:v>
                </c:pt>
                <c:pt idx="940">
                  <c:v>964</c:v>
                </c:pt>
                <c:pt idx="941">
                  <c:v>968</c:v>
                </c:pt>
                <c:pt idx="942">
                  <c:v>976</c:v>
                </c:pt>
                <c:pt idx="943">
                  <c:v>988</c:v>
                </c:pt>
                <c:pt idx="944">
                  <c:v>964</c:v>
                </c:pt>
                <c:pt idx="945">
                  <c:v>972</c:v>
                </c:pt>
                <c:pt idx="946">
                  <c:v>756</c:v>
                </c:pt>
                <c:pt idx="947">
                  <c:v>984</c:v>
                </c:pt>
                <c:pt idx="948">
                  <c:v>948</c:v>
                </c:pt>
                <c:pt idx="949">
                  <c:v>988</c:v>
                </c:pt>
                <c:pt idx="950">
                  <c:v>844</c:v>
                </c:pt>
                <c:pt idx="951">
                  <c:v>944</c:v>
                </c:pt>
                <c:pt idx="952">
                  <c:v>980</c:v>
                </c:pt>
                <c:pt idx="953">
                  <c:v>984</c:v>
                </c:pt>
                <c:pt idx="954">
                  <c:v>928</c:v>
                </c:pt>
                <c:pt idx="955">
                  <c:v>976</c:v>
                </c:pt>
                <c:pt idx="956">
                  <c:v>960</c:v>
                </c:pt>
                <c:pt idx="957">
                  <c:v>964</c:v>
                </c:pt>
                <c:pt idx="958">
                  <c:v>968</c:v>
                </c:pt>
                <c:pt idx="959">
                  <c:v>976</c:v>
                </c:pt>
                <c:pt idx="960">
                  <c:v>988</c:v>
                </c:pt>
                <c:pt idx="961">
                  <c:v>968</c:v>
                </c:pt>
                <c:pt idx="962">
                  <c:v>948</c:v>
                </c:pt>
                <c:pt idx="963">
                  <c:v>988</c:v>
                </c:pt>
                <c:pt idx="964">
                  <c:v>980</c:v>
                </c:pt>
                <c:pt idx="965">
                  <c:v>988</c:v>
                </c:pt>
                <c:pt idx="966">
                  <c:v>988</c:v>
                </c:pt>
                <c:pt idx="967">
                  <c:v>988</c:v>
                </c:pt>
                <c:pt idx="968">
                  <c:v>980</c:v>
                </c:pt>
                <c:pt idx="969">
                  <c:v>984</c:v>
                </c:pt>
                <c:pt idx="970">
                  <c:v>880</c:v>
                </c:pt>
                <c:pt idx="971">
                  <c:v>984</c:v>
                </c:pt>
                <c:pt idx="972">
                  <c:v>988</c:v>
                </c:pt>
                <c:pt idx="973">
                  <c:v>988</c:v>
                </c:pt>
                <c:pt idx="974">
                  <c:v>964</c:v>
                </c:pt>
                <c:pt idx="975">
                  <c:v>940</c:v>
                </c:pt>
                <c:pt idx="976">
                  <c:v>976</c:v>
                </c:pt>
                <c:pt idx="977">
                  <c:v>944</c:v>
                </c:pt>
                <c:pt idx="978">
                  <c:v>976</c:v>
                </c:pt>
                <c:pt idx="979">
                  <c:v>984</c:v>
                </c:pt>
                <c:pt idx="980">
                  <c:v>988</c:v>
                </c:pt>
                <c:pt idx="981">
                  <c:v>988</c:v>
                </c:pt>
                <c:pt idx="982">
                  <c:v>976</c:v>
                </c:pt>
                <c:pt idx="983">
                  <c:v>960</c:v>
                </c:pt>
                <c:pt idx="984">
                  <c:v>964</c:v>
                </c:pt>
                <c:pt idx="985">
                  <c:v>988</c:v>
                </c:pt>
                <c:pt idx="986">
                  <c:v>960</c:v>
                </c:pt>
                <c:pt idx="987">
                  <c:v>968</c:v>
                </c:pt>
                <c:pt idx="988">
                  <c:v>984</c:v>
                </c:pt>
                <c:pt idx="989">
                  <c:v>964</c:v>
                </c:pt>
                <c:pt idx="990">
                  <c:v>960</c:v>
                </c:pt>
                <c:pt idx="991">
                  <c:v>864</c:v>
                </c:pt>
                <c:pt idx="992">
                  <c:v>980</c:v>
                </c:pt>
                <c:pt idx="993">
                  <c:v>968</c:v>
                </c:pt>
                <c:pt idx="994">
                  <c:v>988</c:v>
                </c:pt>
                <c:pt idx="995">
                  <c:v>988</c:v>
                </c:pt>
                <c:pt idx="996">
                  <c:v>988</c:v>
                </c:pt>
                <c:pt idx="997">
                  <c:v>968</c:v>
                </c:pt>
                <c:pt idx="998">
                  <c:v>988</c:v>
                </c:pt>
                <c:pt idx="999">
                  <c:v>976</c:v>
                </c:pt>
              </c:numCache>
            </c:numRef>
          </c:val>
          <c:smooth val="0"/>
          <c:extLst>
            <c:ext xmlns:c16="http://schemas.microsoft.com/office/drawing/2014/chart" uri="{C3380CC4-5D6E-409C-BE32-E72D297353CC}">
              <c16:uniqueId val="{00000000-A00E-492E-91F5-9966542F9CF7}"/>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458711439"/>
        <c:axId val="1458714799"/>
      </c:lineChart>
      <c:catAx>
        <c:axId val="1458711439"/>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458714799"/>
        <c:crosses val="autoZero"/>
        <c:auto val="1"/>
        <c:lblAlgn val="ctr"/>
        <c:lblOffset val="100"/>
        <c:noMultiLvlLbl val="0"/>
      </c:catAx>
      <c:valAx>
        <c:axId val="1458714799"/>
        <c:scaling>
          <c:orientation val="minMax"/>
          <c:max val="10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458711439"/>
        <c:crosses val="autoZero"/>
        <c:crossBetween val="between"/>
        <c:minorUnit val="200"/>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Taux de victoire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WinRate!$B$1</c:f>
              <c:strCache>
                <c:ptCount val="1"/>
                <c:pt idx="0">
                  <c:v>Win rate</c:v>
                </c:pt>
              </c:strCache>
            </c:strRef>
          </c:tx>
          <c:spPr>
            <a:ln w="34925" cap="rnd">
              <a:solidFill>
                <a:schemeClr val="lt1"/>
              </a:solidFill>
              <a:round/>
            </a:ln>
            <a:effectLst>
              <a:outerShdw dist="25400" dir="2700000" algn="tl" rotWithShape="0">
                <a:schemeClr val="accent1"/>
              </a:outerShdw>
            </a:effectLst>
          </c:spPr>
          <c:marker>
            <c:symbol val="none"/>
          </c:marker>
          <c:cat>
            <c:numRef>
              <c:f>WinRate!$A$2:$A$2001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cat>
          <c:val>
            <c:numRef>
              <c:f>WinRate!$B$2:$B$2001</c:f>
              <c:numCache>
                <c:formatCode>General</c:formatCode>
                <c:ptCount val="2000"/>
                <c:pt idx="0">
                  <c:v>620</c:v>
                </c:pt>
                <c:pt idx="1">
                  <c:v>700</c:v>
                </c:pt>
                <c:pt idx="2">
                  <c:v>692</c:v>
                </c:pt>
                <c:pt idx="3">
                  <c:v>676</c:v>
                </c:pt>
                <c:pt idx="4">
                  <c:v>676</c:v>
                </c:pt>
                <c:pt idx="5">
                  <c:v>696</c:v>
                </c:pt>
                <c:pt idx="6">
                  <c:v>500</c:v>
                </c:pt>
                <c:pt idx="7">
                  <c:v>620</c:v>
                </c:pt>
                <c:pt idx="8">
                  <c:v>712</c:v>
                </c:pt>
                <c:pt idx="9">
                  <c:v>704</c:v>
                </c:pt>
                <c:pt idx="10">
                  <c:v>712</c:v>
                </c:pt>
                <c:pt idx="11">
                  <c:v>708</c:v>
                </c:pt>
                <c:pt idx="12">
                  <c:v>708</c:v>
                </c:pt>
                <c:pt idx="13">
                  <c:v>736</c:v>
                </c:pt>
                <c:pt idx="14">
                  <c:v>672</c:v>
                </c:pt>
                <c:pt idx="15">
                  <c:v>720</c:v>
                </c:pt>
                <c:pt idx="16">
                  <c:v>552</c:v>
                </c:pt>
                <c:pt idx="17">
                  <c:v>728</c:v>
                </c:pt>
                <c:pt idx="18">
                  <c:v>700</c:v>
                </c:pt>
                <c:pt idx="19">
                  <c:v>728</c:v>
                </c:pt>
                <c:pt idx="20">
                  <c:v>712</c:v>
                </c:pt>
                <c:pt idx="21">
                  <c:v>628</c:v>
                </c:pt>
                <c:pt idx="22">
                  <c:v>736</c:v>
                </c:pt>
                <c:pt idx="23">
                  <c:v>708</c:v>
                </c:pt>
                <c:pt idx="24">
                  <c:v>760</c:v>
                </c:pt>
                <c:pt idx="25">
                  <c:v>760</c:v>
                </c:pt>
                <c:pt idx="26">
                  <c:v>740</c:v>
                </c:pt>
                <c:pt idx="27">
                  <c:v>736</c:v>
                </c:pt>
                <c:pt idx="28">
                  <c:v>760</c:v>
                </c:pt>
                <c:pt idx="29">
                  <c:v>580</c:v>
                </c:pt>
                <c:pt idx="30">
                  <c:v>760</c:v>
                </c:pt>
                <c:pt idx="31">
                  <c:v>740</c:v>
                </c:pt>
                <c:pt idx="32">
                  <c:v>748</c:v>
                </c:pt>
                <c:pt idx="33">
                  <c:v>748</c:v>
                </c:pt>
                <c:pt idx="34">
                  <c:v>760</c:v>
                </c:pt>
                <c:pt idx="35">
                  <c:v>764</c:v>
                </c:pt>
                <c:pt idx="36">
                  <c:v>732</c:v>
                </c:pt>
                <c:pt idx="37">
                  <c:v>744</c:v>
                </c:pt>
                <c:pt idx="38">
                  <c:v>772</c:v>
                </c:pt>
                <c:pt idx="39">
                  <c:v>788</c:v>
                </c:pt>
                <c:pt idx="40">
                  <c:v>788</c:v>
                </c:pt>
                <c:pt idx="41">
                  <c:v>768</c:v>
                </c:pt>
                <c:pt idx="42">
                  <c:v>768</c:v>
                </c:pt>
                <c:pt idx="43">
                  <c:v>788</c:v>
                </c:pt>
                <c:pt idx="44">
                  <c:v>548</c:v>
                </c:pt>
                <c:pt idx="45">
                  <c:v>788</c:v>
                </c:pt>
                <c:pt idx="46">
                  <c:v>748</c:v>
                </c:pt>
                <c:pt idx="47">
                  <c:v>748</c:v>
                </c:pt>
                <c:pt idx="48">
                  <c:v>784</c:v>
                </c:pt>
                <c:pt idx="49">
                  <c:v>736</c:v>
                </c:pt>
                <c:pt idx="50">
                  <c:v>732</c:v>
                </c:pt>
                <c:pt idx="51">
                  <c:v>756</c:v>
                </c:pt>
                <c:pt idx="52">
                  <c:v>800</c:v>
                </c:pt>
                <c:pt idx="53">
                  <c:v>736</c:v>
                </c:pt>
                <c:pt idx="54">
                  <c:v>728</c:v>
                </c:pt>
                <c:pt idx="55">
                  <c:v>736</c:v>
                </c:pt>
                <c:pt idx="56">
                  <c:v>784</c:v>
                </c:pt>
                <c:pt idx="57">
                  <c:v>756</c:v>
                </c:pt>
                <c:pt idx="58">
                  <c:v>748</c:v>
                </c:pt>
                <c:pt idx="59">
                  <c:v>792</c:v>
                </c:pt>
                <c:pt idx="60">
                  <c:v>800</c:v>
                </c:pt>
                <c:pt idx="61">
                  <c:v>784</c:v>
                </c:pt>
                <c:pt idx="62">
                  <c:v>780</c:v>
                </c:pt>
                <c:pt idx="63">
                  <c:v>800</c:v>
                </c:pt>
                <c:pt idx="64">
                  <c:v>660</c:v>
                </c:pt>
                <c:pt idx="65">
                  <c:v>436</c:v>
                </c:pt>
                <c:pt idx="66">
                  <c:v>728</c:v>
                </c:pt>
                <c:pt idx="67">
                  <c:v>768</c:v>
                </c:pt>
                <c:pt idx="68">
                  <c:v>800</c:v>
                </c:pt>
                <c:pt idx="69">
                  <c:v>768</c:v>
                </c:pt>
                <c:pt idx="70">
                  <c:v>744</c:v>
                </c:pt>
                <c:pt idx="71">
                  <c:v>720</c:v>
                </c:pt>
                <c:pt idx="72">
                  <c:v>760</c:v>
                </c:pt>
                <c:pt idx="73">
                  <c:v>780</c:v>
                </c:pt>
                <c:pt idx="74">
                  <c:v>796</c:v>
                </c:pt>
                <c:pt idx="75">
                  <c:v>764</c:v>
                </c:pt>
                <c:pt idx="76">
                  <c:v>768</c:v>
                </c:pt>
                <c:pt idx="77">
                  <c:v>768</c:v>
                </c:pt>
                <c:pt idx="78">
                  <c:v>716</c:v>
                </c:pt>
                <c:pt idx="79">
                  <c:v>800</c:v>
                </c:pt>
                <c:pt idx="80">
                  <c:v>800</c:v>
                </c:pt>
                <c:pt idx="81">
                  <c:v>800</c:v>
                </c:pt>
                <c:pt idx="82">
                  <c:v>756</c:v>
                </c:pt>
                <c:pt idx="83">
                  <c:v>728</c:v>
                </c:pt>
                <c:pt idx="84">
                  <c:v>788</c:v>
                </c:pt>
                <c:pt idx="85">
                  <c:v>780</c:v>
                </c:pt>
                <c:pt idx="86">
                  <c:v>772</c:v>
                </c:pt>
                <c:pt idx="87">
                  <c:v>752</c:v>
                </c:pt>
                <c:pt idx="88">
                  <c:v>724</c:v>
                </c:pt>
                <c:pt idx="89">
                  <c:v>764</c:v>
                </c:pt>
                <c:pt idx="90">
                  <c:v>660</c:v>
                </c:pt>
                <c:pt idx="91">
                  <c:v>780</c:v>
                </c:pt>
                <c:pt idx="92">
                  <c:v>776</c:v>
                </c:pt>
                <c:pt idx="93">
                  <c:v>776</c:v>
                </c:pt>
                <c:pt idx="94">
                  <c:v>732</c:v>
                </c:pt>
                <c:pt idx="95">
                  <c:v>732</c:v>
                </c:pt>
                <c:pt idx="96">
                  <c:v>788</c:v>
                </c:pt>
                <c:pt idx="97">
                  <c:v>756</c:v>
                </c:pt>
                <c:pt idx="98">
                  <c:v>668</c:v>
                </c:pt>
                <c:pt idx="99">
                  <c:v>696</c:v>
                </c:pt>
                <c:pt idx="100">
                  <c:v>768</c:v>
                </c:pt>
                <c:pt idx="101">
                  <c:v>688</c:v>
                </c:pt>
                <c:pt idx="102">
                  <c:v>732</c:v>
                </c:pt>
                <c:pt idx="103">
                  <c:v>760</c:v>
                </c:pt>
                <c:pt idx="104">
                  <c:v>704</c:v>
                </c:pt>
                <c:pt idx="105">
                  <c:v>748</c:v>
                </c:pt>
                <c:pt idx="106">
                  <c:v>752</c:v>
                </c:pt>
                <c:pt idx="107">
                  <c:v>768</c:v>
                </c:pt>
                <c:pt idx="108">
                  <c:v>768</c:v>
                </c:pt>
                <c:pt idx="109">
                  <c:v>796</c:v>
                </c:pt>
                <c:pt idx="110">
                  <c:v>772</c:v>
                </c:pt>
                <c:pt idx="111">
                  <c:v>800</c:v>
                </c:pt>
                <c:pt idx="112">
                  <c:v>764</c:v>
                </c:pt>
                <c:pt idx="113">
                  <c:v>772</c:v>
                </c:pt>
                <c:pt idx="114">
                  <c:v>656</c:v>
                </c:pt>
                <c:pt idx="115">
                  <c:v>756</c:v>
                </c:pt>
                <c:pt idx="116">
                  <c:v>732</c:v>
                </c:pt>
                <c:pt idx="117">
                  <c:v>732</c:v>
                </c:pt>
                <c:pt idx="118">
                  <c:v>692</c:v>
                </c:pt>
                <c:pt idx="119">
                  <c:v>764</c:v>
                </c:pt>
                <c:pt idx="120">
                  <c:v>732</c:v>
                </c:pt>
                <c:pt idx="121">
                  <c:v>784</c:v>
                </c:pt>
                <c:pt idx="122">
                  <c:v>760</c:v>
                </c:pt>
                <c:pt idx="123">
                  <c:v>768</c:v>
                </c:pt>
                <c:pt idx="124">
                  <c:v>752</c:v>
                </c:pt>
                <c:pt idx="125">
                  <c:v>772</c:v>
                </c:pt>
                <c:pt idx="126">
                  <c:v>740</c:v>
                </c:pt>
                <c:pt idx="127">
                  <c:v>776</c:v>
                </c:pt>
                <c:pt idx="128">
                  <c:v>748</c:v>
                </c:pt>
                <c:pt idx="129">
                  <c:v>720</c:v>
                </c:pt>
                <c:pt idx="130">
                  <c:v>792</c:v>
                </c:pt>
                <c:pt idx="131">
                  <c:v>588</c:v>
                </c:pt>
                <c:pt idx="132">
                  <c:v>800</c:v>
                </c:pt>
                <c:pt idx="133">
                  <c:v>748</c:v>
                </c:pt>
                <c:pt idx="134">
                  <c:v>772</c:v>
                </c:pt>
                <c:pt idx="135">
                  <c:v>788</c:v>
                </c:pt>
                <c:pt idx="136">
                  <c:v>756</c:v>
                </c:pt>
                <c:pt idx="137">
                  <c:v>772</c:v>
                </c:pt>
                <c:pt idx="138">
                  <c:v>800</c:v>
                </c:pt>
                <c:pt idx="139">
                  <c:v>764</c:v>
                </c:pt>
                <c:pt idx="140">
                  <c:v>800</c:v>
                </c:pt>
                <c:pt idx="141">
                  <c:v>708</c:v>
                </c:pt>
                <c:pt idx="142">
                  <c:v>696</c:v>
                </c:pt>
                <c:pt idx="143">
                  <c:v>732</c:v>
                </c:pt>
                <c:pt idx="144">
                  <c:v>704</c:v>
                </c:pt>
                <c:pt idx="145">
                  <c:v>764</c:v>
                </c:pt>
                <c:pt idx="146">
                  <c:v>732</c:v>
                </c:pt>
                <c:pt idx="147">
                  <c:v>772</c:v>
                </c:pt>
                <c:pt idx="148">
                  <c:v>764</c:v>
                </c:pt>
                <c:pt idx="149">
                  <c:v>760</c:v>
                </c:pt>
                <c:pt idx="150">
                  <c:v>608</c:v>
                </c:pt>
                <c:pt idx="151">
                  <c:v>752</c:v>
                </c:pt>
                <c:pt idx="152">
                  <c:v>708</c:v>
                </c:pt>
                <c:pt idx="153">
                  <c:v>748</c:v>
                </c:pt>
                <c:pt idx="154">
                  <c:v>716</c:v>
                </c:pt>
                <c:pt idx="155">
                  <c:v>792</c:v>
                </c:pt>
                <c:pt idx="156">
                  <c:v>720</c:v>
                </c:pt>
                <c:pt idx="157">
                  <c:v>768</c:v>
                </c:pt>
                <c:pt idx="158">
                  <c:v>728</c:v>
                </c:pt>
                <c:pt idx="159">
                  <c:v>752</c:v>
                </c:pt>
                <c:pt idx="160">
                  <c:v>768</c:v>
                </c:pt>
                <c:pt idx="161">
                  <c:v>760</c:v>
                </c:pt>
                <c:pt idx="162">
                  <c:v>764</c:v>
                </c:pt>
                <c:pt idx="163">
                  <c:v>800</c:v>
                </c:pt>
                <c:pt idx="164">
                  <c:v>768</c:v>
                </c:pt>
                <c:pt idx="165">
                  <c:v>780</c:v>
                </c:pt>
                <c:pt idx="166">
                  <c:v>720</c:v>
                </c:pt>
                <c:pt idx="167">
                  <c:v>728</c:v>
                </c:pt>
                <c:pt idx="168">
                  <c:v>740</c:v>
                </c:pt>
                <c:pt idx="169">
                  <c:v>736</c:v>
                </c:pt>
                <c:pt idx="170">
                  <c:v>696</c:v>
                </c:pt>
                <c:pt idx="171">
                  <c:v>680</c:v>
                </c:pt>
                <c:pt idx="172">
                  <c:v>800</c:v>
                </c:pt>
                <c:pt idx="173">
                  <c:v>788</c:v>
                </c:pt>
                <c:pt idx="174">
                  <c:v>744</c:v>
                </c:pt>
                <c:pt idx="175">
                  <c:v>756</c:v>
                </c:pt>
                <c:pt idx="176">
                  <c:v>776</c:v>
                </c:pt>
                <c:pt idx="177">
                  <c:v>620</c:v>
                </c:pt>
                <c:pt idx="178">
                  <c:v>772</c:v>
                </c:pt>
                <c:pt idx="179">
                  <c:v>748</c:v>
                </c:pt>
                <c:pt idx="180">
                  <c:v>488</c:v>
                </c:pt>
                <c:pt idx="181">
                  <c:v>736</c:v>
                </c:pt>
                <c:pt idx="182">
                  <c:v>748</c:v>
                </c:pt>
                <c:pt idx="183">
                  <c:v>700</c:v>
                </c:pt>
                <c:pt idx="184">
                  <c:v>772</c:v>
                </c:pt>
                <c:pt idx="185">
                  <c:v>800</c:v>
                </c:pt>
                <c:pt idx="186">
                  <c:v>716</c:v>
                </c:pt>
                <c:pt idx="187">
                  <c:v>788</c:v>
                </c:pt>
                <c:pt idx="188">
                  <c:v>744</c:v>
                </c:pt>
                <c:pt idx="189">
                  <c:v>744</c:v>
                </c:pt>
                <c:pt idx="190">
                  <c:v>760</c:v>
                </c:pt>
                <c:pt idx="191">
                  <c:v>792</c:v>
                </c:pt>
                <c:pt idx="192">
                  <c:v>688</c:v>
                </c:pt>
                <c:pt idx="193">
                  <c:v>760</c:v>
                </c:pt>
                <c:pt idx="194">
                  <c:v>784</c:v>
                </c:pt>
                <c:pt idx="195">
                  <c:v>768</c:v>
                </c:pt>
                <c:pt idx="196">
                  <c:v>472</c:v>
                </c:pt>
                <c:pt idx="197">
                  <c:v>800</c:v>
                </c:pt>
                <c:pt idx="198">
                  <c:v>796</c:v>
                </c:pt>
                <c:pt idx="199">
                  <c:v>784</c:v>
                </c:pt>
                <c:pt idx="200">
                  <c:v>736</c:v>
                </c:pt>
                <c:pt idx="201">
                  <c:v>676</c:v>
                </c:pt>
                <c:pt idx="202">
                  <c:v>776</c:v>
                </c:pt>
                <c:pt idx="203">
                  <c:v>736</c:v>
                </c:pt>
                <c:pt idx="204">
                  <c:v>732</c:v>
                </c:pt>
                <c:pt idx="205">
                  <c:v>796</c:v>
                </c:pt>
                <c:pt idx="206">
                  <c:v>732</c:v>
                </c:pt>
                <c:pt idx="207">
                  <c:v>744</c:v>
                </c:pt>
                <c:pt idx="208">
                  <c:v>716</c:v>
                </c:pt>
                <c:pt idx="209">
                  <c:v>692</c:v>
                </c:pt>
                <c:pt idx="210">
                  <c:v>588</c:v>
                </c:pt>
                <c:pt idx="211">
                  <c:v>752</c:v>
                </c:pt>
                <c:pt idx="212">
                  <c:v>716</c:v>
                </c:pt>
                <c:pt idx="213">
                  <c:v>732</c:v>
                </c:pt>
                <c:pt idx="214">
                  <c:v>720</c:v>
                </c:pt>
                <c:pt idx="215">
                  <c:v>748</c:v>
                </c:pt>
                <c:pt idx="216">
                  <c:v>792</c:v>
                </c:pt>
                <c:pt idx="217">
                  <c:v>756</c:v>
                </c:pt>
                <c:pt idx="218">
                  <c:v>800</c:v>
                </c:pt>
                <c:pt idx="219">
                  <c:v>764</c:v>
                </c:pt>
                <c:pt idx="220">
                  <c:v>772</c:v>
                </c:pt>
                <c:pt idx="221">
                  <c:v>756</c:v>
                </c:pt>
                <c:pt idx="222">
                  <c:v>748</c:v>
                </c:pt>
                <c:pt idx="223">
                  <c:v>748</c:v>
                </c:pt>
                <c:pt idx="224">
                  <c:v>796</c:v>
                </c:pt>
                <c:pt idx="225">
                  <c:v>736</c:v>
                </c:pt>
                <c:pt idx="226">
                  <c:v>788</c:v>
                </c:pt>
                <c:pt idx="227">
                  <c:v>744</c:v>
                </c:pt>
                <c:pt idx="228">
                  <c:v>752</c:v>
                </c:pt>
                <c:pt idx="229">
                  <c:v>768</c:v>
                </c:pt>
                <c:pt idx="230">
                  <c:v>752</c:v>
                </c:pt>
                <c:pt idx="231">
                  <c:v>772</c:v>
                </c:pt>
                <c:pt idx="232">
                  <c:v>796</c:v>
                </c:pt>
                <c:pt idx="233">
                  <c:v>796</c:v>
                </c:pt>
                <c:pt idx="234">
                  <c:v>572</c:v>
                </c:pt>
                <c:pt idx="235">
                  <c:v>740</c:v>
                </c:pt>
                <c:pt idx="236">
                  <c:v>768</c:v>
                </c:pt>
                <c:pt idx="237">
                  <c:v>448</c:v>
                </c:pt>
                <c:pt idx="238">
                  <c:v>800</c:v>
                </c:pt>
                <c:pt idx="239">
                  <c:v>600</c:v>
                </c:pt>
                <c:pt idx="240">
                  <c:v>776</c:v>
                </c:pt>
                <c:pt idx="241">
                  <c:v>748</c:v>
                </c:pt>
                <c:pt idx="242">
                  <c:v>776</c:v>
                </c:pt>
                <c:pt idx="243">
                  <c:v>736</c:v>
                </c:pt>
                <c:pt idx="244">
                  <c:v>740</c:v>
                </c:pt>
                <c:pt idx="245">
                  <c:v>740</c:v>
                </c:pt>
                <c:pt idx="246">
                  <c:v>796</c:v>
                </c:pt>
                <c:pt idx="247">
                  <c:v>716</c:v>
                </c:pt>
                <c:pt idx="248">
                  <c:v>772</c:v>
                </c:pt>
                <c:pt idx="249">
                  <c:v>724</c:v>
                </c:pt>
                <c:pt idx="250">
                  <c:v>772</c:v>
                </c:pt>
                <c:pt idx="251">
                  <c:v>784</c:v>
                </c:pt>
                <c:pt idx="252">
                  <c:v>764</c:v>
                </c:pt>
                <c:pt idx="253">
                  <c:v>720</c:v>
                </c:pt>
                <c:pt idx="254">
                  <c:v>768</c:v>
                </c:pt>
                <c:pt idx="255">
                  <c:v>788</c:v>
                </c:pt>
                <c:pt idx="256">
                  <c:v>744</c:v>
                </c:pt>
                <c:pt idx="257">
                  <c:v>744</c:v>
                </c:pt>
                <c:pt idx="258">
                  <c:v>764</c:v>
                </c:pt>
                <c:pt idx="259">
                  <c:v>708</c:v>
                </c:pt>
                <c:pt idx="260">
                  <c:v>764</c:v>
                </c:pt>
                <c:pt idx="261">
                  <c:v>756</c:v>
                </c:pt>
                <c:pt idx="262">
                  <c:v>780</c:v>
                </c:pt>
                <c:pt idx="263">
                  <c:v>740</c:v>
                </c:pt>
                <c:pt idx="264">
                  <c:v>780</c:v>
                </c:pt>
                <c:pt idx="265">
                  <c:v>780</c:v>
                </c:pt>
                <c:pt idx="266">
                  <c:v>740</c:v>
                </c:pt>
                <c:pt idx="267">
                  <c:v>604</c:v>
                </c:pt>
                <c:pt idx="268">
                  <c:v>756</c:v>
                </c:pt>
                <c:pt idx="269">
                  <c:v>712</c:v>
                </c:pt>
                <c:pt idx="270">
                  <c:v>724</c:v>
                </c:pt>
                <c:pt idx="271">
                  <c:v>776</c:v>
                </c:pt>
                <c:pt idx="272">
                  <c:v>804</c:v>
                </c:pt>
                <c:pt idx="273">
                  <c:v>712</c:v>
                </c:pt>
                <c:pt idx="274">
                  <c:v>780</c:v>
                </c:pt>
                <c:pt idx="275">
                  <c:v>836</c:v>
                </c:pt>
                <c:pt idx="276">
                  <c:v>804</c:v>
                </c:pt>
                <c:pt idx="277">
                  <c:v>792</c:v>
                </c:pt>
                <c:pt idx="278">
                  <c:v>792</c:v>
                </c:pt>
                <c:pt idx="279">
                  <c:v>836</c:v>
                </c:pt>
                <c:pt idx="280">
                  <c:v>828</c:v>
                </c:pt>
                <c:pt idx="281">
                  <c:v>788</c:v>
                </c:pt>
                <c:pt idx="282">
                  <c:v>796</c:v>
                </c:pt>
                <c:pt idx="283">
                  <c:v>832</c:v>
                </c:pt>
                <c:pt idx="284">
                  <c:v>840</c:v>
                </c:pt>
                <c:pt idx="285">
                  <c:v>840</c:v>
                </c:pt>
                <c:pt idx="286">
                  <c:v>836</c:v>
                </c:pt>
                <c:pt idx="287">
                  <c:v>780</c:v>
                </c:pt>
                <c:pt idx="288">
                  <c:v>800</c:v>
                </c:pt>
                <c:pt idx="289">
                  <c:v>808</c:v>
                </c:pt>
                <c:pt idx="290">
                  <c:v>784</c:v>
                </c:pt>
                <c:pt idx="291">
                  <c:v>820</c:v>
                </c:pt>
                <c:pt idx="292">
                  <c:v>824</c:v>
                </c:pt>
                <c:pt idx="293">
                  <c:v>792</c:v>
                </c:pt>
                <c:pt idx="294">
                  <c:v>740</c:v>
                </c:pt>
                <c:pt idx="295">
                  <c:v>808</c:v>
                </c:pt>
                <c:pt idx="296">
                  <c:v>748</c:v>
                </c:pt>
                <c:pt idx="297">
                  <c:v>816</c:v>
                </c:pt>
                <c:pt idx="298">
                  <c:v>796</c:v>
                </c:pt>
                <c:pt idx="299">
                  <c:v>764</c:v>
                </c:pt>
                <c:pt idx="300">
                  <c:v>804</c:v>
                </c:pt>
                <c:pt idx="301">
                  <c:v>844</c:v>
                </c:pt>
                <c:pt idx="302">
                  <c:v>820</c:v>
                </c:pt>
                <c:pt idx="303">
                  <c:v>800</c:v>
                </c:pt>
                <c:pt idx="304">
                  <c:v>832</c:v>
                </c:pt>
                <c:pt idx="305">
                  <c:v>804</c:v>
                </c:pt>
                <c:pt idx="306">
                  <c:v>840</c:v>
                </c:pt>
                <c:pt idx="307">
                  <c:v>800</c:v>
                </c:pt>
                <c:pt idx="308">
                  <c:v>784</c:v>
                </c:pt>
                <c:pt idx="309">
                  <c:v>800</c:v>
                </c:pt>
                <c:pt idx="310">
                  <c:v>812</c:v>
                </c:pt>
                <c:pt idx="311">
                  <c:v>800</c:v>
                </c:pt>
                <c:pt idx="312">
                  <c:v>856</c:v>
                </c:pt>
                <c:pt idx="313">
                  <c:v>816</c:v>
                </c:pt>
                <c:pt idx="314">
                  <c:v>800</c:v>
                </c:pt>
                <c:pt idx="315">
                  <c:v>856</c:v>
                </c:pt>
                <c:pt idx="316">
                  <c:v>804</c:v>
                </c:pt>
                <c:pt idx="317">
                  <c:v>820</c:v>
                </c:pt>
                <c:pt idx="318">
                  <c:v>784</c:v>
                </c:pt>
                <c:pt idx="319">
                  <c:v>832</c:v>
                </c:pt>
                <c:pt idx="320">
                  <c:v>856</c:v>
                </c:pt>
                <c:pt idx="321">
                  <c:v>792</c:v>
                </c:pt>
                <c:pt idx="322">
                  <c:v>800</c:v>
                </c:pt>
                <c:pt idx="323">
                  <c:v>816</c:v>
                </c:pt>
                <c:pt idx="324">
                  <c:v>772</c:v>
                </c:pt>
                <c:pt idx="325">
                  <c:v>804</c:v>
                </c:pt>
                <c:pt idx="326">
                  <c:v>824</c:v>
                </c:pt>
                <c:pt idx="327">
                  <c:v>800</c:v>
                </c:pt>
                <c:pt idx="328">
                  <c:v>792</c:v>
                </c:pt>
                <c:pt idx="329">
                  <c:v>844</c:v>
                </c:pt>
                <c:pt idx="330">
                  <c:v>780</c:v>
                </c:pt>
                <c:pt idx="331">
                  <c:v>832</c:v>
                </c:pt>
                <c:pt idx="332">
                  <c:v>824</c:v>
                </c:pt>
                <c:pt idx="333">
                  <c:v>816</c:v>
                </c:pt>
                <c:pt idx="334">
                  <c:v>836</c:v>
                </c:pt>
                <c:pt idx="335">
                  <c:v>852</c:v>
                </c:pt>
                <c:pt idx="336">
                  <c:v>848</c:v>
                </c:pt>
                <c:pt idx="337">
                  <c:v>848</c:v>
                </c:pt>
                <c:pt idx="338">
                  <c:v>820</c:v>
                </c:pt>
                <c:pt idx="339">
                  <c:v>844</c:v>
                </c:pt>
                <c:pt idx="340">
                  <c:v>832</c:v>
                </c:pt>
                <c:pt idx="341">
                  <c:v>808</c:v>
                </c:pt>
                <c:pt idx="342">
                  <c:v>796</c:v>
                </c:pt>
                <c:pt idx="343">
                  <c:v>828</c:v>
                </c:pt>
                <c:pt idx="344">
                  <c:v>840</c:v>
                </c:pt>
                <c:pt idx="345">
                  <c:v>860</c:v>
                </c:pt>
                <c:pt idx="346">
                  <c:v>844</c:v>
                </c:pt>
                <c:pt idx="347">
                  <c:v>824</c:v>
                </c:pt>
                <c:pt idx="348">
                  <c:v>760</c:v>
                </c:pt>
                <c:pt idx="349">
                  <c:v>864</c:v>
                </c:pt>
                <c:pt idx="350">
                  <c:v>788</c:v>
                </c:pt>
                <c:pt idx="351">
                  <c:v>872</c:v>
                </c:pt>
                <c:pt idx="352">
                  <c:v>780</c:v>
                </c:pt>
                <c:pt idx="353">
                  <c:v>804</c:v>
                </c:pt>
                <c:pt idx="354">
                  <c:v>816</c:v>
                </c:pt>
                <c:pt idx="355">
                  <c:v>808</c:v>
                </c:pt>
                <c:pt idx="356">
                  <c:v>828</c:v>
                </c:pt>
                <c:pt idx="357">
                  <c:v>804</c:v>
                </c:pt>
                <c:pt idx="358">
                  <c:v>812</c:v>
                </c:pt>
                <c:pt idx="359">
                  <c:v>796</c:v>
                </c:pt>
                <c:pt idx="360">
                  <c:v>804</c:v>
                </c:pt>
                <c:pt idx="361">
                  <c:v>852</c:v>
                </c:pt>
                <c:pt idx="362">
                  <c:v>760</c:v>
                </c:pt>
                <c:pt idx="363">
                  <c:v>768</c:v>
                </c:pt>
                <c:pt idx="364">
                  <c:v>832</c:v>
                </c:pt>
                <c:pt idx="365">
                  <c:v>832</c:v>
                </c:pt>
                <c:pt idx="366">
                  <c:v>840</c:v>
                </c:pt>
                <c:pt idx="367">
                  <c:v>852</c:v>
                </c:pt>
                <c:pt idx="368">
                  <c:v>852</c:v>
                </c:pt>
                <c:pt idx="369">
                  <c:v>836</c:v>
                </c:pt>
                <c:pt idx="370">
                  <c:v>792</c:v>
                </c:pt>
                <c:pt idx="371">
                  <c:v>872</c:v>
                </c:pt>
                <c:pt idx="372">
                  <c:v>848</c:v>
                </c:pt>
                <c:pt idx="373">
                  <c:v>708</c:v>
                </c:pt>
                <c:pt idx="374">
                  <c:v>800</c:v>
                </c:pt>
                <c:pt idx="375">
                  <c:v>828</c:v>
                </c:pt>
                <c:pt idx="376">
                  <c:v>832</c:v>
                </c:pt>
                <c:pt idx="377">
                  <c:v>872</c:v>
                </c:pt>
                <c:pt idx="378">
                  <c:v>852</c:v>
                </c:pt>
                <c:pt idx="379">
                  <c:v>828</c:v>
                </c:pt>
                <c:pt idx="380">
                  <c:v>780</c:v>
                </c:pt>
                <c:pt idx="381">
                  <c:v>896</c:v>
                </c:pt>
                <c:pt idx="382">
                  <c:v>904</c:v>
                </c:pt>
                <c:pt idx="383">
                  <c:v>872</c:v>
                </c:pt>
                <c:pt idx="384">
                  <c:v>828</c:v>
                </c:pt>
                <c:pt idx="385">
                  <c:v>804</c:v>
                </c:pt>
                <c:pt idx="386">
                  <c:v>904</c:v>
                </c:pt>
                <c:pt idx="387">
                  <c:v>856</c:v>
                </c:pt>
                <c:pt idx="388">
                  <c:v>876</c:v>
                </c:pt>
                <c:pt idx="389">
                  <c:v>852</c:v>
                </c:pt>
                <c:pt idx="390">
                  <c:v>812</c:v>
                </c:pt>
                <c:pt idx="391">
                  <c:v>796</c:v>
                </c:pt>
                <c:pt idx="392">
                  <c:v>812</c:v>
                </c:pt>
                <c:pt idx="393">
                  <c:v>852</c:v>
                </c:pt>
                <c:pt idx="394">
                  <c:v>860</c:v>
                </c:pt>
                <c:pt idx="395">
                  <c:v>852</c:v>
                </c:pt>
                <c:pt idx="396">
                  <c:v>892</c:v>
                </c:pt>
                <c:pt idx="397">
                  <c:v>892</c:v>
                </c:pt>
                <c:pt idx="398">
                  <c:v>840</c:v>
                </c:pt>
                <c:pt idx="399">
                  <c:v>888</c:v>
                </c:pt>
                <c:pt idx="400">
                  <c:v>824</c:v>
                </c:pt>
                <c:pt idx="401">
                  <c:v>860</c:v>
                </c:pt>
                <c:pt idx="402">
                  <c:v>816</c:v>
                </c:pt>
                <c:pt idx="403">
                  <c:v>816</c:v>
                </c:pt>
                <c:pt idx="404">
                  <c:v>896</c:v>
                </c:pt>
                <c:pt idx="405">
                  <c:v>848</c:v>
                </c:pt>
                <c:pt idx="406">
                  <c:v>844</c:v>
                </c:pt>
                <c:pt idx="407">
                  <c:v>908</c:v>
                </c:pt>
                <c:pt idx="408">
                  <c:v>888</c:v>
                </c:pt>
                <c:pt idx="409">
                  <c:v>904</c:v>
                </c:pt>
                <c:pt idx="410">
                  <c:v>908</c:v>
                </c:pt>
                <c:pt idx="411">
                  <c:v>904</c:v>
                </c:pt>
                <c:pt idx="412">
                  <c:v>896</c:v>
                </c:pt>
                <c:pt idx="413">
                  <c:v>720</c:v>
                </c:pt>
                <c:pt idx="414">
                  <c:v>884</c:v>
                </c:pt>
                <c:pt idx="415">
                  <c:v>828</c:v>
                </c:pt>
                <c:pt idx="416">
                  <c:v>836</c:v>
                </c:pt>
                <c:pt idx="417">
                  <c:v>872</c:v>
                </c:pt>
                <c:pt idx="418">
                  <c:v>824</c:v>
                </c:pt>
                <c:pt idx="419">
                  <c:v>788</c:v>
                </c:pt>
                <c:pt idx="420">
                  <c:v>796</c:v>
                </c:pt>
                <c:pt idx="421">
                  <c:v>908</c:v>
                </c:pt>
                <c:pt idx="422">
                  <c:v>812</c:v>
                </c:pt>
                <c:pt idx="423">
                  <c:v>844</c:v>
                </c:pt>
                <c:pt idx="424">
                  <c:v>824</c:v>
                </c:pt>
                <c:pt idx="425">
                  <c:v>880</c:v>
                </c:pt>
                <c:pt idx="426">
                  <c:v>804</c:v>
                </c:pt>
                <c:pt idx="427">
                  <c:v>796</c:v>
                </c:pt>
                <c:pt idx="428">
                  <c:v>908</c:v>
                </c:pt>
                <c:pt idx="429">
                  <c:v>868</c:v>
                </c:pt>
                <c:pt idx="430">
                  <c:v>884</c:v>
                </c:pt>
                <c:pt idx="431">
                  <c:v>888</c:v>
                </c:pt>
                <c:pt idx="432">
                  <c:v>896</c:v>
                </c:pt>
                <c:pt idx="433">
                  <c:v>820</c:v>
                </c:pt>
                <c:pt idx="434">
                  <c:v>788</c:v>
                </c:pt>
                <c:pt idx="435">
                  <c:v>812</c:v>
                </c:pt>
                <c:pt idx="436">
                  <c:v>880</c:v>
                </c:pt>
                <c:pt idx="437">
                  <c:v>908</c:v>
                </c:pt>
                <c:pt idx="438">
                  <c:v>832</c:v>
                </c:pt>
                <c:pt idx="439">
                  <c:v>836</c:v>
                </c:pt>
                <c:pt idx="440">
                  <c:v>900</c:v>
                </c:pt>
                <c:pt idx="441">
                  <c:v>908</c:v>
                </c:pt>
                <c:pt idx="442">
                  <c:v>780</c:v>
                </c:pt>
                <c:pt idx="443">
                  <c:v>796</c:v>
                </c:pt>
                <c:pt idx="444">
                  <c:v>712</c:v>
                </c:pt>
                <c:pt idx="445">
                  <c:v>820</c:v>
                </c:pt>
                <c:pt idx="446">
                  <c:v>864</c:v>
                </c:pt>
                <c:pt idx="447">
                  <c:v>824</c:v>
                </c:pt>
                <c:pt idx="448">
                  <c:v>908</c:v>
                </c:pt>
                <c:pt idx="449">
                  <c:v>832</c:v>
                </c:pt>
                <c:pt idx="450">
                  <c:v>840</c:v>
                </c:pt>
                <c:pt idx="451">
                  <c:v>816</c:v>
                </c:pt>
                <c:pt idx="452">
                  <c:v>772</c:v>
                </c:pt>
                <c:pt idx="453">
                  <c:v>904</c:v>
                </c:pt>
                <c:pt idx="454">
                  <c:v>820</c:v>
                </c:pt>
                <c:pt idx="455">
                  <c:v>836</c:v>
                </c:pt>
                <c:pt idx="456">
                  <c:v>860</c:v>
                </c:pt>
                <c:pt idx="457">
                  <c:v>880</c:v>
                </c:pt>
                <c:pt idx="458">
                  <c:v>840</c:v>
                </c:pt>
                <c:pt idx="459">
                  <c:v>844</c:v>
                </c:pt>
                <c:pt idx="460">
                  <c:v>912</c:v>
                </c:pt>
                <c:pt idx="461">
                  <c:v>876</c:v>
                </c:pt>
                <c:pt idx="462">
                  <c:v>788</c:v>
                </c:pt>
                <c:pt idx="463">
                  <c:v>912</c:v>
                </c:pt>
                <c:pt idx="464">
                  <c:v>864</c:v>
                </c:pt>
                <c:pt idx="465">
                  <c:v>864</c:v>
                </c:pt>
                <c:pt idx="466">
                  <c:v>868</c:v>
                </c:pt>
                <c:pt idx="467">
                  <c:v>876</c:v>
                </c:pt>
                <c:pt idx="468">
                  <c:v>832</c:v>
                </c:pt>
                <c:pt idx="469">
                  <c:v>900</c:v>
                </c:pt>
                <c:pt idx="470">
                  <c:v>836</c:v>
                </c:pt>
                <c:pt idx="471">
                  <c:v>856</c:v>
                </c:pt>
                <c:pt idx="472">
                  <c:v>864</c:v>
                </c:pt>
                <c:pt idx="473">
                  <c:v>804</c:v>
                </c:pt>
                <c:pt idx="474">
                  <c:v>816</c:v>
                </c:pt>
                <c:pt idx="475">
                  <c:v>852</c:v>
                </c:pt>
                <c:pt idx="476">
                  <c:v>848</c:v>
                </c:pt>
                <c:pt idx="477">
                  <c:v>912</c:v>
                </c:pt>
                <c:pt idx="478">
                  <c:v>820</c:v>
                </c:pt>
                <c:pt idx="479">
                  <c:v>908</c:v>
                </c:pt>
                <c:pt idx="480">
                  <c:v>884</c:v>
                </c:pt>
                <c:pt idx="481">
                  <c:v>820</c:v>
                </c:pt>
                <c:pt idx="482">
                  <c:v>824</c:v>
                </c:pt>
                <c:pt idx="483">
                  <c:v>808</c:v>
                </c:pt>
                <c:pt idx="484">
                  <c:v>856</c:v>
                </c:pt>
                <c:pt idx="485">
                  <c:v>864</c:v>
                </c:pt>
                <c:pt idx="486">
                  <c:v>880</c:v>
                </c:pt>
                <c:pt idx="487">
                  <c:v>824</c:v>
                </c:pt>
                <c:pt idx="488">
                  <c:v>796</c:v>
                </c:pt>
                <c:pt idx="489">
                  <c:v>864</c:v>
                </c:pt>
                <c:pt idx="490">
                  <c:v>892</c:v>
                </c:pt>
                <c:pt idx="491">
                  <c:v>848</c:v>
                </c:pt>
                <c:pt idx="492">
                  <c:v>908</c:v>
                </c:pt>
                <c:pt idx="493">
                  <c:v>884</c:v>
                </c:pt>
                <c:pt idx="494">
                  <c:v>788</c:v>
                </c:pt>
                <c:pt idx="495">
                  <c:v>812</c:v>
                </c:pt>
                <c:pt idx="496">
                  <c:v>844</c:v>
                </c:pt>
                <c:pt idx="497">
                  <c:v>912</c:v>
                </c:pt>
                <c:pt idx="498">
                  <c:v>904</c:v>
                </c:pt>
                <c:pt idx="499">
                  <c:v>840</c:v>
                </c:pt>
                <c:pt idx="500">
                  <c:v>812</c:v>
                </c:pt>
                <c:pt idx="501">
                  <c:v>848</c:v>
                </c:pt>
                <c:pt idx="502">
                  <c:v>840</c:v>
                </c:pt>
                <c:pt idx="503">
                  <c:v>884</c:v>
                </c:pt>
                <c:pt idx="504">
                  <c:v>824</c:v>
                </c:pt>
                <c:pt idx="505">
                  <c:v>876</c:v>
                </c:pt>
                <c:pt idx="506">
                  <c:v>832</c:v>
                </c:pt>
                <c:pt idx="507">
                  <c:v>908</c:v>
                </c:pt>
                <c:pt idx="508">
                  <c:v>824</c:v>
                </c:pt>
                <c:pt idx="509">
                  <c:v>848</c:v>
                </c:pt>
                <c:pt idx="510">
                  <c:v>912</c:v>
                </c:pt>
                <c:pt idx="511">
                  <c:v>892</c:v>
                </c:pt>
                <c:pt idx="512">
                  <c:v>824</c:v>
                </c:pt>
                <c:pt idx="513">
                  <c:v>812</c:v>
                </c:pt>
                <c:pt idx="514">
                  <c:v>872</c:v>
                </c:pt>
                <c:pt idx="515">
                  <c:v>824</c:v>
                </c:pt>
                <c:pt idx="516">
                  <c:v>912</c:v>
                </c:pt>
                <c:pt idx="517">
                  <c:v>884</c:v>
                </c:pt>
                <c:pt idx="518">
                  <c:v>892</c:v>
                </c:pt>
                <c:pt idx="519">
                  <c:v>844</c:v>
                </c:pt>
                <c:pt idx="520">
                  <c:v>788</c:v>
                </c:pt>
                <c:pt idx="521">
                  <c:v>856</c:v>
                </c:pt>
                <c:pt idx="522">
                  <c:v>820</c:v>
                </c:pt>
                <c:pt idx="523">
                  <c:v>752</c:v>
                </c:pt>
                <c:pt idx="524">
                  <c:v>804</c:v>
                </c:pt>
                <c:pt idx="525">
                  <c:v>844</c:v>
                </c:pt>
                <c:pt idx="526">
                  <c:v>904</c:v>
                </c:pt>
                <c:pt idx="527">
                  <c:v>856</c:v>
                </c:pt>
                <c:pt idx="528">
                  <c:v>880</c:v>
                </c:pt>
                <c:pt idx="529">
                  <c:v>768</c:v>
                </c:pt>
                <c:pt idx="530">
                  <c:v>872</c:v>
                </c:pt>
                <c:pt idx="531">
                  <c:v>824</c:v>
                </c:pt>
                <c:pt idx="532">
                  <c:v>868</c:v>
                </c:pt>
                <c:pt idx="533">
                  <c:v>860</c:v>
                </c:pt>
                <c:pt idx="534">
                  <c:v>904</c:v>
                </c:pt>
                <c:pt idx="535">
                  <c:v>840</c:v>
                </c:pt>
                <c:pt idx="536">
                  <c:v>836</c:v>
                </c:pt>
                <c:pt idx="537">
                  <c:v>876</c:v>
                </c:pt>
                <c:pt idx="538">
                  <c:v>844</c:v>
                </c:pt>
                <c:pt idx="539">
                  <c:v>896</c:v>
                </c:pt>
                <c:pt idx="540">
                  <c:v>888</c:v>
                </c:pt>
                <c:pt idx="541">
                  <c:v>892</c:v>
                </c:pt>
                <c:pt idx="542">
                  <c:v>816</c:v>
                </c:pt>
                <c:pt idx="543">
                  <c:v>880</c:v>
                </c:pt>
                <c:pt idx="544">
                  <c:v>888</c:v>
                </c:pt>
                <c:pt idx="545">
                  <c:v>852</c:v>
                </c:pt>
                <c:pt idx="546">
                  <c:v>868</c:v>
                </c:pt>
                <c:pt idx="547">
                  <c:v>892</c:v>
                </c:pt>
                <c:pt idx="548">
                  <c:v>912</c:v>
                </c:pt>
                <c:pt idx="549">
                  <c:v>860</c:v>
                </c:pt>
                <c:pt idx="550">
                  <c:v>832</c:v>
                </c:pt>
                <c:pt idx="551">
                  <c:v>852</c:v>
                </c:pt>
                <c:pt idx="552">
                  <c:v>696</c:v>
                </c:pt>
                <c:pt idx="553">
                  <c:v>824</c:v>
                </c:pt>
                <c:pt idx="554">
                  <c:v>828</c:v>
                </c:pt>
                <c:pt idx="555">
                  <c:v>800</c:v>
                </c:pt>
                <c:pt idx="556">
                  <c:v>812</c:v>
                </c:pt>
                <c:pt idx="557">
                  <c:v>904</c:v>
                </c:pt>
                <c:pt idx="558">
                  <c:v>884</c:v>
                </c:pt>
                <c:pt idx="559">
                  <c:v>820</c:v>
                </c:pt>
                <c:pt idx="560">
                  <c:v>820</c:v>
                </c:pt>
                <c:pt idx="561">
                  <c:v>848</c:v>
                </c:pt>
                <c:pt idx="562">
                  <c:v>884</c:v>
                </c:pt>
                <c:pt idx="563">
                  <c:v>892</c:v>
                </c:pt>
                <c:pt idx="564">
                  <c:v>868</c:v>
                </c:pt>
                <c:pt idx="565">
                  <c:v>844</c:v>
                </c:pt>
                <c:pt idx="566">
                  <c:v>820</c:v>
                </c:pt>
                <c:pt idx="567">
                  <c:v>912</c:v>
                </c:pt>
                <c:pt idx="568">
                  <c:v>824</c:v>
                </c:pt>
                <c:pt idx="569">
                  <c:v>856</c:v>
                </c:pt>
                <c:pt idx="570">
                  <c:v>848</c:v>
                </c:pt>
                <c:pt idx="571">
                  <c:v>860</c:v>
                </c:pt>
                <c:pt idx="572">
                  <c:v>812</c:v>
                </c:pt>
                <c:pt idx="573">
                  <c:v>852</c:v>
                </c:pt>
                <c:pt idx="574">
                  <c:v>900</c:v>
                </c:pt>
                <c:pt idx="575">
                  <c:v>828</c:v>
                </c:pt>
                <c:pt idx="576">
                  <c:v>820</c:v>
                </c:pt>
                <c:pt idx="577">
                  <c:v>876</c:v>
                </c:pt>
                <c:pt idx="578">
                  <c:v>880</c:v>
                </c:pt>
                <c:pt idx="579">
                  <c:v>912</c:v>
                </c:pt>
                <c:pt idx="580">
                  <c:v>828</c:v>
                </c:pt>
                <c:pt idx="581">
                  <c:v>848</c:v>
                </c:pt>
                <c:pt idx="582">
                  <c:v>764</c:v>
                </c:pt>
                <c:pt idx="583">
                  <c:v>864</c:v>
                </c:pt>
                <c:pt idx="584">
                  <c:v>824</c:v>
                </c:pt>
                <c:pt idx="585">
                  <c:v>812</c:v>
                </c:pt>
                <c:pt idx="586">
                  <c:v>844</c:v>
                </c:pt>
                <c:pt idx="587">
                  <c:v>840</c:v>
                </c:pt>
                <c:pt idx="588">
                  <c:v>808</c:v>
                </c:pt>
                <c:pt idx="589">
                  <c:v>832</c:v>
                </c:pt>
                <c:pt idx="590">
                  <c:v>844</c:v>
                </c:pt>
                <c:pt idx="591">
                  <c:v>808</c:v>
                </c:pt>
                <c:pt idx="592">
                  <c:v>908</c:v>
                </c:pt>
                <c:pt idx="593">
                  <c:v>876</c:v>
                </c:pt>
                <c:pt idx="594">
                  <c:v>840</c:v>
                </c:pt>
                <c:pt idx="595">
                  <c:v>796</c:v>
                </c:pt>
                <c:pt idx="596">
                  <c:v>900</c:v>
                </c:pt>
                <c:pt idx="597">
                  <c:v>832</c:v>
                </c:pt>
                <c:pt idx="598">
                  <c:v>804</c:v>
                </c:pt>
                <c:pt idx="599">
                  <c:v>804</c:v>
                </c:pt>
                <c:pt idx="600">
                  <c:v>828</c:v>
                </c:pt>
                <c:pt idx="601">
                  <c:v>824</c:v>
                </c:pt>
                <c:pt idx="602">
                  <c:v>888</c:v>
                </c:pt>
                <c:pt idx="603">
                  <c:v>860</c:v>
                </c:pt>
                <c:pt idx="604">
                  <c:v>860</c:v>
                </c:pt>
                <c:pt idx="605">
                  <c:v>828</c:v>
                </c:pt>
                <c:pt idx="606">
                  <c:v>880</c:v>
                </c:pt>
                <c:pt idx="607">
                  <c:v>808</c:v>
                </c:pt>
                <c:pt idx="608">
                  <c:v>820</c:v>
                </c:pt>
                <c:pt idx="609">
                  <c:v>800</c:v>
                </c:pt>
                <c:pt idx="610">
                  <c:v>892</c:v>
                </c:pt>
                <c:pt idx="611">
                  <c:v>772</c:v>
                </c:pt>
                <c:pt idx="612">
                  <c:v>836</c:v>
                </c:pt>
                <c:pt idx="613">
                  <c:v>884</c:v>
                </c:pt>
                <c:pt idx="614">
                  <c:v>844</c:v>
                </c:pt>
                <c:pt idx="615">
                  <c:v>844</c:v>
                </c:pt>
                <c:pt idx="616">
                  <c:v>796</c:v>
                </c:pt>
                <c:pt idx="617">
                  <c:v>820</c:v>
                </c:pt>
                <c:pt idx="618">
                  <c:v>872</c:v>
                </c:pt>
                <c:pt idx="619">
                  <c:v>896</c:v>
                </c:pt>
                <c:pt idx="620">
                  <c:v>788</c:v>
                </c:pt>
                <c:pt idx="621">
                  <c:v>848</c:v>
                </c:pt>
                <c:pt idx="622">
                  <c:v>872</c:v>
                </c:pt>
                <c:pt idx="623">
                  <c:v>800</c:v>
                </c:pt>
                <c:pt idx="624">
                  <c:v>796</c:v>
                </c:pt>
                <c:pt idx="625">
                  <c:v>812</c:v>
                </c:pt>
                <c:pt idx="626">
                  <c:v>904</c:v>
                </c:pt>
                <c:pt idx="627">
                  <c:v>796</c:v>
                </c:pt>
                <c:pt idx="628">
                  <c:v>816</c:v>
                </c:pt>
                <c:pt idx="629">
                  <c:v>804</c:v>
                </c:pt>
                <c:pt idx="630">
                  <c:v>792</c:v>
                </c:pt>
                <c:pt idx="631">
                  <c:v>812</c:v>
                </c:pt>
                <c:pt idx="632">
                  <c:v>788</c:v>
                </c:pt>
                <c:pt idx="633">
                  <c:v>840</c:v>
                </c:pt>
                <c:pt idx="634">
                  <c:v>832</c:v>
                </c:pt>
                <c:pt idx="635">
                  <c:v>848</c:v>
                </c:pt>
                <c:pt idx="636">
                  <c:v>812</c:v>
                </c:pt>
                <c:pt idx="637">
                  <c:v>788</c:v>
                </c:pt>
                <c:pt idx="638">
                  <c:v>836</c:v>
                </c:pt>
                <c:pt idx="639">
                  <c:v>768</c:v>
                </c:pt>
                <c:pt idx="640">
                  <c:v>796</c:v>
                </c:pt>
                <c:pt idx="641">
                  <c:v>852</c:v>
                </c:pt>
                <c:pt idx="642">
                  <c:v>812</c:v>
                </c:pt>
                <c:pt idx="643">
                  <c:v>808</c:v>
                </c:pt>
                <c:pt idx="644">
                  <c:v>800</c:v>
                </c:pt>
                <c:pt idx="645">
                  <c:v>884</c:v>
                </c:pt>
                <c:pt idx="646">
                  <c:v>848</c:v>
                </c:pt>
                <c:pt idx="647">
                  <c:v>772</c:v>
                </c:pt>
                <c:pt idx="648">
                  <c:v>828</c:v>
                </c:pt>
                <c:pt idx="649">
                  <c:v>820</c:v>
                </c:pt>
                <c:pt idx="650">
                  <c:v>900</c:v>
                </c:pt>
                <c:pt idx="651">
                  <c:v>848</c:v>
                </c:pt>
                <c:pt idx="652">
                  <c:v>848</c:v>
                </c:pt>
                <c:pt idx="653">
                  <c:v>864</c:v>
                </c:pt>
                <c:pt idx="654">
                  <c:v>840</c:v>
                </c:pt>
                <c:pt idx="655">
                  <c:v>860</c:v>
                </c:pt>
                <c:pt idx="656">
                  <c:v>844</c:v>
                </c:pt>
                <c:pt idx="657">
                  <c:v>876</c:v>
                </c:pt>
                <c:pt idx="658">
                  <c:v>848</c:v>
                </c:pt>
                <c:pt idx="659">
                  <c:v>856</c:v>
                </c:pt>
                <c:pt idx="660">
                  <c:v>840</c:v>
                </c:pt>
                <c:pt idx="661">
                  <c:v>864</c:v>
                </c:pt>
                <c:pt idx="662">
                  <c:v>796</c:v>
                </c:pt>
                <c:pt idx="663">
                  <c:v>800</c:v>
                </c:pt>
                <c:pt idx="664">
                  <c:v>904</c:v>
                </c:pt>
                <c:pt idx="665">
                  <c:v>788</c:v>
                </c:pt>
                <c:pt idx="666">
                  <c:v>812</c:v>
                </c:pt>
                <c:pt idx="667">
                  <c:v>828</c:v>
                </c:pt>
                <c:pt idx="668">
                  <c:v>904</c:v>
                </c:pt>
                <c:pt idx="669">
                  <c:v>808</c:v>
                </c:pt>
                <c:pt idx="670">
                  <c:v>840</c:v>
                </c:pt>
                <c:pt idx="671">
                  <c:v>824</c:v>
                </c:pt>
                <c:pt idx="672">
                  <c:v>800</c:v>
                </c:pt>
                <c:pt idx="673">
                  <c:v>848</c:v>
                </c:pt>
                <c:pt idx="674">
                  <c:v>836</c:v>
                </c:pt>
                <c:pt idx="675">
                  <c:v>912</c:v>
                </c:pt>
                <c:pt idx="676">
                  <c:v>768</c:v>
                </c:pt>
                <c:pt idx="677">
                  <c:v>892</c:v>
                </c:pt>
                <c:pt idx="678">
                  <c:v>836</c:v>
                </c:pt>
                <c:pt idx="679">
                  <c:v>724</c:v>
                </c:pt>
                <c:pt idx="680">
                  <c:v>904</c:v>
                </c:pt>
                <c:pt idx="681">
                  <c:v>868</c:v>
                </c:pt>
                <c:pt idx="682">
                  <c:v>920</c:v>
                </c:pt>
                <c:pt idx="683">
                  <c:v>836</c:v>
                </c:pt>
                <c:pt idx="684">
                  <c:v>884</c:v>
                </c:pt>
                <c:pt idx="685">
                  <c:v>888</c:v>
                </c:pt>
                <c:pt idx="686">
                  <c:v>812</c:v>
                </c:pt>
                <c:pt idx="687">
                  <c:v>876</c:v>
                </c:pt>
                <c:pt idx="688">
                  <c:v>816</c:v>
                </c:pt>
                <c:pt idx="689">
                  <c:v>848</c:v>
                </c:pt>
                <c:pt idx="690">
                  <c:v>872</c:v>
                </c:pt>
                <c:pt idx="691">
                  <c:v>824</c:v>
                </c:pt>
                <c:pt idx="692">
                  <c:v>856</c:v>
                </c:pt>
                <c:pt idx="693">
                  <c:v>888</c:v>
                </c:pt>
                <c:pt idx="694">
                  <c:v>884</c:v>
                </c:pt>
                <c:pt idx="695">
                  <c:v>896</c:v>
                </c:pt>
                <c:pt idx="696">
                  <c:v>920</c:v>
                </c:pt>
                <c:pt idx="697">
                  <c:v>796</c:v>
                </c:pt>
                <c:pt idx="698">
                  <c:v>884</c:v>
                </c:pt>
                <c:pt idx="699">
                  <c:v>864</c:v>
                </c:pt>
                <c:pt idx="700">
                  <c:v>860</c:v>
                </c:pt>
                <c:pt idx="701">
                  <c:v>796</c:v>
                </c:pt>
                <c:pt idx="702">
                  <c:v>804</c:v>
                </c:pt>
                <c:pt idx="703">
                  <c:v>900</c:v>
                </c:pt>
                <c:pt idx="704">
                  <c:v>916</c:v>
                </c:pt>
                <c:pt idx="705">
                  <c:v>860</c:v>
                </c:pt>
                <c:pt idx="706">
                  <c:v>788</c:v>
                </c:pt>
                <c:pt idx="707">
                  <c:v>840</c:v>
                </c:pt>
                <c:pt idx="708">
                  <c:v>904</c:v>
                </c:pt>
                <c:pt idx="709">
                  <c:v>832</c:v>
                </c:pt>
                <c:pt idx="710">
                  <c:v>904</c:v>
                </c:pt>
                <c:pt idx="711">
                  <c:v>888</c:v>
                </c:pt>
                <c:pt idx="712">
                  <c:v>840</c:v>
                </c:pt>
                <c:pt idx="713">
                  <c:v>848</c:v>
                </c:pt>
                <c:pt idx="714">
                  <c:v>812</c:v>
                </c:pt>
                <c:pt idx="715">
                  <c:v>920</c:v>
                </c:pt>
                <c:pt idx="716">
                  <c:v>752</c:v>
                </c:pt>
                <c:pt idx="717">
                  <c:v>904</c:v>
                </c:pt>
                <c:pt idx="718">
                  <c:v>876</c:v>
                </c:pt>
                <c:pt idx="719">
                  <c:v>812</c:v>
                </c:pt>
                <c:pt idx="720">
                  <c:v>784</c:v>
                </c:pt>
                <c:pt idx="721">
                  <c:v>828</c:v>
                </c:pt>
                <c:pt idx="722">
                  <c:v>836</c:v>
                </c:pt>
                <c:pt idx="723">
                  <c:v>824</c:v>
                </c:pt>
                <c:pt idx="724">
                  <c:v>868</c:v>
                </c:pt>
                <c:pt idx="725">
                  <c:v>840</c:v>
                </c:pt>
                <c:pt idx="726">
                  <c:v>920</c:v>
                </c:pt>
                <c:pt idx="727">
                  <c:v>812</c:v>
                </c:pt>
                <c:pt idx="728">
                  <c:v>848</c:v>
                </c:pt>
                <c:pt idx="729">
                  <c:v>892</c:v>
                </c:pt>
                <c:pt idx="730">
                  <c:v>812</c:v>
                </c:pt>
                <c:pt idx="731">
                  <c:v>864</c:v>
                </c:pt>
                <c:pt idx="732">
                  <c:v>884</c:v>
                </c:pt>
                <c:pt idx="733">
                  <c:v>852</c:v>
                </c:pt>
                <c:pt idx="734">
                  <c:v>880</c:v>
                </c:pt>
                <c:pt idx="735">
                  <c:v>772</c:v>
                </c:pt>
                <c:pt idx="736">
                  <c:v>824</c:v>
                </c:pt>
                <c:pt idx="737">
                  <c:v>844</c:v>
                </c:pt>
                <c:pt idx="738">
                  <c:v>852</c:v>
                </c:pt>
                <c:pt idx="739">
                  <c:v>904</c:v>
                </c:pt>
                <c:pt idx="740">
                  <c:v>832</c:v>
                </c:pt>
                <c:pt idx="741">
                  <c:v>824</c:v>
                </c:pt>
                <c:pt idx="742">
                  <c:v>812</c:v>
                </c:pt>
                <c:pt idx="743">
                  <c:v>864</c:v>
                </c:pt>
                <c:pt idx="744">
                  <c:v>816</c:v>
                </c:pt>
                <c:pt idx="745">
                  <c:v>920</c:v>
                </c:pt>
                <c:pt idx="746">
                  <c:v>800</c:v>
                </c:pt>
                <c:pt idx="747">
                  <c:v>840</c:v>
                </c:pt>
                <c:pt idx="748">
                  <c:v>872</c:v>
                </c:pt>
                <c:pt idx="749">
                  <c:v>848</c:v>
                </c:pt>
                <c:pt idx="750">
                  <c:v>824</c:v>
                </c:pt>
                <c:pt idx="751">
                  <c:v>840</c:v>
                </c:pt>
                <c:pt idx="752">
                  <c:v>848</c:v>
                </c:pt>
                <c:pt idx="753">
                  <c:v>884</c:v>
                </c:pt>
                <c:pt idx="754">
                  <c:v>844</c:v>
                </c:pt>
                <c:pt idx="755">
                  <c:v>812</c:v>
                </c:pt>
                <c:pt idx="756">
                  <c:v>792</c:v>
                </c:pt>
                <c:pt idx="757">
                  <c:v>864</c:v>
                </c:pt>
                <c:pt idx="758">
                  <c:v>900</c:v>
                </c:pt>
                <c:pt idx="759">
                  <c:v>888</c:v>
                </c:pt>
                <c:pt idx="760">
                  <c:v>880</c:v>
                </c:pt>
                <c:pt idx="761">
                  <c:v>920</c:v>
                </c:pt>
                <c:pt idx="762">
                  <c:v>820</c:v>
                </c:pt>
                <c:pt idx="763">
                  <c:v>792</c:v>
                </c:pt>
                <c:pt idx="764">
                  <c:v>832</c:v>
                </c:pt>
                <c:pt idx="765">
                  <c:v>840</c:v>
                </c:pt>
                <c:pt idx="766">
                  <c:v>888</c:v>
                </c:pt>
                <c:pt idx="767">
                  <c:v>852</c:v>
                </c:pt>
                <c:pt idx="768">
                  <c:v>820</c:v>
                </c:pt>
                <c:pt idx="769">
                  <c:v>856</c:v>
                </c:pt>
                <c:pt idx="770">
                  <c:v>892</c:v>
                </c:pt>
                <c:pt idx="771">
                  <c:v>788</c:v>
                </c:pt>
                <c:pt idx="772">
                  <c:v>832</c:v>
                </c:pt>
                <c:pt idx="773">
                  <c:v>800</c:v>
                </c:pt>
                <c:pt idx="774">
                  <c:v>872</c:v>
                </c:pt>
                <c:pt idx="775">
                  <c:v>820</c:v>
                </c:pt>
                <c:pt idx="776">
                  <c:v>840</c:v>
                </c:pt>
                <c:pt idx="777">
                  <c:v>820</c:v>
                </c:pt>
                <c:pt idx="778">
                  <c:v>872</c:v>
                </c:pt>
                <c:pt idx="779">
                  <c:v>868</c:v>
                </c:pt>
                <c:pt idx="780">
                  <c:v>828</c:v>
                </c:pt>
                <c:pt idx="781">
                  <c:v>856</c:v>
                </c:pt>
                <c:pt idx="782">
                  <c:v>796</c:v>
                </c:pt>
                <c:pt idx="783">
                  <c:v>856</c:v>
                </c:pt>
                <c:pt idx="784">
                  <c:v>900</c:v>
                </c:pt>
                <c:pt idx="785">
                  <c:v>904</c:v>
                </c:pt>
                <c:pt idx="786">
                  <c:v>840</c:v>
                </c:pt>
                <c:pt idx="787">
                  <c:v>852</c:v>
                </c:pt>
                <c:pt idx="788">
                  <c:v>872</c:v>
                </c:pt>
                <c:pt idx="789">
                  <c:v>832</c:v>
                </c:pt>
                <c:pt idx="790">
                  <c:v>856</c:v>
                </c:pt>
                <c:pt idx="791">
                  <c:v>872</c:v>
                </c:pt>
                <c:pt idx="792">
                  <c:v>832</c:v>
                </c:pt>
                <c:pt idx="793">
                  <c:v>860</c:v>
                </c:pt>
                <c:pt idx="794">
                  <c:v>900</c:v>
                </c:pt>
                <c:pt idx="795">
                  <c:v>820</c:v>
                </c:pt>
                <c:pt idx="796">
                  <c:v>792</c:v>
                </c:pt>
                <c:pt idx="797">
                  <c:v>920</c:v>
                </c:pt>
                <c:pt idx="798">
                  <c:v>868</c:v>
                </c:pt>
                <c:pt idx="799">
                  <c:v>868</c:v>
                </c:pt>
                <c:pt idx="800">
                  <c:v>876</c:v>
                </c:pt>
                <c:pt idx="801">
                  <c:v>832</c:v>
                </c:pt>
                <c:pt idx="802">
                  <c:v>820</c:v>
                </c:pt>
                <c:pt idx="803">
                  <c:v>868</c:v>
                </c:pt>
                <c:pt idx="804">
                  <c:v>816</c:v>
                </c:pt>
                <c:pt idx="805">
                  <c:v>844</c:v>
                </c:pt>
                <c:pt idx="806">
                  <c:v>796</c:v>
                </c:pt>
                <c:pt idx="807">
                  <c:v>816</c:v>
                </c:pt>
                <c:pt idx="808">
                  <c:v>824</c:v>
                </c:pt>
                <c:pt idx="809">
                  <c:v>880</c:v>
                </c:pt>
                <c:pt idx="810">
                  <c:v>772</c:v>
                </c:pt>
                <c:pt idx="811">
                  <c:v>848</c:v>
                </c:pt>
                <c:pt idx="812">
                  <c:v>920</c:v>
                </c:pt>
                <c:pt idx="813">
                  <c:v>888</c:v>
                </c:pt>
                <c:pt idx="814">
                  <c:v>864</c:v>
                </c:pt>
                <c:pt idx="815">
                  <c:v>820</c:v>
                </c:pt>
                <c:pt idx="816">
                  <c:v>888</c:v>
                </c:pt>
                <c:pt idx="817">
                  <c:v>828</c:v>
                </c:pt>
                <c:pt idx="818">
                  <c:v>872</c:v>
                </c:pt>
                <c:pt idx="819">
                  <c:v>836</c:v>
                </c:pt>
                <c:pt idx="820">
                  <c:v>804</c:v>
                </c:pt>
                <c:pt idx="821">
                  <c:v>776</c:v>
                </c:pt>
                <c:pt idx="822">
                  <c:v>876</c:v>
                </c:pt>
                <c:pt idx="823">
                  <c:v>840</c:v>
                </c:pt>
                <c:pt idx="824">
                  <c:v>920</c:v>
                </c:pt>
                <c:pt idx="825">
                  <c:v>920</c:v>
                </c:pt>
                <c:pt idx="826">
                  <c:v>892</c:v>
                </c:pt>
                <c:pt idx="827">
                  <c:v>836</c:v>
                </c:pt>
                <c:pt idx="828">
                  <c:v>820</c:v>
                </c:pt>
                <c:pt idx="829">
                  <c:v>896</c:v>
                </c:pt>
                <c:pt idx="830">
                  <c:v>788</c:v>
                </c:pt>
                <c:pt idx="831">
                  <c:v>868</c:v>
                </c:pt>
                <c:pt idx="832">
                  <c:v>820</c:v>
                </c:pt>
                <c:pt idx="833">
                  <c:v>852</c:v>
                </c:pt>
                <c:pt idx="834">
                  <c:v>936</c:v>
                </c:pt>
                <c:pt idx="835">
                  <c:v>856</c:v>
                </c:pt>
                <c:pt idx="836">
                  <c:v>920</c:v>
                </c:pt>
                <c:pt idx="837">
                  <c:v>936</c:v>
                </c:pt>
                <c:pt idx="838">
                  <c:v>828</c:v>
                </c:pt>
                <c:pt idx="839">
                  <c:v>876</c:v>
                </c:pt>
                <c:pt idx="840">
                  <c:v>852</c:v>
                </c:pt>
                <c:pt idx="841">
                  <c:v>776</c:v>
                </c:pt>
                <c:pt idx="842">
                  <c:v>888</c:v>
                </c:pt>
                <c:pt idx="843">
                  <c:v>860</c:v>
                </c:pt>
                <c:pt idx="844">
                  <c:v>816</c:v>
                </c:pt>
                <c:pt idx="845">
                  <c:v>808</c:v>
                </c:pt>
                <c:pt idx="846">
                  <c:v>836</c:v>
                </c:pt>
                <c:pt idx="847">
                  <c:v>852</c:v>
                </c:pt>
                <c:pt idx="848">
                  <c:v>892</c:v>
                </c:pt>
                <c:pt idx="849">
                  <c:v>808</c:v>
                </c:pt>
                <c:pt idx="850">
                  <c:v>832</c:v>
                </c:pt>
                <c:pt idx="851">
                  <c:v>800</c:v>
                </c:pt>
                <c:pt idx="852">
                  <c:v>872</c:v>
                </c:pt>
                <c:pt idx="853">
                  <c:v>880</c:v>
                </c:pt>
                <c:pt idx="854">
                  <c:v>852</c:v>
                </c:pt>
                <c:pt idx="855">
                  <c:v>888</c:v>
                </c:pt>
                <c:pt idx="856">
                  <c:v>860</c:v>
                </c:pt>
                <c:pt idx="857">
                  <c:v>896</c:v>
                </c:pt>
                <c:pt idx="858">
                  <c:v>852</c:v>
                </c:pt>
                <c:pt idx="859">
                  <c:v>868</c:v>
                </c:pt>
                <c:pt idx="860">
                  <c:v>856</c:v>
                </c:pt>
                <c:pt idx="861">
                  <c:v>828</c:v>
                </c:pt>
                <c:pt idx="862">
                  <c:v>840</c:v>
                </c:pt>
                <c:pt idx="863">
                  <c:v>844</c:v>
                </c:pt>
                <c:pt idx="864">
                  <c:v>852</c:v>
                </c:pt>
                <c:pt idx="865">
                  <c:v>840</c:v>
                </c:pt>
                <c:pt idx="866">
                  <c:v>864</c:v>
                </c:pt>
                <c:pt idx="867">
                  <c:v>932</c:v>
                </c:pt>
                <c:pt idx="868">
                  <c:v>824</c:v>
                </c:pt>
                <c:pt idx="869">
                  <c:v>880</c:v>
                </c:pt>
                <c:pt idx="870">
                  <c:v>852</c:v>
                </c:pt>
                <c:pt idx="871">
                  <c:v>872</c:v>
                </c:pt>
                <c:pt idx="872">
                  <c:v>812</c:v>
                </c:pt>
                <c:pt idx="873">
                  <c:v>908</c:v>
                </c:pt>
                <c:pt idx="874">
                  <c:v>828</c:v>
                </c:pt>
                <c:pt idx="875">
                  <c:v>888</c:v>
                </c:pt>
                <c:pt idx="876">
                  <c:v>816</c:v>
                </c:pt>
                <c:pt idx="877">
                  <c:v>888</c:v>
                </c:pt>
                <c:pt idx="878">
                  <c:v>864</c:v>
                </c:pt>
                <c:pt idx="879">
                  <c:v>876</c:v>
                </c:pt>
                <c:pt idx="880">
                  <c:v>936</c:v>
                </c:pt>
                <c:pt idx="881">
                  <c:v>852</c:v>
                </c:pt>
                <c:pt idx="882">
                  <c:v>684</c:v>
                </c:pt>
                <c:pt idx="883">
                  <c:v>816</c:v>
                </c:pt>
                <c:pt idx="884">
                  <c:v>848</c:v>
                </c:pt>
                <c:pt idx="885">
                  <c:v>800</c:v>
                </c:pt>
                <c:pt idx="886">
                  <c:v>736</c:v>
                </c:pt>
                <c:pt idx="887">
                  <c:v>876</c:v>
                </c:pt>
                <c:pt idx="888">
                  <c:v>800</c:v>
                </c:pt>
                <c:pt idx="889">
                  <c:v>872</c:v>
                </c:pt>
                <c:pt idx="890">
                  <c:v>916</c:v>
                </c:pt>
                <c:pt idx="891">
                  <c:v>804</c:v>
                </c:pt>
                <c:pt idx="892">
                  <c:v>860</c:v>
                </c:pt>
                <c:pt idx="893">
                  <c:v>912</c:v>
                </c:pt>
                <c:pt idx="894">
                  <c:v>844</c:v>
                </c:pt>
                <c:pt idx="895">
                  <c:v>860</c:v>
                </c:pt>
                <c:pt idx="896">
                  <c:v>828</c:v>
                </c:pt>
                <c:pt idx="897">
                  <c:v>868</c:v>
                </c:pt>
                <c:pt idx="898">
                  <c:v>832</c:v>
                </c:pt>
                <c:pt idx="899">
                  <c:v>836</c:v>
                </c:pt>
                <c:pt idx="900">
                  <c:v>884</c:v>
                </c:pt>
                <c:pt idx="901">
                  <c:v>888</c:v>
                </c:pt>
                <c:pt idx="902">
                  <c:v>852</c:v>
                </c:pt>
                <c:pt idx="903">
                  <c:v>936</c:v>
                </c:pt>
                <c:pt idx="904">
                  <c:v>876</c:v>
                </c:pt>
                <c:pt idx="905">
                  <c:v>880</c:v>
                </c:pt>
                <c:pt idx="906">
                  <c:v>932</c:v>
                </c:pt>
                <c:pt idx="907">
                  <c:v>800</c:v>
                </c:pt>
                <c:pt idx="908">
                  <c:v>828</c:v>
                </c:pt>
                <c:pt idx="909">
                  <c:v>820</c:v>
                </c:pt>
                <c:pt idx="910">
                  <c:v>848</c:v>
                </c:pt>
                <c:pt idx="911">
                  <c:v>796</c:v>
                </c:pt>
                <c:pt idx="912">
                  <c:v>876</c:v>
                </c:pt>
                <c:pt idx="913">
                  <c:v>832</c:v>
                </c:pt>
                <c:pt idx="914">
                  <c:v>800</c:v>
                </c:pt>
                <c:pt idx="915">
                  <c:v>848</c:v>
                </c:pt>
                <c:pt idx="916">
                  <c:v>868</c:v>
                </c:pt>
                <c:pt idx="917">
                  <c:v>888</c:v>
                </c:pt>
                <c:pt idx="918">
                  <c:v>840</c:v>
                </c:pt>
                <c:pt idx="919">
                  <c:v>744</c:v>
                </c:pt>
                <c:pt idx="920">
                  <c:v>864</c:v>
                </c:pt>
                <c:pt idx="921">
                  <c:v>832</c:v>
                </c:pt>
                <c:pt idx="922">
                  <c:v>828</c:v>
                </c:pt>
                <c:pt idx="923">
                  <c:v>844</c:v>
                </c:pt>
                <c:pt idx="924">
                  <c:v>864</c:v>
                </c:pt>
                <c:pt idx="925">
                  <c:v>892</c:v>
                </c:pt>
                <c:pt idx="926">
                  <c:v>892</c:v>
                </c:pt>
                <c:pt idx="927">
                  <c:v>756</c:v>
                </c:pt>
                <c:pt idx="928">
                  <c:v>836</c:v>
                </c:pt>
                <c:pt idx="929">
                  <c:v>920</c:v>
                </c:pt>
                <c:pt idx="930">
                  <c:v>808</c:v>
                </c:pt>
                <c:pt idx="931">
                  <c:v>892</c:v>
                </c:pt>
                <c:pt idx="932">
                  <c:v>896</c:v>
                </c:pt>
                <c:pt idx="933">
                  <c:v>824</c:v>
                </c:pt>
                <c:pt idx="934">
                  <c:v>816</c:v>
                </c:pt>
                <c:pt idx="935">
                  <c:v>872</c:v>
                </c:pt>
                <c:pt idx="936">
                  <c:v>888</c:v>
                </c:pt>
                <c:pt idx="937">
                  <c:v>892</c:v>
                </c:pt>
                <c:pt idx="938">
                  <c:v>848</c:v>
                </c:pt>
                <c:pt idx="939">
                  <c:v>784</c:v>
                </c:pt>
                <c:pt idx="940">
                  <c:v>756</c:v>
                </c:pt>
                <c:pt idx="941">
                  <c:v>788</c:v>
                </c:pt>
                <c:pt idx="942">
                  <c:v>824</c:v>
                </c:pt>
                <c:pt idx="943">
                  <c:v>884</c:v>
                </c:pt>
                <c:pt idx="944">
                  <c:v>856</c:v>
                </c:pt>
                <c:pt idx="945">
                  <c:v>852</c:v>
                </c:pt>
                <c:pt idx="946">
                  <c:v>820</c:v>
                </c:pt>
                <c:pt idx="947">
                  <c:v>856</c:v>
                </c:pt>
                <c:pt idx="948">
                  <c:v>892</c:v>
                </c:pt>
                <c:pt idx="949">
                  <c:v>900</c:v>
                </c:pt>
                <c:pt idx="950">
                  <c:v>708</c:v>
                </c:pt>
                <c:pt idx="951">
                  <c:v>820</c:v>
                </c:pt>
                <c:pt idx="952">
                  <c:v>820</c:v>
                </c:pt>
                <c:pt idx="953">
                  <c:v>764</c:v>
                </c:pt>
                <c:pt idx="954">
                  <c:v>812</c:v>
                </c:pt>
                <c:pt idx="955">
                  <c:v>936</c:v>
                </c:pt>
                <c:pt idx="956">
                  <c:v>836</c:v>
                </c:pt>
                <c:pt idx="957">
                  <c:v>828</c:v>
                </c:pt>
                <c:pt idx="958">
                  <c:v>824</c:v>
                </c:pt>
                <c:pt idx="959">
                  <c:v>884</c:v>
                </c:pt>
                <c:pt idx="960">
                  <c:v>856</c:v>
                </c:pt>
                <c:pt idx="961">
                  <c:v>936</c:v>
                </c:pt>
                <c:pt idx="962">
                  <c:v>840</c:v>
                </c:pt>
                <c:pt idx="963">
                  <c:v>840</c:v>
                </c:pt>
                <c:pt idx="964">
                  <c:v>860</c:v>
                </c:pt>
                <c:pt idx="965">
                  <c:v>872</c:v>
                </c:pt>
                <c:pt idx="966">
                  <c:v>848</c:v>
                </c:pt>
                <c:pt idx="967">
                  <c:v>796</c:v>
                </c:pt>
                <c:pt idx="968">
                  <c:v>936</c:v>
                </c:pt>
                <c:pt idx="969">
                  <c:v>840</c:v>
                </c:pt>
                <c:pt idx="970">
                  <c:v>884</c:v>
                </c:pt>
                <c:pt idx="971">
                  <c:v>804</c:v>
                </c:pt>
                <c:pt idx="972">
                  <c:v>932</c:v>
                </c:pt>
                <c:pt idx="973">
                  <c:v>860</c:v>
                </c:pt>
                <c:pt idx="974">
                  <c:v>816</c:v>
                </c:pt>
                <c:pt idx="975">
                  <c:v>908</c:v>
                </c:pt>
                <c:pt idx="976">
                  <c:v>900</c:v>
                </c:pt>
                <c:pt idx="977">
                  <c:v>864</c:v>
                </c:pt>
                <c:pt idx="978">
                  <c:v>848</c:v>
                </c:pt>
                <c:pt idx="979">
                  <c:v>864</c:v>
                </c:pt>
                <c:pt idx="980">
                  <c:v>820</c:v>
                </c:pt>
                <c:pt idx="981">
                  <c:v>884</c:v>
                </c:pt>
                <c:pt idx="982">
                  <c:v>816</c:v>
                </c:pt>
                <c:pt idx="983">
                  <c:v>852</c:v>
                </c:pt>
                <c:pt idx="984">
                  <c:v>792</c:v>
                </c:pt>
                <c:pt idx="985">
                  <c:v>808</c:v>
                </c:pt>
                <c:pt idx="986">
                  <c:v>900</c:v>
                </c:pt>
                <c:pt idx="987">
                  <c:v>936</c:v>
                </c:pt>
                <c:pt idx="988">
                  <c:v>808</c:v>
                </c:pt>
                <c:pt idx="989">
                  <c:v>840</c:v>
                </c:pt>
                <c:pt idx="990">
                  <c:v>880</c:v>
                </c:pt>
                <c:pt idx="991">
                  <c:v>776</c:v>
                </c:pt>
                <c:pt idx="992">
                  <c:v>804</c:v>
                </c:pt>
                <c:pt idx="993">
                  <c:v>852</c:v>
                </c:pt>
                <c:pt idx="994">
                  <c:v>820</c:v>
                </c:pt>
                <c:pt idx="995">
                  <c:v>856</c:v>
                </c:pt>
                <c:pt idx="996">
                  <c:v>872</c:v>
                </c:pt>
                <c:pt idx="997">
                  <c:v>788</c:v>
                </c:pt>
                <c:pt idx="998">
                  <c:v>820</c:v>
                </c:pt>
                <c:pt idx="999">
                  <c:v>836</c:v>
                </c:pt>
                <c:pt idx="1000">
                  <c:v>832</c:v>
                </c:pt>
                <c:pt idx="1001">
                  <c:v>936</c:v>
                </c:pt>
                <c:pt idx="1002">
                  <c:v>876</c:v>
                </c:pt>
                <c:pt idx="1003">
                  <c:v>792</c:v>
                </c:pt>
                <c:pt idx="1004">
                  <c:v>820</c:v>
                </c:pt>
                <c:pt idx="1005">
                  <c:v>860</c:v>
                </c:pt>
                <c:pt idx="1006">
                  <c:v>832</c:v>
                </c:pt>
                <c:pt idx="1007">
                  <c:v>848</c:v>
                </c:pt>
                <c:pt idx="1008">
                  <c:v>784</c:v>
                </c:pt>
                <c:pt idx="1009">
                  <c:v>884</c:v>
                </c:pt>
                <c:pt idx="1010">
                  <c:v>808</c:v>
                </c:pt>
                <c:pt idx="1011">
                  <c:v>840</c:v>
                </c:pt>
                <c:pt idx="1012">
                  <c:v>828</c:v>
                </c:pt>
                <c:pt idx="1013">
                  <c:v>816</c:v>
                </c:pt>
                <c:pt idx="1014">
                  <c:v>860</c:v>
                </c:pt>
                <c:pt idx="1015">
                  <c:v>844</c:v>
                </c:pt>
                <c:pt idx="1016">
                  <c:v>820</c:v>
                </c:pt>
                <c:pt idx="1017">
                  <c:v>848</c:v>
                </c:pt>
                <c:pt idx="1018">
                  <c:v>924</c:v>
                </c:pt>
                <c:pt idx="1019">
                  <c:v>868</c:v>
                </c:pt>
                <c:pt idx="1020">
                  <c:v>936</c:v>
                </c:pt>
                <c:pt idx="1021">
                  <c:v>792</c:v>
                </c:pt>
                <c:pt idx="1022">
                  <c:v>840</c:v>
                </c:pt>
                <c:pt idx="1023">
                  <c:v>884</c:v>
                </c:pt>
                <c:pt idx="1024">
                  <c:v>920</c:v>
                </c:pt>
                <c:pt idx="1025">
                  <c:v>868</c:v>
                </c:pt>
                <c:pt idx="1026">
                  <c:v>864</c:v>
                </c:pt>
                <c:pt idx="1027">
                  <c:v>848</c:v>
                </c:pt>
                <c:pt idx="1028">
                  <c:v>936</c:v>
                </c:pt>
                <c:pt idx="1029">
                  <c:v>852</c:v>
                </c:pt>
                <c:pt idx="1030">
                  <c:v>872</c:v>
                </c:pt>
                <c:pt idx="1031">
                  <c:v>840</c:v>
                </c:pt>
                <c:pt idx="1032">
                  <c:v>936</c:v>
                </c:pt>
                <c:pt idx="1033">
                  <c:v>864</c:v>
                </c:pt>
                <c:pt idx="1034">
                  <c:v>844</c:v>
                </c:pt>
                <c:pt idx="1035">
                  <c:v>884</c:v>
                </c:pt>
                <c:pt idx="1036">
                  <c:v>792</c:v>
                </c:pt>
                <c:pt idx="1037">
                  <c:v>880</c:v>
                </c:pt>
                <c:pt idx="1038">
                  <c:v>852</c:v>
                </c:pt>
                <c:pt idx="1039">
                  <c:v>856</c:v>
                </c:pt>
                <c:pt idx="1040">
                  <c:v>936</c:v>
                </c:pt>
                <c:pt idx="1041">
                  <c:v>784</c:v>
                </c:pt>
                <c:pt idx="1042">
                  <c:v>732</c:v>
                </c:pt>
                <c:pt idx="1043">
                  <c:v>924</c:v>
                </c:pt>
                <c:pt idx="1044">
                  <c:v>800</c:v>
                </c:pt>
                <c:pt idx="1045">
                  <c:v>908</c:v>
                </c:pt>
                <c:pt idx="1046">
                  <c:v>764</c:v>
                </c:pt>
                <c:pt idx="1047">
                  <c:v>888</c:v>
                </c:pt>
                <c:pt idx="1048">
                  <c:v>816</c:v>
                </c:pt>
                <c:pt idx="1049">
                  <c:v>828</c:v>
                </c:pt>
                <c:pt idx="1050">
                  <c:v>760</c:v>
                </c:pt>
                <c:pt idx="1051">
                  <c:v>840</c:v>
                </c:pt>
                <c:pt idx="1052">
                  <c:v>832</c:v>
                </c:pt>
                <c:pt idx="1053">
                  <c:v>844</c:v>
                </c:pt>
                <c:pt idx="1054">
                  <c:v>864</c:v>
                </c:pt>
                <c:pt idx="1055">
                  <c:v>864</c:v>
                </c:pt>
                <c:pt idx="1056">
                  <c:v>816</c:v>
                </c:pt>
                <c:pt idx="1057">
                  <c:v>836</c:v>
                </c:pt>
                <c:pt idx="1058">
                  <c:v>812</c:v>
                </c:pt>
                <c:pt idx="1059">
                  <c:v>832</c:v>
                </c:pt>
                <c:pt idx="1060">
                  <c:v>836</c:v>
                </c:pt>
                <c:pt idx="1061">
                  <c:v>892</c:v>
                </c:pt>
                <c:pt idx="1062">
                  <c:v>844</c:v>
                </c:pt>
                <c:pt idx="1063">
                  <c:v>880</c:v>
                </c:pt>
                <c:pt idx="1064">
                  <c:v>788</c:v>
                </c:pt>
                <c:pt idx="1065">
                  <c:v>852</c:v>
                </c:pt>
                <c:pt idx="1066">
                  <c:v>776</c:v>
                </c:pt>
                <c:pt idx="1067">
                  <c:v>776</c:v>
                </c:pt>
                <c:pt idx="1068">
                  <c:v>920</c:v>
                </c:pt>
                <c:pt idx="1069">
                  <c:v>888</c:v>
                </c:pt>
                <c:pt idx="1070">
                  <c:v>880</c:v>
                </c:pt>
                <c:pt idx="1071">
                  <c:v>852</c:v>
                </c:pt>
                <c:pt idx="1072">
                  <c:v>860</c:v>
                </c:pt>
                <c:pt idx="1073">
                  <c:v>908</c:v>
                </c:pt>
                <c:pt idx="1074">
                  <c:v>860</c:v>
                </c:pt>
                <c:pt idx="1075">
                  <c:v>844</c:v>
                </c:pt>
                <c:pt idx="1076">
                  <c:v>824</c:v>
                </c:pt>
                <c:pt idx="1077">
                  <c:v>916</c:v>
                </c:pt>
                <c:pt idx="1078">
                  <c:v>920</c:v>
                </c:pt>
                <c:pt idx="1079">
                  <c:v>776</c:v>
                </c:pt>
                <c:pt idx="1080">
                  <c:v>776</c:v>
                </c:pt>
                <c:pt idx="1081">
                  <c:v>892</c:v>
                </c:pt>
                <c:pt idx="1082">
                  <c:v>804</c:v>
                </c:pt>
                <c:pt idx="1083">
                  <c:v>800</c:v>
                </c:pt>
                <c:pt idx="1084">
                  <c:v>836</c:v>
                </c:pt>
                <c:pt idx="1085">
                  <c:v>776</c:v>
                </c:pt>
                <c:pt idx="1086">
                  <c:v>876</c:v>
                </c:pt>
                <c:pt idx="1087">
                  <c:v>772</c:v>
                </c:pt>
                <c:pt idx="1088">
                  <c:v>936</c:v>
                </c:pt>
                <c:pt idx="1089">
                  <c:v>892</c:v>
                </c:pt>
                <c:pt idx="1090">
                  <c:v>892</c:v>
                </c:pt>
                <c:pt idx="1091">
                  <c:v>792</c:v>
                </c:pt>
                <c:pt idx="1092">
                  <c:v>880</c:v>
                </c:pt>
                <c:pt idx="1093">
                  <c:v>860</c:v>
                </c:pt>
                <c:pt idx="1094">
                  <c:v>820</c:v>
                </c:pt>
                <c:pt idx="1095">
                  <c:v>828</c:v>
                </c:pt>
                <c:pt idx="1096">
                  <c:v>812</c:v>
                </c:pt>
                <c:pt idx="1097">
                  <c:v>796</c:v>
                </c:pt>
                <c:pt idx="1098">
                  <c:v>836</c:v>
                </c:pt>
                <c:pt idx="1099">
                  <c:v>788</c:v>
                </c:pt>
                <c:pt idx="1100">
                  <c:v>876</c:v>
                </c:pt>
                <c:pt idx="1101">
                  <c:v>888</c:v>
                </c:pt>
                <c:pt idx="1102">
                  <c:v>884</c:v>
                </c:pt>
                <c:pt idx="1103">
                  <c:v>724</c:v>
                </c:pt>
                <c:pt idx="1104">
                  <c:v>888</c:v>
                </c:pt>
                <c:pt idx="1105">
                  <c:v>828</c:v>
                </c:pt>
                <c:pt idx="1106">
                  <c:v>856</c:v>
                </c:pt>
                <c:pt idx="1107">
                  <c:v>772</c:v>
                </c:pt>
                <c:pt idx="1108">
                  <c:v>912</c:v>
                </c:pt>
                <c:pt idx="1109">
                  <c:v>832</c:v>
                </c:pt>
                <c:pt idx="1110">
                  <c:v>832</c:v>
                </c:pt>
                <c:pt idx="1111">
                  <c:v>848</c:v>
                </c:pt>
                <c:pt idx="1112">
                  <c:v>796</c:v>
                </c:pt>
                <c:pt idx="1113">
                  <c:v>816</c:v>
                </c:pt>
                <c:pt idx="1114">
                  <c:v>908</c:v>
                </c:pt>
                <c:pt idx="1115">
                  <c:v>856</c:v>
                </c:pt>
                <c:pt idx="1116">
                  <c:v>828</c:v>
                </c:pt>
                <c:pt idx="1117">
                  <c:v>872</c:v>
                </c:pt>
                <c:pt idx="1118">
                  <c:v>884</c:v>
                </c:pt>
                <c:pt idx="1119">
                  <c:v>880</c:v>
                </c:pt>
                <c:pt idx="1120">
                  <c:v>844</c:v>
                </c:pt>
                <c:pt idx="1121">
                  <c:v>896</c:v>
                </c:pt>
                <c:pt idx="1122">
                  <c:v>868</c:v>
                </c:pt>
                <c:pt idx="1123">
                  <c:v>788</c:v>
                </c:pt>
                <c:pt idx="1124">
                  <c:v>872</c:v>
                </c:pt>
                <c:pt idx="1125">
                  <c:v>836</c:v>
                </c:pt>
                <c:pt idx="1126">
                  <c:v>916</c:v>
                </c:pt>
                <c:pt idx="1127">
                  <c:v>820</c:v>
                </c:pt>
                <c:pt idx="1128">
                  <c:v>836</c:v>
                </c:pt>
                <c:pt idx="1129">
                  <c:v>788</c:v>
                </c:pt>
                <c:pt idx="1130">
                  <c:v>916</c:v>
                </c:pt>
                <c:pt idx="1131">
                  <c:v>880</c:v>
                </c:pt>
                <c:pt idx="1132">
                  <c:v>876</c:v>
                </c:pt>
                <c:pt idx="1133">
                  <c:v>868</c:v>
                </c:pt>
                <c:pt idx="1134">
                  <c:v>876</c:v>
                </c:pt>
                <c:pt idx="1135">
                  <c:v>852</c:v>
                </c:pt>
                <c:pt idx="1136">
                  <c:v>920</c:v>
                </c:pt>
                <c:pt idx="1137">
                  <c:v>832</c:v>
                </c:pt>
                <c:pt idx="1138">
                  <c:v>852</c:v>
                </c:pt>
                <c:pt idx="1139">
                  <c:v>792</c:v>
                </c:pt>
                <c:pt idx="1140">
                  <c:v>812</c:v>
                </c:pt>
                <c:pt idx="1141">
                  <c:v>748</c:v>
                </c:pt>
                <c:pt idx="1142">
                  <c:v>932</c:v>
                </c:pt>
                <c:pt idx="1143">
                  <c:v>936</c:v>
                </c:pt>
                <c:pt idx="1144">
                  <c:v>852</c:v>
                </c:pt>
                <c:pt idx="1145">
                  <c:v>828</c:v>
                </c:pt>
                <c:pt idx="1146">
                  <c:v>884</c:v>
                </c:pt>
                <c:pt idx="1147">
                  <c:v>840</c:v>
                </c:pt>
                <c:pt idx="1148">
                  <c:v>936</c:v>
                </c:pt>
                <c:pt idx="1149">
                  <c:v>908</c:v>
                </c:pt>
                <c:pt idx="1150">
                  <c:v>884</c:v>
                </c:pt>
                <c:pt idx="1151">
                  <c:v>824</c:v>
                </c:pt>
                <c:pt idx="1152">
                  <c:v>792</c:v>
                </c:pt>
                <c:pt idx="1153">
                  <c:v>744</c:v>
                </c:pt>
                <c:pt idx="1154">
                  <c:v>832</c:v>
                </c:pt>
                <c:pt idx="1155">
                  <c:v>812</c:v>
                </c:pt>
                <c:pt idx="1156">
                  <c:v>872</c:v>
                </c:pt>
                <c:pt idx="1157">
                  <c:v>832</c:v>
                </c:pt>
                <c:pt idx="1158">
                  <c:v>924</c:v>
                </c:pt>
                <c:pt idx="1159">
                  <c:v>848</c:v>
                </c:pt>
                <c:pt idx="1160">
                  <c:v>908</c:v>
                </c:pt>
                <c:pt idx="1161">
                  <c:v>888</c:v>
                </c:pt>
                <c:pt idx="1162">
                  <c:v>884</c:v>
                </c:pt>
                <c:pt idx="1163">
                  <c:v>840</c:v>
                </c:pt>
                <c:pt idx="1164">
                  <c:v>840</c:v>
                </c:pt>
                <c:pt idx="1165">
                  <c:v>812</c:v>
                </c:pt>
                <c:pt idx="1166">
                  <c:v>876</c:v>
                </c:pt>
                <c:pt idx="1167">
                  <c:v>856</c:v>
                </c:pt>
                <c:pt idx="1168">
                  <c:v>852</c:v>
                </c:pt>
                <c:pt idx="1169">
                  <c:v>760</c:v>
                </c:pt>
                <c:pt idx="1170">
                  <c:v>900</c:v>
                </c:pt>
                <c:pt idx="1171">
                  <c:v>784</c:v>
                </c:pt>
                <c:pt idx="1172">
                  <c:v>884</c:v>
                </c:pt>
                <c:pt idx="1173">
                  <c:v>912</c:v>
                </c:pt>
                <c:pt idx="1174">
                  <c:v>844</c:v>
                </c:pt>
                <c:pt idx="1175">
                  <c:v>804</c:v>
                </c:pt>
                <c:pt idx="1176">
                  <c:v>824</c:v>
                </c:pt>
                <c:pt idx="1177">
                  <c:v>804</c:v>
                </c:pt>
                <c:pt idx="1178">
                  <c:v>864</c:v>
                </c:pt>
                <c:pt idx="1179">
                  <c:v>824</c:v>
                </c:pt>
                <c:pt idx="1180">
                  <c:v>844</c:v>
                </c:pt>
                <c:pt idx="1181">
                  <c:v>824</c:v>
                </c:pt>
                <c:pt idx="1182">
                  <c:v>880</c:v>
                </c:pt>
                <c:pt idx="1183">
                  <c:v>812</c:v>
                </c:pt>
                <c:pt idx="1184">
                  <c:v>900</c:v>
                </c:pt>
                <c:pt idx="1185">
                  <c:v>936</c:v>
                </c:pt>
                <c:pt idx="1186">
                  <c:v>704</c:v>
                </c:pt>
                <c:pt idx="1187">
                  <c:v>856</c:v>
                </c:pt>
                <c:pt idx="1188">
                  <c:v>828</c:v>
                </c:pt>
                <c:pt idx="1189">
                  <c:v>828</c:v>
                </c:pt>
                <c:pt idx="1190">
                  <c:v>804</c:v>
                </c:pt>
                <c:pt idx="1191">
                  <c:v>812</c:v>
                </c:pt>
                <c:pt idx="1192">
                  <c:v>900</c:v>
                </c:pt>
                <c:pt idx="1193">
                  <c:v>852</c:v>
                </c:pt>
                <c:pt idx="1194">
                  <c:v>808</c:v>
                </c:pt>
                <c:pt idx="1195">
                  <c:v>844</c:v>
                </c:pt>
                <c:pt idx="1196">
                  <c:v>804</c:v>
                </c:pt>
                <c:pt idx="1197">
                  <c:v>912</c:v>
                </c:pt>
                <c:pt idx="1198">
                  <c:v>836</c:v>
                </c:pt>
                <c:pt idx="1199">
                  <c:v>868</c:v>
                </c:pt>
                <c:pt idx="1200">
                  <c:v>936</c:v>
                </c:pt>
                <c:pt idx="1201">
                  <c:v>844</c:v>
                </c:pt>
                <c:pt idx="1202">
                  <c:v>856</c:v>
                </c:pt>
                <c:pt idx="1203">
                  <c:v>844</c:v>
                </c:pt>
                <c:pt idx="1204">
                  <c:v>900</c:v>
                </c:pt>
                <c:pt idx="1205">
                  <c:v>856</c:v>
                </c:pt>
                <c:pt idx="1206">
                  <c:v>824</c:v>
                </c:pt>
                <c:pt idx="1207">
                  <c:v>856</c:v>
                </c:pt>
                <c:pt idx="1208">
                  <c:v>848</c:v>
                </c:pt>
                <c:pt idx="1209">
                  <c:v>836</c:v>
                </c:pt>
                <c:pt idx="1210">
                  <c:v>920</c:v>
                </c:pt>
                <c:pt idx="1211">
                  <c:v>920</c:v>
                </c:pt>
                <c:pt idx="1212">
                  <c:v>920</c:v>
                </c:pt>
                <c:pt idx="1213">
                  <c:v>788</c:v>
                </c:pt>
                <c:pt idx="1214">
                  <c:v>916</c:v>
                </c:pt>
                <c:pt idx="1215">
                  <c:v>824</c:v>
                </c:pt>
                <c:pt idx="1216">
                  <c:v>840</c:v>
                </c:pt>
                <c:pt idx="1217">
                  <c:v>916</c:v>
                </c:pt>
                <c:pt idx="1218">
                  <c:v>868</c:v>
                </c:pt>
                <c:pt idx="1219">
                  <c:v>792</c:v>
                </c:pt>
                <c:pt idx="1220">
                  <c:v>872</c:v>
                </c:pt>
                <c:pt idx="1221">
                  <c:v>856</c:v>
                </c:pt>
                <c:pt idx="1222">
                  <c:v>936</c:v>
                </c:pt>
                <c:pt idx="1223">
                  <c:v>796</c:v>
                </c:pt>
                <c:pt idx="1224">
                  <c:v>804</c:v>
                </c:pt>
                <c:pt idx="1225">
                  <c:v>876</c:v>
                </c:pt>
                <c:pt idx="1226">
                  <c:v>888</c:v>
                </c:pt>
                <c:pt idx="1227">
                  <c:v>800</c:v>
                </c:pt>
                <c:pt idx="1228">
                  <c:v>880</c:v>
                </c:pt>
                <c:pt idx="1229">
                  <c:v>840</c:v>
                </c:pt>
                <c:pt idx="1230">
                  <c:v>812</c:v>
                </c:pt>
                <c:pt idx="1231">
                  <c:v>876</c:v>
                </c:pt>
                <c:pt idx="1232">
                  <c:v>784</c:v>
                </c:pt>
                <c:pt idx="1233">
                  <c:v>896</c:v>
                </c:pt>
                <c:pt idx="1234">
                  <c:v>832</c:v>
                </c:pt>
                <c:pt idx="1235">
                  <c:v>828</c:v>
                </c:pt>
                <c:pt idx="1236">
                  <c:v>864</c:v>
                </c:pt>
                <c:pt idx="1237">
                  <c:v>888</c:v>
                </c:pt>
                <c:pt idx="1238">
                  <c:v>876</c:v>
                </c:pt>
                <c:pt idx="1239">
                  <c:v>896</c:v>
                </c:pt>
                <c:pt idx="1240">
                  <c:v>900</c:v>
                </c:pt>
                <c:pt idx="1241">
                  <c:v>936</c:v>
                </c:pt>
                <c:pt idx="1242">
                  <c:v>740</c:v>
                </c:pt>
                <c:pt idx="1243">
                  <c:v>848</c:v>
                </c:pt>
                <c:pt idx="1244">
                  <c:v>876</c:v>
                </c:pt>
                <c:pt idx="1245">
                  <c:v>804</c:v>
                </c:pt>
                <c:pt idx="1246">
                  <c:v>936</c:v>
                </c:pt>
                <c:pt idx="1247">
                  <c:v>880</c:v>
                </c:pt>
                <c:pt idx="1248">
                  <c:v>872</c:v>
                </c:pt>
                <c:pt idx="1249">
                  <c:v>916</c:v>
                </c:pt>
                <c:pt idx="1250">
                  <c:v>876</c:v>
                </c:pt>
                <c:pt idx="1251">
                  <c:v>792</c:v>
                </c:pt>
                <c:pt idx="1252">
                  <c:v>800</c:v>
                </c:pt>
                <c:pt idx="1253">
                  <c:v>908</c:v>
                </c:pt>
                <c:pt idx="1254">
                  <c:v>820</c:v>
                </c:pt>
                <c:pt idx="1255">
                  <c:v>860</c:v>
                </c:pt>
                <c:pt idx="1256">
                  <c:v>864</c:v>
                </c:pt>
                <c:pt idx="1257">
                  <c:v>936</c:v>
                </c:pt>
                <c:pt idx="1258">
                  <c:v>860</c:v>
                </c:pt>
                <c:pt idx="1259">
                  <c:v>828</c:v>
                </c:pt>
                <c:pt idx="1260">
                  <c:v>896</c:v>
                </c:pt>
                <c:pt idx="1261">
                  <c:v>844</c:v>
                </c:pt>
                <c:pt idx="1262">
                  <c:v>840</c:v>
                </c:pt>
                <c:pt idx="1263">
                  <c:v>880</c:v>
                </c:pt>
                <c:pt idx="1264">
                  <c:v>816</c:v>
                </c:pt>
                <c:pt idx="1265">
                  <c:v>868</c:v>
                </c:pt>
                <c:pt idx="1266">
                  <c:v>900</c:v>
                </c:pt>
                <c:pt idx="1267">
                  <c:v>912</c:v>
                </c:pt>
                <c:pt idx="1268">
                  <c:v>912</c:v>
                </c:pt>
                <c:pt idx="1269">
                  <c:v>768</c:v>
                </c:pt>
                <c:pt idx="1270">
                  <c:v>800</c:v>
                </c:pt>
                <c:pt idx="1271">
                  <c:v>852</c:v>
                </c:pt>
                <c:pt idx="1272">
                  <c:v>884</c:v>
                </c:pt>
                <c:pt idx="1273">
                  <c:v>880</c:v>
                </c:pt>
                <c:pt idx="1274">
                  <c:v>844</c:v>
                </c:pt>
                <c:pt idx="1275">
                  <c:v>880</c:v>
                </c:pt>
                <c:pt idx="1276">
                  <c:v>896</c:v>
                </c:pt>
                <c:pt idx="1277">
                  <c:v>876</c:v>
                </c:pt>
                <c:pt idx="1278">
                  <c:v>872</c:v>
                </c:pt>
                <c:pt idx="1279">
                  <c:v>904</c:v>
                </c:pt>
                <c:pt idx="1280">
                  <c:v>884</c:v>
                </c:pt>
                <c:pt idx="1281">
                  <c:v>844</c:v>
                </c:pt>
                <c:pt idx="1282">
                  <c:v>884</c:v>
                </c:pt>
                <c:pt idx="1283">
                  <c:v>792</c:v>
                </c:pt>
                <c:pt idx="1284">
                  <c:v>856</c:v>
                </c:pt>
                <c:pt idx="1285">
                  <c:v>784</c:v>
                </c:pt>
                <c:pt idx="1286">
                  <c:v>848</c:v>
                </c:pt>
                <c:pt idx="1287">
                  <c:v>876</c:v>
                </c:pt>
                <c:pt idx="1288">
                  <c:v>900</c:v>
                </c:pt>
                <c:pt idx="1289">
                  <c:v>876</c:v>
                </c:pt>
                <c:pt idx="1290">
                  <c:v>888</c:v>
                </c:pt>
                <c:pt idx="1291">
                  <c:v>876</c:v>
                </c:pt>
                <c:pt idx="1292">
                  <c:v>916</c:v>
                </c:pt>
                <c:pt idx="1293">
                  <c:v>816</c:v>
                </c:pt>
                <c:pt idx="1294">
                  <c:v>876</c:v>
                </c:pt>
                <c:pt idx="1295">
                  <c:v>920</c:v>
                </c:pt>
                <c:pt idx="1296">
                  <c:v>832</c:v>
                </c:pt>
                <c:pt idx="1297">
                  <c:v>864</c:v>
                </c:pt>
                <c:pt idx="1298">
                  <c:v>836</c:v>
                </c:pt>
                <c:pt idx="1299">
                  <c:v>860</c:v>
                </c:pt>
                <c:pt idx="1300">
                  <c:v>844</c:v>
                </c:pt>
                <c:pt idx="1301">
                  <c:v>800</c:v>
                </c:pt>
                <c:pt idx="1302">
                  <c:v>856</c:v>
                </c:pt>
                <c:pt idx="1303">
                  <c:v>772</c:v>
                </c:pt>
                <c:pt idx="1304">
                  <c:v>888</c:v>
                </c:pt>
                <c:pt idx="1305">
                  <c:v>920</c:v>
                </c:pt>
                <c:pt idx="1306">
                  <c:v>868</c:v>
                </c:pt>
                <c:pt idx="1307">
                  <c:v>860</c:v>
                </c:pt>
                <c:pt idx="1308">
                  <c:v>904</c:v>
                </c:pt>
                <c:pt idx="1309">
                  <c:v>824</c:v>
                </c:pt>
                <c:pt idx="1310">
                  <c:v>832</c:v>
                </c:pt>
                <c:pt idx="1311">
                  <c:v>888</c:v>
                </c:pt>
                <c:pt idx="1312">
                  <c:v>832</c:v>
                </c:pt>
                <c:pt idx="1313">
                  <c:v>832</c:v>
                </c:pt>
                <c:pt idx="1314">
                  <c:v>892</c:v>
                </c:pt>
                <c:pt idx="1315">
                  <c:v>924</c:v>
                </c:pt>
                <c:pt idx="1316">
                  <c:v>824</c:v>
                </c:pt>
                <c:pt idx="1317">
                  <c:v>784</c:v>
                </c:pt>
                <c:pt idx="1318">
                  <c:v>872</c:v>
                </c:pt>
                <c:pt idx="1319">
                  <c:v>820</c:v>
                </c:pt>
                <c:pt idx="1320">
                  <c:v>860</c:v>
                </c:pt>
                <c:pt idx="1321">
                  <c:v>860</c:v>
                </c:pt>
                <c:pt idx="1322">
                  <c:v>860</c:v>
                </c:pt>
                <c:pt idx="1323">
                  <c:v>836</c:v>
                </c:pt>
                <c:pt idx="1324">
                  <c:v>792</c:v>
                </c:pt>
                <c:pt idx="1325">
                  <c:v>868</c:v>
                </c:pt>
                <c:pt idx="1326">
                  <c:v>888</c:v>
                </c:pt>
                <c:pt idx="1327">
                  <c:v>884</c:v>
                </c:pt>
                <c:pt idx="1328">
                  <c:v>752</c:v>
                </c:pt>
                <c:pt idx="1329">
                  <c:v>888</c:v>
                </c:pt>
                <c:pt idx="1330">
                  <c:v>824</c:v>
                </c:pt>
                <c:pt idx="1331">
                  <c:v>844</c:v>
                </c:pt>
                <c:pt idx="1332">
                  <c:v>872</c:v>
                </c:pt>
                <c:pt idx="1333">
                  <c:v>868</c:v>
                </c:pt>
                <c:pt idx="1334">
                  <c:v>816</c:v>
                </c:pt>
                <c:pt idx="1335">
                  <c:v>844</c:v>
                </c:pt>
                <c:pt idx="1336">
                  <c:v>884</c:v>
                </c:pt>
                <c:pt idx="1337">
                  <c:v>784</c:v>
                </c:pt>
                <c:pt idx="1338">
                  <c:v>936</c:v>
                </c:pt>
                <c:pt idx="1339">
                  <c:v>748</c:v>
                </c:pt>
                <c:pt idx="1340">
                  <c:v>824</c:v>
                </c:pt>
                <c:pt idx="1341">
                  <c:v>868</c:v>
                </c:pt>
                <c:pt idx="1342">
                  <c:v>796</c:v>
                </c:pt>
                <c:pt idx="1343">
                  <c:v>852</c:v>
                </c:pt>
                <c:pt idx="1344">
                  <c:v>780</c:v>
                </c:pt>
                <c:pt idx="1345">
                  <c:v>836</c:v>
                </c:pt>
                <c:pt idx="1346">
                  <c:v>912</c:v>
                </c:pt>
                <c:pt idx="1347">
                  <c:v>876</c:v>
                </c:pt>
                <c:pt idx="1348">
                  <c:v>804</c:v>
                </c:pt>
                <c:pt idx="1349">
                  <c:v>788</c:v>
                </c:pt>
                <c:pt idx="1350">
                  <c:v>828</c:v>
                </c:pt>
                <c:pt idx="1351">
                  <c:v>844</c:v>
                </c:pt>
                <c:pt idx="1352">
                  <c:v>920</c:v>
                </c:pt>
                <c:pt idx="1353">
                  <c:v>828</c:v>
                </c:pt>
                <c:pt idx="1354">
                  <c:v>772</c:v>
                </c:pt>
                <c:pt idx="1355">
                  <c:v>840</c:v>
                </c:pt>
                <c:pt idx="1356">
                  <c:v>880</c:v>
                </c:pt>
                <c:pt idx="1357">
                  <c:v>884</c:v>
                </c:pt>
                <c:pt idx="1358">
                  <c:v>932</c:v>
                </c:pt>
                <c:pt idx="1359">
                  <c:v>848</c:v>
                </c:pt>
                <c:pt idx="1360">
                  <c:v>936</c:v>
                </c:pt>
                <c:pt idx="1361">
                  <c:v>936</c:v>
                </c:pt>
                <c:pt idx="1362">
                  <c:v>928</c:v>
                </c:pt>
                <c:pt idx="1363">
                  <c:v>832</c:v>
                </c:pt>
                <c:pt idx="1364">
                  <c:v>884</c:v>
                </c:pt>
                <c:pt idx="1365">
                  <c:v>884</c:v>
                </c:pt>
                <c:pt idx="1366">
                  <c:v>824</c:v>
                </c:pt>
                <c:pt idx="1367">
                  <c:v>776</c:v>
                </c:pt>
                <c:pt idx="1368">
                  <c:v>832</c:v>
                </c:pt>
                <c:pt idx="1369">
                  <c:v>828</c:v>
                </c:pt>
                <c:pt idx="1370">
                  <c:v>840</c:v>
                </c:pt>
                <c:pt idx="1371">
                  <c:v>868</c:v>
                </c:pt>
                <c:pt idx="1372">
                  <c:v>928</c:v>
                </c:pt>
                <c:pt idx="1373">
                  <c:v>848</c:v>
                </c:pt>
                <c:pt idx="1374">
                  <c:v>760</c:v>
                </c:pt>
                <c:pt idx="1375">
                  <c:v>892</c:v>
                </c:pt>
                <c:pt idx="1376">
                  <c:v>888</c:v>
                </c:pt>
                <c:pt idx="1377">
                  <c:v>844</c:v>
                </c:pt>
                <c:pt idx="1378">
                  <c:v>888</c:v>
                </c:pt>
                <c:pt idx="1379">
                  <c:v>884</c:v>
                </c:pt>
                <c:pt idx="1380">
                  <c:v>844</c:v>
                </c:pt>
                <c:pt idx="1381">
                  <c:v>828</c:v>
                </c:pt>
                <c:pt idx="1382">
                  <c:v>880</c:v>
                </c:pt>
                <c:pt idx="1383">
                  <c:v>816</c:v>
                </c:pt>
                <c:pt idx="1384">
                  <c:v>844</c:v>
                </c:pt>
                <c:pt idx="1385">
                  <c:v>884</c:v>
                </c:pt>
                <c:pt idx="1386">
                  <c:v>884</c:v>
                </c:pt>
                <c:pt idx="1387">
                  <c:v>792</c:v>
                </c:pt>
                <c:pt idx="1388">
                  <c:v>824</c:v>
                </c:pt>
                <c:pt idx="1389">
                  <c:v>816</c:v>
                </c:pt>
                <c:pt idx="1390">
                  <c:v>924</c:v>
                </c:pt>
                <c:pt idx="1391">
                  <c:v>936</c:v>
                </c:pt>
                <c:pt idx="1392">
                  <c:v>872</c:v>
                </c:pt>
                <c:pt idx="1393">
                  <c:v>800</c:v>
                </c:pt>
                <c:pt idx="1394">
                  <c:v>844</c:v>
                </c:pt>
                <c:pt idx="1395">
                  <c:v>916</c:v>
                </c:pt>
                <c:pt idx="1396">
                  <c:v>844</c:v>
                </c:pt>
                <c:pt idx="1397">
                  <c:v>852</c:v>
                </c:pt>
                <c:pt idx="1398">
                  <c:v>924</c:v>
                </c:pt>
                <c:pt idx="1399">
                  <c:v>872</c:v>
                </c:pt>
                <c:pt idx="1400">
                  <c:v>920</c:v>
                </c:pt>
                <c:pt idx="1401">
                  <c:v>844</c:v>
                </c:pt>
                <c:pt idx="1402">
                  <c:v>856</c:v>
                </c:pt>
                <c:pt idx="1403">
                  <c:v>896</c:v>
                </c:pt>
                <c:pt idx="1404">
                  <c:v>820</c:v>
                </c:pt>
                <c:pt idx="1405">
                  <c:v>832</c:v>
                </c:pt>
                <c:pt idx="1406">
                  <c:v>824</c:v>
                </c:pt>
                <c:pt idx="1407">
                  <c:v>876</c:v>
                </c:pt>
                <c:pt idx="1408">
                  <c:v>916</c:v>
                </c:pt>
                <c:pt idx="1409">
                  <c:v>844</c:v>
                </c:pt>
                <c:pt idx="1410">
                  <c:v>816</c:v>
                </c:pt>
                <c:pt idx="1411">
                  <c:v>836</c:v>
                </c:pt>
                <c:pt idx="1412">
                  <c:v>904</c:v>
                </c:pt>
                <c:pt idx="1413">
                  <c:v>860</c:v>
                </c:pt>
                <c:pt idx="1414">
                  <c:v>856</c:v>
                </c:pt>
                <c:pt idx="1415">
                  <c:v>784</c:v>
                </c:pt>
                <c:pt idx="1416">
                  <c:v>932</c:v>
                </c:pt>
                <c:pt idx="1417">
                  <c:v>816</c:v>
                </c:pt>
                <c:pt idx="1418">
                  <c:v>804</c:v>
                </c:pt>
                <c:pt idx="1419">
                  <c:v>864</c:v>
                </c:pt>
                <c:pt idx="1420">
                  <c:v>876</c:v>
                </c:pt>
                <c:pt idx="1421">
                  <c:v>932</c:v>
                </c:pt>
                <c:pt idx="1422">
                  <c:v>816</c:v>
                </c:pt>
                <c:pt idx="1423">
                  <c:v>868</c:v>
                </c:pt>
                <c:pt idx="1424">
                  <c:v>840</c:v>
                </c:pt>
                <c:pt idx="1425">
                  <c:v>840</c:v>
                </c:pt>
                <c:pt idx="1426">
                  <c:v>836</c:v>
                </c:pt>
                <c:pt idx="1427">
                  <c:v>772</c:v>
                </c:pt>
                <c:pt idx="1428">
                  <c:v>916</c:v>
                </c:pt>
                <c:pt idx="1429">
                  <c:v>776</c:v>
                </c:pt>
                <c:pt idx="1430">
                  <c:v>904</c:v>
                </c:pt>
                <c:pt idx="1431">
                  <c:v>752</c:v>
                </c:pt>
                <c:pt idx="1432">
                  <c:v>864</c:v>
                </c:pt>
                <c:pt idx="1433">
                  <c:v>884</c:v>
                </c:pt>
                <c:pt idx="1434">
                  <c:v>936</c:v>
                </c:pt>
                <c:pt idx="1435">
                  <c:v>872</c:v>
                </c:pt>
                <c:pt idx="1436">
                  <c:v>844</c:v>
                </c:pt>
                <c:pt idx="1437">
                  <c:v>808</c:v>
                </c:pt>
                <c:pt idx="1438">
                  <c:v>736</c:v>
                </c:pt>
                <c:pt idx="1439">
                  <c:v>852</c:v>
                </c:pt>
                <c:pt idx="1440">
                  <c:v>840</c:v>
                </c:pt>
                <c:pt idx="1441">
                  <c:v>904</c:v>
                </c:pt>
                <c:pt idx="1442">
                  <c:v>780</c:v>
                </c:pt>
                <c:pt idx="1443">
                  <c:v>932</c:v>
                </c:pt>
                <c:pt idx="1444">
                  <c:v>824</c:v>
                </c:pt>
                <c:pt idx="1445">
                  <c:v>884</c:v>
                </c:pt>
                <c:pt idx="1446">
                  <c:v>880</c:v>
                </c:pt>
                <c:pt idx="1447">
                  <c:v>868</c:v>
                </c:pt>
                <c:pt idx="1448">
                  <c:v>916</c:v>
                </c:pt>
                <c:pt idx="1449">
                  <c:v>936</c:v>
                </c:pt>
                <c:pt idx="1450">
                  <c:v>892</c:v>
                </c:pt>
                <c:pt idx="1451">
                  <c:v>932</c:v>
                </c:pt>
                <c:pt idx="1452">
                  <c:v>800</c:v>
                </c:pt>
                <c:pt idx="1453">
                  <c:v>852</c:v>
                </c:pt>
                <c:pt idx="1454">
                  <c:v>828</c:v>
                </c:pt>
                <c:pt idx="1455">
                  <c:v>856</c:v>
                </c:pt>
                <c:pt idx="1456">
                  <c:v>884</c:v>
                </c:pt>
                <c:pt idx="1457">
                  <c:v>892</c:v>
                </c:pt>
                <c:pt idx="1458">
                  <c:v>776</c:v>
                </c:pt>
                <c:pt idx="1459">
                  <c:v>744</c:v>
                </c:pt>
                <c:pt idx="1460">
                  <c:v>776</c:v>
                </c:pt>
                <c:pt idx="1461">
                  <c:v>876</c:v>
                </c:pt>
                <c:pt idx="1462">
                  <c:v>876</c:v>
                </c:pt>
                <c:pt idx="1463">
                  <c:v>808</c:v>
                </c:pt>
                <c:pt idx="1464">
                  <c:v>804</c:v>
                </c:pt>
                <c:pt idx="1465">
                  <c:v>928</c:v>
                </c:pt>
                <c:pt idx="1466">
                  <c:v>872</c:v>
                </c:pt>
                <c:pt idx="1467">
                  <c:v>812</c:v>
                </c:pt>
                <c:pt idx="1468">
                  <c:v>808</c:v>
                </c:pt>
                <c:pt idx="1469">
                  <c:v>796</c:v>
                </c:pt>
                <c:pt idx="1470">
                  <c:v>824</c:v>
                </c:pt>
                <c:pt idx="1471">
                  <c:v>832</c:v>
                </c:pt>
                <c:pt idx="1472">
                  <c:v>872</c:v>
                </c:pt>
                <c:pt idx="1473">
                  <c:v>836</c:v>
                </c:pt>
                <c:pt idx="1474">
                  <c:v>884</c:v>
                </c:pt>
                <c:pt idx="1475">
                  <c:v>864</c:v>
                </c:pt>
                <c:pt idx="1476">
                  <c:v>888</c:v>
                </c:pt>
                <c:pt idx="1477">
                  <c:v>852</c:v>
                </c:pt>
                <c:pt idx="1478">
                  <c:v>840</c:v>
                </c:pt>
                <c:pt idx="1479">
                  <c:v>916</c:v>
                </c:pt>
                <c:pt idx="1480">
                  <c:v>892</c:v>
                </c:pt>
                <c:pt idx="1481">
                  <c:v>900</c:v>
                </c:pt>
                <c:pt idx="1482">
                  <c:v>792</c:v>
                </c:pt>
                <c:pt idx="1483">
                  <c:v>936</c:v>
                </c:pt>
                <c:pt idx="1484">
                  <c:v>808</c:v>
                </c:pt>
                <c:pt idx="1485">
                  <c:v>852</c:v>
                </c:pt>
                <c:pt idx="1486">
                  <c:v>880</c:v>
                </c:pt>
                <c:pt idx="1487">
                  <c:v>908</c:v>
                </c:pt>
                <c:pt idx="1488">
                  <c:v>884</c:v>
                </c:pt>
                <c:pt idx="1489">
                  <c:v>820</c:v>
                </c:pt>
                <c:pt idx="1490">
                  <c:v>928</c:v>
                </c:pt>
                <c:pt idx="1491">
                  <c:v>868</c:v>
                </c:pt>
                <c:pt idx="1492">
                  <c:v>884</c:v>
                </c:pt>
                <c:pt idx="1493">
                  <c:v>864</c:v>
                </c:pt>
                <c:pt idx="1494">
                  <c:v>776</c:v>
                </c:pt>
                <c:pt idx="1495">
                  <c:v>888</c:v>
                </c:pt>
                <c:pt idx="1496">
                  <c:v>912</c:v>
                </c:pt>
                <c:pt idx="1497">
                  <c:v>812</c:v>
                </c:pt>
                <c:pt idx="1498">
                  <c:v>904</c:v>
                </c:pt>
                <c:pt idx="1499">
                  <c:v>892</c:v>
                </c:pt>
                <c:pt idx="1500">
                  <c:v>856</c:v>
                </c:pt>
                <c:pt idx="1501">
                  <c:v>936</c:v>
                </c:pt>
                <c:pt idx="1502">
                  <c:v>860</c:v>
                </c:pt>
                <c:pt idx="1503">
                  <c:v>780</c:v>
                </c:pt>
                <c:pt idx="1504">
                  <c:v>800</c:v>
                </c:pt>
                <c:pt idx="1505">
                  <c:v>936</c:v>
                </c:pt>
                <c:pt idx="1506">
                  <c:v>904</c:v>
                </c:pt>
                <c:pt idx="1507">
                  <c:v>816</c:v>
                </c:pt>
                <c:pt idx="1508">
                  <c:v>892</c:v>
                </c:pt>
                <c:pt idx="1509">
                  <c:v>820</c:v>
                </c:pt>
                <c:pt idx="1510">
                  <c:v>816</c:v>
                </c:pt>
                <c:pt idx="1511">
                  <c:v>912</c:v>
                </c:pt>
                <c:pt idx="1512">
                  <c:v>844</c:v>
                </c:pt>
                <c:pt idx="1513">
                  <c:v>816</c:v>
                </c:pt>
                <c:pt idx="1514">
                  <c:v>844</c:v>
                </c:pt>
                <c:pt idx="1515">
                  <c:v>864</c:v>
                </c:pt>
                <c:pt idx="1516">
                  <c:v>800</c:v>
                </c:pt>
                <c:pt idx="1517">
                  <c:v>860</c:v>
                </c:pt>
                <c:pt idx="1518">
                  <c:v>900</c:v>
                </c:pt>
                <c:pt idx="1519">
                  <c:v>860</c:v>
                </c:pt>
                <c:pt idx="1520">
                  <c:v>812</c:v>
                </c:pt>
                <c:pt idx="1521">
                  <c:v>848</c:v>
                </c:pt>
                <c:pt idx="1522">
                  <c:v>936</c:v>
                </c:pt>
                <c:pt idx="1523">
                  <c:v>800</c:v>
                </c:pt>
                <c:pt idx="1524">
                  <c:v>888</c:v>
                </c:pt>
                <c:pt idx="1525">
                  <c:v>912</c:v>
                </c:pt>
                <c:pt idx="1526">
                  <c:v>788</c:v>
                </c:pt>
                <c:pt idx="1527">
                  <c:v>900</c:v>
                </c:pt>
                <c:pt idx="1528">
                  <c:v>816</c:v>
                </c:pt>
                <c:pt idx="1529">
                  <c:v>856</c:v>
                </c:pt>
                <c:pt idx="1530">
                  <c:v>840</c:v>
                </c:pt>
                <c:pt idx="1531">
                  <c:v>856</c:v>
                </c:pt>
                <c:pt idx="1532">
                  <c:v>864</c:v>
                </c:pt>
                <c:pt idx="1533">
                  <c:v>936</c:v>
                </c:pt>
                <c:pt idx="1534">
                  <c:v>912</c:v>
                </c:pt>
                <c:pt idx="1535">
                  <c:v>812</c:v>
                </c:pt>
                <c:pt idx="1536">
                  <c:v>892</c:v>
                </c:pt>
                <c:pt idx="1537">
                  <c:v>868</c:v>
                </c:pt>
                <c:pt idx="1538">
                  <c:v>868</c:v>
                </c:pt>
                <c:pt idx="1539">
                  <c:v>800</c:v>
                </c:pt>
                <c:pt idx="1540">
                  <c:v>936</c:v>
                </c:pt>
                <c:pt idx="1541">
                  <c:v>868</c:v>
                </c:pt>
                <c:pt idx="1542">
                  <c:v>828</c:v>
                </c:pt>
                <c:pt idx="1543">
                  <c:v>792</c:v>
                </c:pt>
                <c:pt idx="1544">
                  <c:v>864</c:v>
                </c:pt>
                <c:pt idx="1545">
                  <c:v>836</c:v>
                </c:pt>
                <c:pt idx="1546">
                  <c:v>888</c:v>
                </c:pt>
                <c:pt idx="1547">
                  <c:v>756</c:v>
                </c:pt>
                <c:pt idx="1548">
                  <c:v>864</c:v>
                </c:pt>
                <c:pt idx="1549">
                  <c:v>900</c:v>
                </c:pt>
                <c:pt idx="1550">
                  <c:v>876</c:v>
                </c:pt>
                <c:pt idx="1551">
                  <c:v>844</c:v>
                </c:pt>
                <c:pt idx="1552">
                  <c:v>884</c:v>
                </c:pt>
                <c:pt idx="1553">
                  <c:v>816</c:v>
                </c:pt>
                <c:pt idx="1554">
                  <c:v>816</c:v>
                </c:pt>
                <c:pt idx="1555">
                  <c:v>824</c:v>
                </c:pt>
                <c:pt idx="1556">
                  <c:v>724</c:v>
                </c:pt>
                <c:pt idx="1557">
                  <c:v>868</c:v>
                </c:pt>
                <c:pt idx="1558">
                  <c:v>848</c:v>
                </c:pt>
                <c:pt idx="1559">
                  <c:v>912</c:v>
                </c:pt>
                <c:pt idx="1560">
                  <c:v>936</c:v>
                </c:pt>
                <c:pt idx="1561">
                  <c:v>868</c:v>
                </c:pt>
                <c:pt idx="1562">
                  <c:v>864</c:v>
                </c:pt>
                <c:pt idx="1563">
                  <c:v>888</c:v>
                </c:pt>
                <c:pt idx="1564">
                  <c:v>840</c:v>
                </c:pt>
                <c:pt idx="1565">
                  <c:v>872</c:v>
                </c:pt>
                <c:pt idx="1566">
                  <c:v>928</c:v>
                </c:pt>
                <c:pt idx="1567">
                  <c:v>880</c:v>
                </c:pt>
                <c:pt idx="1568">
                  <c:v>896</c:v>
                </c:pt>
                <c:pt idx="1569">
                  <c:v>904</c:v>
                </c:pt>
                <c:pt idx="1570">
                  <c:v>884</c:v>
                </c:pt>
                <c:pt idx="1571">
                  <c:v>872</c:v>
                </c:pt>
                <c:pt idx="1572">
                  <c:v>792</c:v>
                </c:pt>
                <c:pt idx="1573">
                  <c:v>892</c:v>
                </c:pt>
                <c:pt idx="1574">
                  <c:v>916</c:v>
                </c:pt>
                <c:pt idx="1575">
                  <c:v>888</c:v>
                </c:pt>
                <c:pt idx="1576">
                  <c:v>900</c:v>
                </c:pt>
                <c:pt idx="1577">
                  <c:v>832</c:v>
                </c:pt>
                <c:pt idx="1578">
                  <c:v>936</c:v>
                </c:pt>
                <c:pt idx="1579">
                  <c:v>816</c:v>
                </c:pt>
                <c:pt idx="1580">
                  <c:v>880</c:v>
                </c:pt>
                <c:pt idx="1581">
                  <c:v>740</c:v>
                </c:pt>
                <c:pt idx="1582">
                  <c:v>848</c:v>
                </c:pt>
                <c:pt idx="1583">
                  <c:v>892</c:v>
                </c:pt>
                <c:pt idx="1584">
                  <c:v>900</c:v>
                </c:pt>
                <c:pt idx="1585">
                  <c:v>868</c:v>
                </c:pt>
                <c:pt idx="1586">
                  <c:v>928</c:v>
                </c:pt>
                <c:pt idx="1587">
                  <c:v>868</c:v>
                </c:pt>
                <c:pt idx="1588">
                  <c:v>852</c:v>
                </c:pt>
                <c:pt idx="1589">
                  <c:v>896</c:v>
                </c:pt>
                <c:pt idx="1590">
                  <c:v>864</c:v>
                </c:pt>
                <c:pt idx="1591">
                  <c:v>804</c:v>
                </c:pt>
                <c:pt idx="1592">
                  <c:v>864</c:v>
                </c:pt>
                <c:pt idx="1593">
                  <c:v>800</c:v>
                </c:pt>
                <c:pt idx="1594">
                  <c:v>856</c:v>
                </c:pt>
                <c:pt idx="1595">
                  <c:v>836</c:v>
                </c:pt>
                <c:pt idx="1596">
                  <c:v>920</c:v>
                </c:pt>
                <c:pt idx="1597">
                  <c:v>844</c:v>
                </c:pt>
                <c:pt idx="1598">
                  <c:v>916</c:v>
                </c:pt>
                <c:pt idx="1599">
                  <c:v>812</c:v>
                </c:pt>
                <c:pt idx="1600">
                  <c:v>848</c:v>
                </c:pt>
                <c:pt idx="1601">
                  <c:v>900</c:v>
                </c:pt>
                <c:pt idx="1602">
                  <c:v>864</c:v>
                </c:pt>
                <c:pt idx="1603">
                  <c:v>784</c:v>
                </c:pt>
                <c:pt idx="1604">
                  <c:v>884</c:v>
                </c:pt>
                <c:pt idx="1605">
                  <c:v>776</c:v>
                </c:pt>
                <c:pt idx="1606">
                  <c:v>936</c:v>
                </c:pt>
                <c:pt idx="1607">
                  <c:v>816</c:v>
                </c:pt>
                <c:pt idx="1608">
                  <c:v>888</c:v>
                </c:pt>
                <c:pt idx="1609">
                  <c:v>856</c:v>
                </c:pt>
                <c:pt idx="1610">
                  <c:v>788</c:v>
                </c:pt>
                <c:pt idx="1611">
                  <c:v>912</c:v>
                </c:pt>
                <c:pt idx="1612">
                  <c:v>876</c:v>
                </c:pt>
                <c:pt idx="1613">
                  <c:v>868</c:v>
                </c:pt>
                <c:pt idx="1614">
                  <c:v>876</c:v>
                </c:pt>
                <c:pt idx="1615">
                  <c:v>840</c:v>
                </c:pt>
                <c:pt idx="1616">
                  <c:v>820</c:v>
                </c:pt>
                <c:pt idx="1617">
                  <c:v>892</c:v>
                </c:pt>
                <c:pt idx="1618">
                  <c:v>828</c:v>
                </c:pt>
                <c:pt idx="1619">
                  <c:v>896</c:v>
                </c:pt>
                <c:pt idx="1620">
                  <c:v>920</c:v>
                </c:pt>
                <c:pt idx="1621">
                  <c:v>924</c:v>
                </c:pt>
                <c:pt idx="1622">
                  <c:v>848</c:v>
                </c:pt>
                <c:pt idx="1623">
                  <c:v>808</c:v>
                </c:pt>
                <c:pt idx="1624">
                  <c:v>872</c:v>
                </c:pt>
                <c:pt idx="1625">
                  <c:v>928</c:v>
                </c:pt>
                <c:pt idx="1626">
                  <c:v>768</c:v>
                </c:pt>
                <c:pt idx="1627">
                  <c:v>872</c:v>
                </c:pt>
                <c:pt idx="1628">
                  <c:v>748</c:v>
                </c:pt>
                <c:pt idx="1629">
                  <c:v>876</c:v>
                </c:pt>
                <c:pt idx="1630">
                  <c:v>832</c:v>
                </c:pt>
                <c:pt idx="1631">
                  <c:v>904</c:v>
                </c:pt>
                <c:pt idx="1632">
                  <c:v>868</c:v>
                </c:pt>
                <c:pt idx="1633">
                  <c:v>904</c:v>
                </c:pt>
                <c:pt idx="1634">
                  <c:v>752</c:v>
                </c:pt>
                <c:pt idx="1635">
                  <c:v>840</c:v>
                </c:pt>
                <c:pt idx="1636">
                  <c:v>780</c:v>
                </c:pt>
                <c:pt idx="1637">
                  <c:v>900</c:v>
                </c:pt>
                <c:pt idx="1638">
                  <c:v>816</c:v>
                </c:pt>
                <c:pt idx="1639">
                  <c:v>912</c:v>
                </c:pt>
                <c:pt idx="1640">
                  <c:v>720</c:v>
                </c:pt>
                <c:pt idx="1641">
                  <c:v>856</c:v>
                </c:pt>
                <c:pt idx="1642">
                  <c:v>900</c:v>
                </c:pt>
                <c:pt idx="1643">
                  <c:v>844</c:v>
                </c:pt>
                <c:pt idx="1644">
                  <c:v>804</c:v>
                </c:pt>
                <c:pt idx="1645">
                  <c:v>828</c:v>
                </c:pt>
                <c:pt idx="1646">
                  <c:v>916</c:v>
                </c:pt>
                <c:pt idx="1647">
                  <c:v>916</c:v>
                </c:pt>
                <c:pt idx="1648">
                  <c:v>912</c:v>
                </c:pt>
                <c:pt idx="1649">
                  <c:v>864</c:v>
                </c:pt>
                <c:pt idx="1650">
                  <c:v>864</c:v>
                </c:pt>
                <c:pt idx="1651">
                  <c:v>912</c:v>
                </c:pt>
                <c:pt idx="1652">
                  <c:v>896</c:v>
                </c:pt>
                <c:pt idx="1653">
                  <c:v>900</c:v>
                </c:pt>
                <c:pt idx="1654">
                  <c:v>832</c:v>
                </c:pt>
                <c:pt idx="1655">
                  <c:v>932</c:v>
                </c:pt>
                <c:pt idx="1656">
                  <c:v>852</c:v>
                </c:pt>
                <c:pt idx="1657">
                  <c:v>848</c:v>
                </c:pt>
                <c:pt idx="1658">
                  <c:v>876</c:v>
                </c:pt>
                <c:pt idx="1659">
                  <c:v>832</c:v>
                </c:pt>
                <c:pt idx="1660">
                  <c:v>828</c:v>
                </c:pt>
                <c:pt idx="1661">
                  <c:v>864</c:v>
                </c:pt>
                <c:pt idx="1662">
                  <c:v>896</c:v>
                </c:pt>
                <c:pt idx="1663">
                  <c:v>936</c:v>
                </c:pt>
                <c:pt idx="1664">
                  <c:v>936</c:v>
                </c:pt>
                <c:pt idx="1665">
                  <c:v>784</c:v>
                </c:pt>
                <c:pt idx="1666">
                  <c:v>844</c:v>
                </c:pt>
                <c:pt idx="1667">
                  <c:v>864</c:v>
                </c:pt>
                <c:pt idx="1668">
                  <c:v>808</c:v>
                </c:pt>
                <c:pt idx="1669">
                  <c:v>840</c:v>
                </c:pt>
                <c:pt idx="1670">
                  <c:v>816</c:v>
                </c:pt>
                <c:pt idx="1671">
                  <c:v>836</c:v>
                </c:pt>
                <c:pt idx="1672">
                  <c:v>908</c:v>
                </c:pt>
                <c:pt idx="1673">
                  <c:v>840</c:v>
                </c:pt>
                <c:pt idx="1674">
                  <c:v>876</c:v>
                </c:pt>
                <c:pt idx="1675">
                  <c:v>844</c:v>
                </c:pt>
                <c:pt idx="1676">
                  <c:v>760</c:v>
                </c:pt>
                <c:pt idx="1677">
                  <c:v>872</c:v>
                </c:pt>
                <c:pt idx="1678">
                  <c:v>800</c:v>
                </c:pt>
                <c:pt idx="1679">
                  <c:v>864</c:v>
                </c:pt>
                <c:pt idx="1680">
                  <c:v>756</c:v>
                </c:pt>
                <c:pt idx="1681">
                  <c:v>876</c:v>
                </c:pt>
                <c:pt idx="1682">
                  <c:v>820</c:v>
                </c:pt>
                <c:pt idx="1683">
                  <c:v>800</c:v>
                </c:pt>
                <c:pt idx="1684">
                  <c:v>840</c:v>
                </c:pt>
                <c:pt idx="1685">
                  <c:v>816</c:v>
                </c:pt>
                <c:pt idx="1686">
                  <c:v>924</c:v>
                </c:pt>
                <c:pt idx="1687">
                  <c:v>876</c:v>
                </c:pt>
                <c:pt idx="1688">
                  <c:v>832</c:v>
                </c:pt>
                <c:pt idx="1689">
                  <c:v>816</c:v>
                </c:pt>
                <c:pt idx="1690">
                  <c:v>884</c:v>
                </c:pt>
                <c:pt idx="1691">
                  <c:v>876</c:v>
                </c:pt>
                <c:pt idx="1692">
                  <c:v>852</c:v>
                </c:pt>
                <c:pt idx="1693">
                  <c:v>772</c:v>
                </c:pt>
                <c:pt idx="1694">
                  <c:v>824</c:v>
                </c:pt>
                <c:pt idx="1695">
                  <c:v>888</c:v>
                </c:pt>
                <c:pt idx="1696">
                  <c:v>848</c:v>
                </c:pt>
                <c:pt idx="1697">
                  <c:v>860</c:v>
                </c:pt>
                <c:pt idx="1698">
                  <c:v>856</c:v>
                </c:pt>
                <c:pt idx="1699">
                  <c:v>936</c:v>
                </c:pt>
                <c:pt idx="1700">
                  <c:v>936</c:v>
                </c:pt>
                <c:pt idx="1701">
                  <c:v>872</c:v>
                </c:pt>
                <c:pt idx="1702">
                  <c:v>856</c:v>
                </c:pt>
                <c:pt idx="1703">
                  <c:v>824</c:v>
                </c:pt>
                <c:pt idx="1704">
                  <c:v>812</c:v>
                </c:pt>
                <c:pt idx="1705">
                  <c:v>948</c:v>
                </c:pt>
                <c:pt idx="1706">
                  <c:v>916</c:v>
                </c:pt>
                <c:pt idx="1707">
                  <c:v>944</c:v>
                </c:pt>
                <c:pt idx="1708">
                  <c:v>948</c:v>
                </c:pt>
                <c:pt idx="1709">
                  <c:v>924</c:v>
                </c:pt>
                <c:pt idx="1710">
                  <c:v>904</c:v>
                </c:pt>
                <c:pt idx="1711">
                  <c:v>892</c:v>
                </c:pt>
                <c:pt idx="1712">
                  <c:v>948</c:v>
                </c:pt>
                <c:pt idx="1713">
                  <c:v>932</c:v>
                </c:pt>
                <c:pt idx="1714">
                  <c:v>920</c:v>
                </c:pt>
                <c:pt idx="1715">
                  <c:v>948</c:v>
                </c:pt>
                <c:pt idx="1716">
                  <c:v>944</c:v>
                </c:pt>
                <c:pt idx="1717">
                  <c:v>952</c:v>
                </c:pt>
                <c:pt idx="1718">
                  <c:v>932</c:v>
                </c:pt>
                <c:pt idx="1719">
                  <c:v>952</c:v>
                </c:pt>
                <c:pt idx="1720">
                  <c:v>944</c:v>
                </c:pt>
                <c:pt idx="1721">
                  <c:v>928</c:v>
                </c:pt>
                <c:pt idx="1722">
                  <c:v>928</c:v>
                </c:pt>
                <c:pt idx="1723">
                  <c:v>920</c:v>
                </c:pt>
                <c:pt idx="1724">
                  <c:v>936</c:v>
                </c:pt>
                <c:pt idx="1725">
                  <c:v>964</c:v>
                </c:pt>
                <c:pt idx="1726">
                  <c:v>908</c:v>
                </c:pt>
                <c:pt idx="1727">
                  <c:v>964</c:v>
                </c:pt>
                <c:pt idx="1728">
                  <c:v>964</c:v>
                </c:pt>
                <c:pt idx="1729">
                  <c:v>948</c:v>
                </c:pt>
                <c:pt idx="1730">
                  <c:v>960</c:v>
                </c:pt>
                <c:pt idx="1731">
                  <c:v>948</c:v>
                </c:pt>
                <c:pt idx="1732">
                  <c:v>908</c:v>
                </c:pt>
                <c:pt idx="1733">
                  <c:v>916</c:v>
                </c:pt>
                <c:pt idx="1734">
                  <c:v>944</c:v>
                </c:pt>
                <c:pt idx="1735">
                  <c:v>964</c:v>
                </c:pt>
                <c:pt idx="1736">
                  <c:v>924</c:v>
                </c:pt>
                <c:pt idx="1737">
                  <c:v>944</c:v>
                </c:pt>
                <c:pt idx="1738">
                  <c:v>936</c:v>
                </c:pt>
                <c:pt idx="1739">
                  <c:v>964</c:v>
                </c:pt>
                <c:pt idx="1740">
                  <c:v>948</c:v>
                </c:pt>
                <c:pt idx="1741">
                  <c:v>948</c:v>
                </c:pt>
                <c:pt idx="1742">
                  <c:v>932</c:v>
                </c:pt>
                <c:pt idx="1743">
                  <c:v>932</c:v>
                </c:pt>
                <c:pt idx="1744">
                  <c:v>964</c:v>
                </c:pt>
                <c:pt idx="1745">
                  <c:v>960</c:v>
                </c:pt>
                <c:pt idx="1746">
                  <c:v>948</c:v>
                </c:pt>
                <c:pt idx="1747">
                  <c:v>964</c:v>
                </c:pt>
                <c:pt idx="1748">
                  <c:v>924</c:v>
                </c:pt>
                <c:pt idx="1749">
                  <c:v>960</c:v>
                </c:pt>
                <c:pt idx="1750">
                  <c:v>948</c:v>
                </c:pt>
                <c:pt idx="1751">
                  <c:v>924</c:v>
                </c:pt>
                <c:pt idx="1752">
                  <c:v>940</c:v>
                </c:pt>
                <c:pt idx="1753">
                  <c:v>948</c:v>
                </c:pt>
                <c:pt idx="1754">
                  <c:v>836</c:v>
                </c:pt>
                <c:pt idx="1755">
                  <c:v>936</c:v>
                </c:pt>
                <c:pt idx="1756">
                  <c:v>884</c:v>
                </c:pt>
                <c:pt idx="1757">
                  <c:v>916</c:v>
                </c:pt>
                <c:pt idx="1758">
                  <c:v>920</c:v>
                </c:pt>
                <c:pt idx="1759">
                  <c:v>964</c:v>
                </c:pt>
                <c:pt idx="1760">
                  <c:v>928</c:v>
                </c:pt>
                <c:pt idx="1761">
                  <c:v>940</c:v>
                </c:pt>
                <c:pt idx="1762">
                  <c:v>740</c:v>
                </c:pt>
                <c:pt idx="1763">
                  <c:v>936</c:v>
                </c:pt>
                <c:pt idx="1764">
                  <c:v>760</c:v>
                </c:pt>
                <c:pt idx="1765">
                  <c:v>788</c:v>
                </c:pt>
                <c:pt idx="1766">
                  <c:v>924</c:v>
                </c:pt>
                <c:pt idx="1767">
                  <c:v>964</c:v>
                </c:pt>
                <c:pt idx="1768">
                  <c:v>944</c:v>
                </c:pt>
                <c:pt idx="1769">
                  <c:v>944</c:v>
                </c:pt>
                <c:pt idx="1770">
                  <c:v>936</c:v>
                </c:pt>
                <c:pt idx="1771">
                  <c:v>908</c:v>
                </c:pt>
                <c:pt idx="1772">
                  <c:v>948</c:v>
                </c:pt>
                <c:pt idx="1773">
                  <c:v>944</c:v>
                </c:pt>
                <c:pt idx="1774">
                  <c:v>968</c:v>
                </c:pt>
                <c:pt idx="1775">
                  <c:v>936</c:v>
                </c:pt>
                <c:pt idx="1776">
                  <c:v>920</c:v>
                </c:pt>
                <c:pt idx="1777">
                  <c:v>828</c:v>
                </c:pt>
                <c:pt idx="1778">
                  <c:v>944</c:v>
                </c:pt>
                <c:pt idx="1779">
                  <c:v>928</c:v>
                </c:pt>
                <c:pt idx="1780">
                  <c:v>932</c:v>
                </c:pt>
                <c:pt idx="1781">
                  <c:v>952</c:v>
                </c:pt>
                <c:pt idx="1782">
                  <c:v>804</c:v>
                </c:pt>
                <c:pt idx="1783">
                  <c:v>948</c:v>
                </c:pt>
                <c:pt idx="1784">
                  <c:v>932</c:v>
                </c:pt>
                <c:pt idx="1785">
                  <c:v>924</c:v>
                </c:pt>
                <c:pt idx="1786">
                  <c:v>896</c:v>
                </c:pt>
                <c:pt idx="1787">
                  <c:v>944</c:v>
                </c:pt>
                <c:pt idx="1788">
                  <c:v>932</c:v>
                </c:pt>
                <c:pt idx="1789">
                  <c:v>904</c:v>
                </c:pt>
                <c:pt idx="1790">
                  <c:v>960</c:v>
                </c:pt>
                <c:pt idx="1791">
                  <c:v>828</c:v>
                </c:pt>
                <c:pt idx="1792">
                  <c:v>924</c:v>
                </c:pt>
                <c:pt idx="1793">
                  <c:v>948</c:v>
                </c:pt>
                <c:pt idx="1794">
                  <c:v>968</c:v>
                </c:pt>
                <c:pt idx="1795">
                  <c:v>912</c:v>
                </c:pt>
                <c:pt idx="1796">
                  <c:v>968</c:v>
                </c:pt>
                <c:pt idx="1797">
                  <c:v>964</c:v>
                </c:pt>
                <c:pt idx="1798">
                  <c:v>952</c:v>
                </c:pt>
                <c:pt idx="1799">
                  <c:v>968</c:v>
                </c:pt>
                <c:pt idx="1800">
                  <c:v>796</c:v>
                </c:pt>
                <c:pt idx="1801">
                  <c:v>924</c:v>
                </c:pt>
                <c:pt idx="1802">
                  <c:v>908</c:v>
                </c:pt>
                <c:pt idx="1803">
                  <c:v>928</c:v>
                </c:pt>
                <c:pt idx="1804">
                  <c:v>912</c:v>
                </c:pt>
                <c:pt idx="1805">
                  <c:v>940</c:v>
                </c:pt>
                <c:pt idx="1806">
                  <c:v>940</c:v>
                </c:pt>
                <c:pt idx="1807">
                  <c:v>940</c:v>
                </c:pt>
                <c:pt idx="1808">
                  <c:v>940</c:v>
                </c:pt>
                <c:pt idx="1809">
                  <c:v>916</c:v>
                </c:pt>
                <c:pt idx="1810">
                  <c:v>840</c:v>
                </c:pt>
                <c:pt idx="1811">
                  <c:v>936</c:v>
                </c:pt>
                <c:pt idx="1812">
                  <c:v>940</c:v>
                </c:pt>
                <c:pt idx="1813">
                  <c:v>820</c:v>
                </c:pt>
                <c:pt idx="1814">
                  <c:v>948</c:v>
                </c:pt>
                <c:pt idx="1815">
                  <c:v>892</c:v>
                </c:pt>
                <c:pt idx="1816">
                  <c:v>928</c:v>
                </c:pt>
                <c:pt idx="1817">
                  <c:v>936</c:v>
                </c:pt>
                <c:pt idx="1818">
                  <c:v>952</c:v>
                </c:pt>
                <c:pt idx="1819">
                  <c:v>964</c:v>
                </c:pt>
                <c:pt idx="1820">
                  <c:v>920</c:v>
                </c:pt>
                <c:pt idx="1821">
                  <c:v>944</c:v>
                </c:pt>
                <c:pt idx="1822">
                  <c:v>924</c:v>
                </c:pt>
                <c:pt idx="1823">
                  <c:v>908</c:v>
                </c:pt>
                <c:pt idx="1824">
                  <c:v>968</c:v>
                </c:pt>
                <c:pt idx="1825">
                  <c:v>908</c:v>
                </c:pt>
                <c:pt idx="1826">
                  <c:v>948</c:v>
                </c:pt>
                <c:pt idx="1827">
                  <c:v>968</c:v>
                </c:pt>
                <c:pt idx="1828">
                  <c:v>928</c:v>
                </c:pt>
                <c:pt idx="1829">
                  <c:v>920</c:v>
                </c:pt>
                <c:pt idx="1830">
                  <c:v>928</c:v>
                </c:pt>
                <c:pt idx="1831">
                  <c:v>916</c:v>
                </c:pt>
                <c:pt idx="1832">
                  <c:v>948</c:v>
                </c:pt>
                <c:pt idx="1833">
                  <c:v>912</c:v>
                </c:pt>
                <c:pt idx="1834">
                  <c:v>944</c:v>
                </c:pt>
                <c:pt idx="1835">
                  <c:v>840</c:v>
                </c:pt>
                <c:pt idx="1836">
                  <c:v>956</c:v>
                </c:pt>
                <c:pt idx="1837">
                  <c:v>924</c:v>
                </c:pt>
                <c:pt idx="1838">
                  <c:v>828</c:v>
                </c:pt>
                <c:pt idx="1839">
                  <c:v>932</c:v>
                </c:pt>
                <c:pt idx="1840">
                  <c:v>968</c:v>
                </c:pt>
                <c:pt idx="1841">
                  <c:v>920</c:v>
                </c:pt>
                <c:pt idx="1842">
                  <c:v>944</c:v>
                </c:pt>
                <c:pt idx="1843">
                  <c:v>936</c:v>
                </c:pt>
                <c:pt idx="1844">
                  <c:v>932</c:v>
                </c:pt>
                <c:pt idx="1845">
                  <c:v>924</c:v>
                </c:pt>
                <c:pt idx="1846">
                  <c:v>948</c:v>
                </c:pt>
                <c:pt idx="1847">
                  <c:v>968</c:v>
                </c:pt>
                <c:pt idx="1848">
                  <c:v>924</c:v>
                </c:pt>
                <c:pt idx="1849">
                  <c:v>964</c:v>
                </c:pt>
                <c:pt idx="1850">
                  <c:v>944</c:v>
                </c:pt>
                <c:pt idx="1851">
                  <c:v>928</c:v>
                </c:pt>
                <c:pt idx="1852">
                  <c:v>952</c:v>
                </c:pt>
                <c:pt idx="1853">
                  <c:v>968</c:v>
                </c:pt>
                <c:pt idx="1854">
                  <c:v>952</c:v>
                </c:pt>
                <c:pt idx="1855">
                  <c:v>968</c:v>
                </c:pt>
                <c:pt idx="1856">
                  <c:v>920</c:v>
                </c:pt>
                <c:pt idx="1857">
                  <c:v>952</c:v>
                </c:pt>
                <c:pt idx="1858">
                  <c:v>960</c:v>
                </c:pt>
                <c:pt idx="1859">
                  <c:v>916</c:v>
                </c:pt>
                <c:pt idx="1860">
                  <c:v>920</c:v>
                </c:pt>
                <c:pt idx="1861">
                  <c:v>932</c:v>
                </c:pt>
                <c:pt idx="1862">
                  <c:v>916</c:v>
                </c:pt>
                <c:pt idx="1863">
                  <c:v>924</c:v>
                </c:pt>
                <c:pt idx="1864">
                  <c:v>968</c:v>
                </c:pt>
                <c:pt idx="1865">
                  <c:v>916</c:v>
                </c:pt>
                <c:pt idx="1866">
                  <c:v>912</c:v>
                </c:pt>
                <c:pt idx="1867">
                  <c:v>900</c:v>
                </c:pt>
                <c:pt idx="1868">
                  <c:v>948</c:v>
                </c:pt>
                <c:pt idx="1869">
                  <c:v>968</c:v>
                </c:pt>
                <c:pt idx="1870">
                  <c:v>968</c:v>
                </c:pt>
                <c:pt idx="1871">
                  <c:v>960</c:v>
                </c:pt>
                <c:pt idx="1872">
                  <c:v>924</c:v>
                </c:pt>
                <c:pt idx="1873">
                  <c:v>956</c:v>
                </c:pt>
                <c:pt idx="1874">
                  <c:v>920</c:v>
                </c:pt>
                <c:pt idx="1875">
                  <c:v>924</c:v>
                </c:pt>
                <c:pt idx="1876">
                  <c:v>968</c:v>
                </c:pt>
                <c:pt idx="1877">
                  <c:v>920</c:v>
                </c:pt>
                <c:pt idx="1878">
                  <c:v>796</c:v>
                </c:pt>
                <c:pt idx="1879">
                  <c:v>968</c:v>
                </c:pt>
                <c:pt idx="1880">
                  <c:v>968</c:v>
                </c:pt>
                <c:pt idx="1881">
                  <c:v>968</c:v>
                </c:pt>
                <c:pt idx="1882">
                  <c:v>896</c:v>
                </c:pt>
                <c:pt idx="1883">
                  <c:v>912</c:v>
                </c:pt>
                <c:pt idx="1884">
                  <c:v>924</c:v>
                </c:pt>
                <c:pt idx="1885">
                  <c:v>940</c:v>
                </c:pt>
                <c:pt idx="1886">
                  <c:v>912</c:v>
                </c:pt>
                <c:pt idx="1887">
                  <c:v>968</c:v>
                </c:pt>
                <c:pt idx="1888">
                  <c:v>964</c:v>
                </c:pt>
                <c:pt idx="1889">
                  <c:v>940</c:v>
                </c:pt>
                <c:pt idx="1890">
                  <c:v>940</c:v>
                </c:pt>
                <c:pt idx="1891">
                  <c:v>968</c:v>
                </c:pt>
                <c:pt idx="1892">
                  <c:v>940</c:v>
                </c:pt>
                <c:pt idx="1893">
                  <c:v>940</c:v>
                </c:pt>
                <c:pt idx="1894">
                  <c:v>940</c:v>
                </c:pt>
                <c:pt idx="1895">
                  <c:v>924</c:v>
                </c:pt>
                <c:pt idx="1896">
                  <c:v>968</c:v>
                </c:pt>
                <c:pt idx="1897">
                  <c:v>944</c:v>
                </c:pt>
                <c:pt idx="1898">
                  <c:v>932</c:v>
                </c:pt>
                <c:pt idx="1899">
                  <c:v>952</c:v>
                </c:pt>
                <c:pt idx="1900">
                  <c:v>968</c:v>
                </c:pt>
                <c:pt idx="1901">
                  <c:v>968</c:v>
                </c:pt>
                <c:pt idx="1902">
                  <c:v>776</c:v>
                </c:pt>
                <c:pt idx="1903">
                  <c:v>916</c:v>
                </c:pt>
                <c:pt idx="1904">
                  <c:v>808</c:v>
                </c:pt>
                <c:pt idx="1905">
                  <c:v>940</c:v>
                </c:pt>
                <c:pt idx="1906">
                  <c:v>948</c:v>
                </c:pt>
                <c:pt idx="1907">
                  <c:v>952</c:v>
                </c:pt>
                <c:pt idx="1908">
                  <c:v>924</c:v>
                </c:pt>
                <c:pt idx="1909">
                  <c:v>948</c:v>
                </c:pt>
                <c:pt idx="1910">
                  <c:v>956</c:v>
                </c:pt>
                <c:pt idx="1911">
                  <c:v>968</c:v>
                </c:pt>
                <c:pt idx="1912">
                  <c:v>764</c:v>
                </c:pt>
                <c:pt idx="1913">
                  <c:v>944</c:v>
                </c:pt>
                <c:pt idx="1914">
                  <c:v>940</c:v>
                </c:pt>
                <c:pt idx="1915">
                  <c:v>940</c:v>
                </c:pt>
                <c:pt idx="1916">
                  <c:v>944</c:v>
                </c:pt>
                <c:pt idx="1917">
                  <c:v>932</c:v>
                </c:pt>
                <c:pt idx="1918">
                  <c:v>932</c:v>
                </c:pt>
                <c:pt idx="1919">
                  <c:v>960</c:v>
                </c:pt>
                <c:pt idx="1920">
                  <c:v>956</c:v>
                </c:pt>
                <c:pt idx="1921">
                  <c:v>944</c:v>
                </c:pt>
                <c:pt idx="1922">
                  <c:v>960</c:v>
                </c:pt>
                <c:pt idx="1923">
                  <c:v>964</c:v>
                </c:pt>
                <c:pt idx="1924">
                  <c:v>952</c:v>
                </c:pt>
                <c:pt idx="1925">
                  <c:v>956</c:v>
                </c:pt>
                <c:pt idx="1926">
                  <c:v>968</c:v>
                </c:pt>
                <c:pt idx="1927">
                  <c:v>916</c:v>
                </c:pt>
                <c:pt idx="1928">
                  <c:v>968</c:v>
                </c:pt>
                <c:pt idx="1929">
                  <c:v>908</c:v>
                </c:pt>
                <c:pt idx="1930">
                  <c:v>920</c:v>
                </c:pt>
                <c:pt idx="1931">
                  <c:v>964</c:v>
                </c:pt>
                <c:pt idx="1932">
                  <c:v>960</c:v>
                </c:pt>
                <c:pt idx="1933">
                  <c:v>964</c:v>
                </c:pt>
                <c:pt idx="1934">
                  <c:v>952</c:v>
                </c:pt>
                <c:pt idx="1935">
                  <c:v>904</c:v>
                </c:pt>
                <c:pt idx="1936">
                  <c:v>968</c:v>
                </c:pt>
                <c:pt idx="1937">
                  <c:v>960</c:v>
                </c:pt>
                <c:pt idx="1938">
                  <c:v>952</c:v>
                </c:pt>
                <c:pt idx="1939">
                  <c:v>960</c:v>
                </c:pt>
                <c:pt idx="1940">
                  <c:v>936</c:v>
                </c:pt>
                <c:pt idx="1941">
                  <c:v>944</c:v>
                </c:pt>
                <c:pt idx="1942">
                  <c:v>828</c:v>
                </c:pt>
                <c:pt idx="1943">
                  <c:v>920</c:v>
                </c:pt>
                <c:pt idx="1944">
                  <c:v>932</c:v>
                </c:pt>
                <c:pt idx="1945">
                  <c:v>964</c:v>
                </c:pt>
                <c:pt idx="1946">
                  <c:v>948</c:v>
                </c:pt>
                <c:pt idx="1947">
                  <c:v>920</c:v>
                </c:pt>
                <c:pt idx="1948">
                  <c:v>952</c:v>
                </c:pt>
                <c:pt idx="1949">
                  <c:v>964</c:v>
                </c:pt>
                <c:pt idx="1950">
                  <c:v>920</c:v>
                </c:pt>
                <c:pt idx="1951">
                  <c:v>760</c:v>
                </c:pt>
                <c:pt idx="1952">
                  <c:v>932</c:v>
                </c:pt>
                <c:pt idx="1953">
                  <c:v>956</c:v>
                </c:pt>
                <c:pt idx="1954">
                  <c:v>928</c:v>
                </c:pt>
                <c:pt idx="1955">
                  <c:v>916</c:v>
                </c:pt>
                <c:pt idx="1956">
                  <c:v>948</c:v>
                </c:pt>
                <c:pt idx="1957">
                  <c:v>948</c:v>
                </c:pt>
                <c:pt idx="1958">
                  <c:v>928</c:v>
                </c:pt>
                <c:pt idx="1959">
                  <c:v>936</c:v>
                </c:pt>
                <c:pt idx="1960">
                  <c:v>932</c:v>
                </c:pt>
                <c:pt idx="1961">
                  <c:v>928</c:v>
                </c:pt>
                <c:pt idx="1962">
                  <c:v>876</c:v>
                </c:pt>
                <c:pt idx="1963">
                  <c:v>924</c:v>
                </c:pt>
                <c:pt idx="1964">
                  <c:v>944</c:v>
                </c:pt>
                <c:pt idx="1965">
                  <c:v>912</c:v>
                </c:pt>
                <c:pt idx="1966">
                  <c:v>964</c:v>
                </c:pt>
                <c:pt idx="1967">
                  <c:v>960</c:v>
                </c:pt>
                <c:pt idx="1968">
                  <c:v>924</c:v>
                </c:pt>
                <c:pt idx="1969">
                  <c:v>956</c:v>
                </c:pt>
                <c:pt idx="1970">
                  <c:v>968</c:v>
                </c:pt>
                <c:pt idx="1971">
                  <c:v>920</c:v>
                </c:pt>
                <c:pt idx="1972">
                  <c:v>956</c:v>
                </c:pt>
                <c:pt idx="1973">
                  <c:v>952</c:v>
                </c:pt>
                <c:pt idx="1974">
                  <c:v>948</c:v>
                </c:pt>
                <c:pt idx="1975">
                  <c:v>936</c:v>
                </c:pt>
                <c:pt idx="1976">
                  <c:v>964</c:v>
                </c:pt>
                <c:pt idx="1977">
                  <c:v>912</c:v>
                </c:pt>
                <c:pt idx="1978">
                  <c:v>924</c:v>
                </c:pt>
                <c:pt idx="1979">
                  <c:v>784</c:v>
                </c:pt>
                <c:pt idx="1980">
                  <c:v>940</c:v>
                </c:pt>
                <c:pt idx="1981">
                  <c:v>928</c:v>
                </c:pt>
                <c:pt idx="1982">
                  <c:v>956</c:v>
                </c:pt>
                <c:pt idx="1983">
                  <c:v>944</c:v>
                </c:pt>
                <c:pt idx="1984">
                  <c:v>968</c:v>
                </c:pt>
                <c:pt idx="1985">
                  <c:v>924</c:v>
                </c:pt>
                <c:pt idx="1986">
                  <c:v>968</c:v>
                </c:pt>
                <c:pt idx="1987">
                  <c:v>940</c:v>
                </c:pt>
                <c:pt idx="1988">
                  <c:v>972</c:v>
                </c:pt>
                <c:pt idx="1989">
                  <c:v>924</c:v>
                </c:pt>
                <c:pt idx="1990">
                  <c:v>896</c:v>
                </c:pt>
                <c:pt idx="1991">
                  <c:v>912</c:v>
                </c:pt>
                <c:pt idx="1992">
                  <c:v>944</c:v>
                </c:pt>
                <c:pt idx="1993">
                  <c:v>948</c:v>
                </c:pt>
                <c:pt idx="1994">
                  <c:v>868</c:v>
                </c:pt>
                <c:pt idx="1995">
                  <c:v>928</c:v>
                </c:pt>
                <c:pt idx="1996">
                  <c:v>960</c:v>
                </c:pt>
                <c:pt idx="1997">
                  <c:v>916</c:v>
                </c:pt>
                <c:pt idx="1998">
                  <c:v>972</c:v>
                </c:pt>
                <c:pt idx="1999">
                  <c:v>804</c:v>
                </c:pt>
              </c:numCache>
            </c:numRef>
          </c:val>
          <c:smooth val="0"/>
          <c:extLst>
            <c:ext xmlns:c16="http://schemas.microsoft.com/office/drawing/2014/chart" uri="{C3380CC4-5D6E-409C-BE32-E72D297353CC}">
              <c16:uniqueId val="{00000000-7535-4C68-AB80-E944D99F1A5A}"/>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614878416"/>
        <c:axId val="614876976"/>
      </c:lineChart>
      <c:catAx>
        <c:axId val="614878416"/>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614876976"/>
        <c:crosses val="autoZero"/>
        <c:auto val="1"/>
        <c:lblAlgn val="ctr"/>
        <c:lblOffset val="100"/>
        <c:tickMarkSkip val="100"/>
        <c:noMultiLvlLbl val="0"/>
      </c:catAx>
      <c:valAx>
        <c:axId val="614876976"/>
        <c:scaling>
          <c:orientation val="minMax"/>
          <c:max val="10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614878416"/>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400" b="1" i="0" u="none" strike="noStrike" kern="1200" cap="none" spc="0" normalizeH="0" baseline="0">
                <a:solidFill>
                  <a:sysClr val="windowText" lastClr="000000">
                    <a:lumMod val="50000"/>
                    <a:lumOff val="50000"/>
                  </a:sysClr>
                </a:solidFill>
              </a:rPr>
              <a:t>Nombre moyen de tour par partie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WinRate!$C$1</c:f>
              <c:strCache>
                <c:ptCount val="1"/>
                <c:pt idx="0">
                  <c:v>Avg nb turn</c:v>
                </c:pt>
              </c:strCache>
            </c:strRef>
          </c:tx>
          <c:spPr>
            <a:ln w="25400" cap="rnd">
              <a:noFill/>
              <a:round/>
            </a:ln>
            <a:effectLst/>
          </c:spPr>
          <c:marker>
            <c:symbol val="circle"/>
            <c:size val="5"/>
            <c:spPr>
              <a:solidFill>
                <a:schemeClr val="accent2"/>
              </a:solidFill>
              <a:ln w="9525">
                <a:solidFill>
                  <a:schemeClr val="accent2"/>
                </a:solidFill>
              </a:ln>
              <a:effectLst/>
            </c:spPr>
          </c:marker>
          <c:xVal>
            <c:numRef>
              <c:f>WinRate!$A$2:$A$2001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numCache>
            </c:numRef>
          </c:xVal>
          <c:yVal>
            <c:numRef>
              <c:f>WinRate!$C$2:$C$2001</c:f>
              <c:numCache>
                <c:formatCode>General</c:formatCode>
                <c:ptCount val="2000"/>
                <c:pt idx="0">
                  <c:v>7</c:v>
                </c:pt>
                <c:pt idx="1">
                  <c:v>6</c:v>
                </c:pt>
                <c:pt idx="2">
                  <c:v>7</c:v>
                </c:pt>
                <c:pt idx="3">
                  <c:v>7</c:v>
                </c:pt>
                <c:pt idx="4">
                  <c:v>7</c:v>
                </c:pt>
                <c:pt idx="5">
                  <c:v>7</c:v>
                </c:pt>
                <c:pt idx="6">
                  <c:v>7</c:v>
                </c:pt>
                <c:pt idx="7">
                  <c:v>7</c:v>
                </c:pt>
                <c:pt idx="8">
                  <c:v>7</c:v>
                </c:pt>
                <c:pt idx="9">
                  <c:v>7</c:v>
                </c:pt>
                <c:pt idx="10">
                  <c:v>7</c:v>
                </c:pt>
                <c:pt idx="11">
                  <c:v>7</c:v>
                </c:pt>
                <c:pt idx="12">
                  <c:v>7</c:v>
                </c:pt>
                <c:pt idx="13">
                  <c:v>7</c:v>
                </c:pt>
                <c:pt idx="14">
                  <c:v>7</c:v>
                </c:pt>
                <c:pt idx="15">
                  <c:v>7</c:v>
                </c:pt>
                <c:pt idx="16">
                  <c:v>7</c:v>
                </c:pt>
                <c:pt idx="17">
                  <c:v>7</c:v>
                </c:pt>
                <c:pt idx="18">
                  <c:v>7</c:v>
                </c:pt>
                <c:pt idx="19">
                  <c:v>7</c:v>
                </c:pt>
                <c:pt idx="20">
                  <c:v>7</c:v>
                </c:pt>
                <c:pt idx="21">
                  <c:v>7</c:v>
                </c:pt>
                <c:pt idx="22">
                  <c:v>6</c:v>
                </c:pt>
                <c:pt idx="23">
                  <c:v>6</c:v>
                </c:pt>
                <c:pt idx="24">
                  <c:v>6</c:v>
                </c:pt>
                <c:pt idx="25">
                  <c:v>6</c:v>
                </c:pt>
                <c:pt idx="26">
                  <c:v>6</c:v>
                </c:pt>
                <c:pt idx="27">
                  <c:v>6</c:v>
                </c:pt>
                <c:pt idx="28">
                  <c:v>6</c:v>
                </c:pt>
                <c:pt idx="29">
                  <c:v>7</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7</c:v>
                </c:pt>
                <c:pt idx="45">
                  <c:v>6</c:v>
                </c:pt>
                <c:pt idx="46">
                  <c:v>6</c:v>
                </c:pt>
                <c:pt idx="47">
                  <c:v>6</c:v>
                </c:pt>
                <c:pt idx="48">
                  <c:v>6</c:v>
                </c:pt>
                <c:pt idx="49">
                  <c:v>6</c:v>
                </c:pt>
                <c:pt idx="50">
                  <c:v>6</c:v>
                </c:pt>
                <c:pt idx="51">
                  <c:v>6</c:v>
                </c:pt>
                <c:pt idx="52">
                  <c:v>6</c:v>
                </c:pt>
                <c:pt idx="53">
                  <c:v>6</c:v>
                </c:pt>
                <c:pt idx="54">
                  <c:v>7</c:v>
                </c:pt>
                <c:pt idx="55">
                  <c:v>6</c:v>
                </c:pt>
                <c:pt idx="56">
                  <c:v>6</c:v>
                </c:pt>
                <c:pt idx="57">
                  <c:v>6</c:v>
                </c:pt>
                <c:pt idx="58">
                  <c:v>6</c:v>
                </c:pt>
                <c:pt idx="59">
                  <c:v>6</c:v>
                </c:pt>
                <c:pt idx="60">
                  <c:v>6</c:v>
                </c:pt>
                <c:pt idx="61">
                  <c:v>6</c:v>
                </c:pt>
                <c:pt idx="62">
                  <c:v>6</c:v>
                </c:pt>
                <c:pt idx="63">
                  <c:v>6</c:v>
                </c:pt>
                <c:pt idx="64">
                  <c:v>7</c:v>
                </c:pt>
                <c:pt idx="65">
                  <c:v>7</c:v>
                </c:pt>
                <c:pt idx="66">
                  <c:v>6</c:v>
                </c:pt>
                <c:pt idx="67">
                  <c:v>6</c:v>
                </c:pt>
                <c:pt idx="68">
                  <c:v>6</c:v>
                </c:pt>
                <c:pt idx="69">
                  <c:v>6</c:v>
                </c:pt>
                <c:pt idx="70">
                  <c:v>6</c:v>
                </c:pt>
                <c:pt idx="71">
                  <c:v>7</c:v>
                </c:pt>
                <c:pt idx="72">
                  <c:v>6</c:v>
                </c:pt>
                <c:pt idx="73">
                  <c:v>6</c:v>
                </c:pt>
                <c:pt idx="74">
                  <c:v>6</c:v>
                </c:pt>
                <c:pt idx="75">
                  <c:v>6</c:v>
                </c:pt>
                <c:pt idx="76">
                  <c:v>6</c:v>
                </c:pt>
                <c:pt idx="77">
                  <c:v>6</c:v>
                </c:pt>
                <c:pt idx="78">
                  <c:v>6</c:v>
                </c:pt>
                <c:pt idx="79">
                  <c:v>6</c:v>
                </c:pt>
                <c:pt idx="80">
                  <c:v>6</c:v>
                </c:pt>
                <c:pt idx="81">
                  <c:v>6</c:v>
                </c:pt>
                <c:pt idx="82">
                  <c:v>7</c:v>
                </c:pt>
                <c:pt idx="83">
                  <c:v>5</c:v>
                </c:pt>
                <c:pt idx="84">
                  <c:v>6</c:v>
                </c:pt>
                <c:pt idx="85">
                  <c:v>6</c:v>
                </c:pt>
                <c:pt idx="86">
                  <c:v>6</c:v>
                </c:pt>
                <c:pt idx="87">
                  <c:v>6</c:v>
                </c:pt>
                <c:pt idx="88">
                  <c:v>6</c:v>
                </c:pt>
                <c:pt idx="89">
                  <c:v>6</c:v>
                </c:pt>
                <c:pt idx="90">
                  <c:v>7</c:v>
                </c:pt>
                <c:pt idx="91">
                  <c:v>6</c:v>
                </c:pt>
                <c:pt idx="92">
                  <c:v>6</c:v>
                </c:pt>
                <c:pt idx="93">
                  <c:v>6</c:v>
                </c:pt>
                <c:pt idx="94">
                  <c:v>6</c:v>
                </c:pt>
                <c:pt idx="95">
                  <c:v>6</c:v>
                </c:pt>
                <c:pt idx="96">
                  <c:v>6</c:v>
                </c:pt>
                <c:pt idx="97">
                  <c:v>6</c:v>
                </c:pt>
                <c:pt idx="98">
                  <c:v>7</c:v>
                </c:pt>
                <c:pt idx="99">
                  <c:v>7</c:v>
                </c:pt>
                <c:pt idx="100">
                  <c:v>6</c:v>
                </c:pt>
                <c:pt idx="101">
                  <c:v>7</c:v>
                </c:pt>
                <c:pt idx="102">
                  <c:v>7</c:v>
                </c:pt>
                <c:pt idx="103">
                  <c:v>6</c:v>
                </c:pt>
                <c:pt idx="104">
                  <c:v>6</c:v>
                </c:pt>
                <c:pt idx="105">
                  <c:v>7</c:v>
                </c:pt>
                <c:pt idx="106">
                  <c:v>7</c:v>
                </c:pt>
                <c:pt idx="107">
                  <c:v>6</c:v>
                </c:pt>
                <c:pt idx="108">
                  <c:v>6</c:v>
                </c:pt>
                <c:pt idx="109">
                  <c:v>6</c:v>
                </c:pt>
                <c:pt idx="110">
                  <c:v>6</c:v>
                </c:pt>
                <c:pt idx="111">
                  <c:v>6</c:v>
                </c:pt>
                <c:pt idx="112">
                  <c:v>6</c:v>
                </c:pt>
                <c:pt idx="113">
                  <c:v>6</c:v>
                </c:pt>
                <c:pt idx="114">
                  <c:v>7</c:v>
                </c:pt>
                <c:pt idx="115">
                  <c:v>6</c:v>
                </c:pt>
                <c:pt idx="116">
                  <c:v>6</c:v>
                </c:pt>
                <c:pt idx="117">
                  <c:v>6</c:v>
                </c:pt>
                <c:pt idx="118">
                  <c:v>6</c:v>
                </c:pt>
                <c:pt idx="119">
                  <c:v>6</c:v>
                </c:pt>
                <c:pt idx="120">
                  <c:v>6</c:v>
                </c:pt>
                <c:pt idx="121">
                  <c:v>6</c:v>
                </c:pt>
                <c:pt idx="122">
                  <c:v>7</c:v>
                </c:pt>
                <c:pt idx="123">
                  <c:v>6</c:v>
                </c:pt>
                <c:pt idx="124">
                  <c:v>7</c:v>
                </c:pt>
                <c:pt idx="125">
                  <c:v>6</c:v>
                </c:pt>
                <c:pt idx="126">
                  <c:v>6</c:v>
                </c:pt>
                <c:pt idx="127">
                  <c:v>6</c:v>
                </c:pt>
                <c:pt idx="128">
                  <c:v>6</c:v>
                </c:pt>
                <c:pt idx="129">
                  <c:v>6</c:v>
                </c:pt>
                <c:pt idx="130">
                  <c:v>6</c:v>
                </c:pt>
                <c:pt idx="131">
                  <c:v>7</c:v>
                </c:pt>
                <c:pt idx="132">
                  <c:v>6</c:v>
                </c:pt>
                <c:pt idx="133">
                  <c:v>7</c:v>
                </c:pt>
                <c:pt idx="134">
                  <c:v>6</c:v>
                </c:pt>
                <c:pt idx="135">
                  <c:v>6</c:v>
                </c:pt>
                <c:pt idx="136">
                  <c:v>6</c:v>
                </c:pt>
                <c:pt idx="137">
                  <c:v>6</c:v>
                </c:pt>
                <c:pt idx="138">
                  <c:v>6</c:v>
                </c:pt>
                <c:pt idx="139">
                  <c:v>6</c:v>
                </c:pt>
                <c:pt idx="140">
                  <c:v>6</c:v>
                </c:pt>
                <c:pt idx="141">
                  <c:v>6</c:v>
                </c:pt>
                <c:pt idx="142">
                  <c:v>7</c:v>
                </c:pt>
                <c:pt idx="143">
                  <c:v>6</c:v>
                </c:pt>
                <c:pt idx="144">
                  <c:v>6</c:v>
                </c:pt>
                <c:pt idx="145">
                  <c:v>6</c:v>
                </c:pt>
                <c:pt idx="146">
                  <c:v>7</c:v>
                </c:pt>
                <c:pt idx="147">
                  <c:v>6</c:v>
                </c:pt>
                <c:pt idx="148">
                  <c:v>6</c:v>
                </c:pt>
                <c:pt idx="149">
                  <c:v>6</c:v>
                </c:pt>
                <c:pt idx="150">
                  <c:v>7</c:v>
                </c:pt>
                <c:pt idx="151">
                  <c:v>6</c:v>
                </c:pt>
                <c:pt idx="152">
                  <c:v>6</c:v>
                </c:pt>
                <c:pt idx="153">
                  <c:v>6</c:v>
                </c:pt>
                <c:pt idx="154">
                  <c:v>6</c:v>
                </c:pt>
                <c:pt idx="155">
                  <c:v>6</c:v>
                </c:pt>
                <c:pt idx="156">
                  <c:v>6</c:v>
                </c:pt>
                <c:pt idx="157">
                  <c:v>6</c:v>
                </c:pt>
                <c:pt idx="158">
                  <c:v>6</c:v>
                </c:pt>
                <c:pt idx="159">
                  <c:v>6</c:v>
                </c:pt>
                <c:pt idx="160">
                  <c:v>6</c:v>
                </c:pt>
                <c:pt idx="161">
                  <c:v>6</c:v>
                </c:pt>
                <c:pt idx="162">
                  <c:v>6</c:v>
                </c:pt>
                <c:pt idx="163">
                  <c:v>6</c:v>
                </c:pt>
                <c:pt idx="164">
                  <c:v>6</c:v>
                </c:pt>
                <c:pt idx="165">
                  <c:v>6</c:v>
                </c:pt>
                <c:pt idx="166">
                  <c:v>6</c:v>
                </c:pt>
                <c:pt idx="167">
                  <c:v>7</c:v>
                </c:pt>
                <c:pt idx="168">
                  <c:v>6</c:v>
                </c:pt>
                <c:pt idx="169">
                  <c:v>6</c:v>
                </c:pt>
                <c:pt idx="170">
                  <c:v>6</c:v>
                </c:pt>
                <c:pt idx="171">
                  <c:v>6</c:v>
                </c:pt>
                <c:pt idx="172">
                  <c:v>6</c:v>
                </c:pt>
                <c:pt idx="173">
                  <c:v>6</c:v>
                </c:pt>
                <c:pt idx="174">
                  <c:v>6</c:v>
                </c:pt>
                <c:pt idx="175">
                  <c:v>6</c:v>
                </c:pt>
                <c:pt idx="176">
                  <c:v>6</c:v>
                </c:pt>
                <c:pt idx="177">
                  <c:v>7</c:v>
                </c:pt>
                <c:pt idx="178">
                  <c:v>6</c:v>
                </c:pt>
                <c:pt idx="179">
                  <c:v>6</c:v>
                </c:pt>
                <c:pt idx="180">
                  <c:v>7</c:v>
                </c:pt>
                <c:pt idx="181">
                  <c:v>6</c:v>
                </c:pt>
                <c:pt idx="182">
                  <c:v>6</c:v>
                </c:pt>
                <c:pt idx="183">
                  <c:v>7</c:v>
                </c:pt>
                <c:pt idx="184">
                  <c:v>6</c:v>
                </c:pt>
                <c:pt idx="185">
                  <c:v>6</c:v>
                </c:pt>
                <c:pt idx="186">
                  <c:v>6</c:v>
                </c:pt>
                <c:pt idx="187">
                  <c:v>6</c:v>
                </c:pt>
                <c:pt idx="188">
                  <c:v>6</c:v>
                </c:pt>
                <c:pt idx="189">
                  <c:v>6</c:v>
                </c:pt>
                <c:pt idx="190">
                  <c:v>6</c:v>
                </c:pt>
                <c:pt idx="191">
                  <c:v>6</c:v>
                </c:pt>
                <c:pt idx="192">
                  <c:v>7</c:v>
                </c:pt>
                <c:pt idx="193">
                  <c:v>6</c:v>
                </c:pt>
                <c:pt idx="194">
                  <c:v>6</c:v>
                </c:pt>
                <c:pt idx="195">
                  <c:v>6</c:v>
                </c:pt>
                <c:pt idx="196">
                  <c:v>7</c:v>
                </c:pt>
                <c:pt idx="197">
                  <c:v>6</c:v>
                </c:pt>
                <c:pt idx="198">
                  <c:v>6</c:v>
                </c:pt>
                <c:pt idx="199">
                  <c:v>6</c:v>
                </c:pt>
                <c:pt idx="200">
                  <c:v>7</c:v>
                </c:pt>
                <c:pt idx="201">
                  <c:v>7</c:v>
                </c:pt>
                <c:pt idx="202">
                  <c:v>6</c:v>
                </c:pt>
                <c:pt idx="203">
                  <c:v>6</c:v>
                </c:pt>
                <c:pt idx="204">
                  <c:v>6</c:v>
                </c:pt>
                <c:pt idx="205">
                  <c:v>6</c:v>
                </c:pt>
                <c:pt idx="206">
                  <c:v>6</c:v>
                </c:pt>
                <c:pt idx="207">
                  <c:v>6</c:v>
                </c:pt>
                <c:pt idx="208">
                  <c:v>7</c:v>
                </c:pt>
                <c:pt idx="209">
                  <c:v>7</c:v>
                </c:pt>
                <c:pt idx="210">
                  <c:v>7</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7</c:v>
                </c:pt>
                <c:pt idx="230">
                  <c:v>6</c:v>
                </c:pt>
                <c:pt idx="231">
                  <c:v>6</c:v>
                </c:pt>
                <c:pt idx="232">
                  <c:v>6</c:v>
                </c:pt>
                <c:pt idx="233">
                  <c:v>6</c:v>
                </c:pt>
                <c:pt idx="234">
                  <c:v>7</c:v>
                </c:pt>
                <c:pt idx="235">
                  <c:v>6</c:v>
                </c:pt>
                <c:pt idx="236">
                  <c:v>7</c:v>
                </c:pt>
                <c:pt idx="237">
                  <c:v>7</c:v>
                </c:pt>
                <c:pt idx="238">
                  <c:v>6</c:v>
                </c:pt>
                <c:pt idx="239">
                  <c:v>7</c:v>
                </c:pt>
                <c:pt idx="240">
                  <c:v>6</c:v>
                </c:pt>
                <c:pt idx="241">
                  <c:v>6</c:v>
                </c:pt>
                <c:pt idx="242">
                  <c:v>6</c:v>
                </c:pt>
                <c:pt idx="243">
                  <c:v>6</c:v>
                </c:pt>
                <c:pt idx="244">
                  <c:v>6</c:v>
                </c:pt>
                <c:pt idx="245">
                  <c:v>6</c:v>
                </c:pt>
                <c:pt idx="246">
                  <c:v>6</c:v>
                </c:pt>
                <c:pt idx="247">
                  <c:v>6</c:v>
                </c:pt>
                <c:pt idx="248">
                  <c:v>6</c:v>
                </c:pt>
                <c:pt idx="249">
                  <c:v>6</c:v>
                </c:pt>
                <c:pt idx="250">
                  <c:v>6</c:v>
                </c:pt>
                <c:pt idx="251">
                  <c:v>6</c:v>
                </c:pt>
                <c:pt idx="252">
                  <c:v>6</c:v>
                </c:pt>
                <c:pt idx="253">
                  <c:v>6</c:v>
                </c:pt>
                <c:pt idx="254">
                  <c:v>6</c:v>
                </c:pt>
                <c:pt idx="255">
                  <c:v>6</c:v>
                </c:pt>
                <c:pt idx="256">
                  <c:v>6</c:v>
                </c:pt>
                <c:pt idx="257">
                  <c:v>6</c:v>
                </c:pt>
                <c:pt idx="258">
                  <c:v>6</c:v>
                </c:pt>
                <c:pt idx="259">
                  <c:v>6</c:v>
                </c:pt>
                <c:pt idx="260">
                  <c:v>6</c:v>
                </c:pt>
                <c:pt idx="261">
                  <c:v>6</c:v>
                </c:pt>
                <c:pt idx="262">
                  <c:v>6</c:v>
                </c:pt>
                <c:pt idx="263">
                  <c:v>6</c:v>
                </c:pt>
                <c:pt idx="264">
                  <c:v>6</c:v>
                </c:pt>
                <c:pt idx="265">
                  <c:v>6</c:v>
                </c:pt>
                <c:pt idx="266">
                  <c:v>6</c:v>
                </c:pt>
                <c:pt idx="267">
                  <c:v>7</c:v>
                </c:pt>
                <c:pt idx="268">
                  <c:v>7</c:v>
                </c:pt>
                <c:pt idx="269">
                  <c:v>7</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7</c:v>
                </c:pt>
                <c:pt idx="295">
                  <c:v>6</c:v>
                </c:pt>
                <c:pt idx="296">
                  <c:v>6</c:v>
                </c:pt>
                <c:pt idx="297">
                  <c:v>6</c:v>
                </c:pt>
                <c:pt idx="298">
                  <c:v>6</c:v>
                </c:pt>
                <c:pt idx="299">
                  <c:v>7</c:v>
                </c:pt>
                <c:pt idx="300">
                  <c:v>6</c:v>
                </c:pt>
                <c:pt idx="301">
                  <c:v>6</c:v>
                </c:pt>
                <c:pt idx="302">
                  <c:v>6</c:v>
                </c:pt>
                <c:pt idx="303">
                  <c:v>6</c:v>
                </c:pt>
                <c:pt idx="304">
                  <c:v>6</c:v>
                </c:pt>
                <c:pt idx="305">
                  <c:v>6</c:v>
                </c:pt>
                <c:pt idx="306">
                  <c:v>6</c:v>
                </c:pt>
                <c:pt idx="307">
                  <c:v>6</c:v>
                </c:pt>
                <c:pt idx="308">
                  <c:v>7</c:v>
                </c:pt>
                <c:pt idx="309">
                  <c:v>6</c:v>
                </c:pt>
                <c:pt idx="310">
                  <c:v>7</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7</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7</c:v>
                </c:pt>
                <c:pt idx="352">
                  <c:v>7</c:v>
                </c:pt>
                <c:pt idx="353">
                  <c:v>7</c:v>
                </c:pt>
                <c:pt idx="354">
                  <c:v>6</c:v>
                </c:pt>
                <c:pt idx="355">
                  <c:v>7</c:v>
                </c:pt>
                <c:pt idx="356">
                  <c:v>7</c:v>
                </c:pt>
                <c:pt idx="357">
                  <c:v>7</c:v>
                </c:pt>
                <c:pt idx="358">
                  <c:v>6</c:v>
                </c:pt>
                <c:pt idx="359">
                  <c:v>7</c:v>
                </c:pt>
                <c:pt idx="360">
                  <c:v>7</c:v>
                </c:pt>
                <c:pt idx="361">
                  <c:v>6</c:v>
                </c:pt>
                <c:pt idx="362">
                  <c:v>6</c:v>
                </c:pt>
                <c:pt idx="363">
                  <c:v>7</c:v>
                </c:pt>
                <c:pt idx="364">
                  <c:v>6</c:v>
                </c:pt>
                <c:pt idx="365">
                  <c:v>7</c:v>
                </c:pt>
                <c:pt idx="366">
                  <c:v>7</c:v>
                </c:pt>
                <c:pt idx="367">
                  <c:v>6</c:v>
                </c:pt>
                <c:pt idx="368">
                  <c:v>6</c:v>
                </c:pt>
                <c:pt idx="369">
                  <c:v>7</c:v>
                </c:pt>
                <c:pt idx="370">
                  <c:v>7</c:v>
                </c:pt>
                <c:pt idx="371">
                  <c:v>6</c:v>
                </c:pt>
                <c:pt idx="372">
                  <c:v>6</c:v>
                </c:pt>
                <c:pt idx="373">
                  <c:v>7</c:v>
                </c:pt>
                <c:pt idx="374">
                  <c:v>6</c:v>
                </c:pt>
                <c:pt idx="375">
                  <c:v>6</c:v>
                </c:pt>
                <c:pt idx="376">
                  <c:v>6</c:v>
                </c:pt>
                <c:pt idx="377">
                  <c:v>6</c:v>
                </c:pt>
                <c:pt idx="378">
                  <c:v>6</c:v>
                </c:pt>
                <c:pt idx="379">
                  <c:v>6</c:v>
                </c:pt>
                <c:pt idx="380">
                  <c:v>6</c:v>
                </c:pt>
                <c:pt idx="381">
                  <c:v>6</c:v>
                </c:pt>
                <c:pt idx="382">
                  <c:v>6</c:v>
                </c:pt>
                <c:pt idx="383">
                  <c:v>6</c:v>
                </c:pt>
                <c:pt idx="384">
                  <c:v>6</c:v>
                </c:pt>
                <c:pt idx="385">
                  <c:v>6</c:v>
                </c:pt>
                <c:pt idx="386">
                  <c:v>6</c:v>
                </c:pt>
                <c:pt idx="387">
                  <c:v>6</c:v>
                </c:pt>
                <c:pt idx="388">
                  <c:v>6</c:v>
                </c:pt>
                <c:pt idx="389">
                  <c:v>6</c:v>
                </c:pt>
                <c:pt idx="390">
                  <c:v>6</c:v>
                </c:pt>
                <c:pt idx="391">
                  <c:v>6</c:v>
                </c:pt>
                <c:pt idx="392">
                  <c:v>6</c:v>
                </c:pt>
                <c:pt idx="393">
                  <c:v>6</c:v>
                </c:pt>
                <c:pt idx="394">
                  <c:v>6</c:v>
                </c:pt>
                <c:pt idx="395">
                  <c:v>6</c:v>
                </c:pt>
                <c:pt idx="396">
                  <c:v>6</c:v>
                </c:pt>
                <c:pt idx="397">
                  <c:v>6</c:v>
                </c:pt>
                <c:pt idx="398">
                  <c:v>6</c:v>
                </c:pt>
                <c:pt idx="399">
                  <c:v>6</c:v>
                </c:pt>
                <c:pt idx="400">
                  <c:v>6</c:v>
                </c:pt>
                <c:pt idx="401">
                  <c:v>7</c:v>
                </c:pt>
                <c:pt idx="402">
                  <c:v>6</c:v>
                </c:pt>
                <c:pt idx="403">
                  <c:v>6</c:v>
                </c:pt>
                <c:pt idx="404">
                  <c:v>6</c:v>
                </c:pt>
                <c:pt idx="405">
                  <c:v>6</c:v>
                </c:pt>
                <c:pt idx="406">
                  <c:v>6</c:v>
                </c:pt>
                <c:pt idx="407">
                  <c:v>6</c:v>
                </c:pt>
                <c:pt idx="408">
                  <c:v>6</c:v>
                </c:pt>
                <c:pt idx="409">
                  <c:v>6</c:v>
                </c:pt>
                <c:pt idx="410">
                  <c:v>6</c:v>
                </c:pt>
                <c:pt idx="411">
                  <c:v>6</c:v>
                </c:pt>
                <c:pt idx="412">
                  <c:v>6</c:v>
                </c:pt>
                <c:pt idx="413">
                  <c:v>7</c:v>
                </c:pt>
                <c:pt idx="414">
                  <c:v>6</c:v>
                </c:pt>
                <c:pt idx="415">
                  <c:v>6</c:v>
                </c:pt>
                <c:pt idx="416">
                  <c:v>6</c:v>
                </c:pt>
                <c:pt idx="417">
                  <c:v>6</c:v>
                </c:pt>
                <c:pt idx="418">
                  <c:v>6</c:v>
                </c:pt>
                <c:pt idx="419">
                  <c:v>7</c:v>
                </c:pt>
                <c:pt idx="420">
                  <c:v>7</c:v>
                </c:pt>
                <c:pt idx="421">
                  <c:v>6</c:v>
                </c:pt>
                <c:pt idx="422">
                  <c:v>6</c:v>
                </c:pt>
                <c:pt idx="423">
                  <c:v>6</c:v>
                </c:pt>
                <c:pt idx="424">
                  <c:v>6</c:v>
                </c:pt>
                <c:pt idx="425">
                  <c:v>6</c:v>
                </c:pt>
                <c:pt idx="426">
                  <c:v>6</c:v>
                </c:pt>
                <c:pt idx="427">
                  <c:v>6</c:v>
                </c:pt>
                <c:pt idx="428">
                  <c:v>6</c:v>
                </c:pt>
                <c:pt idx="429">
                  <c:v>6</c:v>
                </c:pt>
                <c:pt idx="430">
                  <c:v>6</c:v>
                </c:pt>
                <c:pt idx="431">
                  <c:v>6</c:v>
                </c:pt>
                <c:pt idx="432">
                  <c:v>6</c:v>
                </c:pt>
                <c:pt idx="433">
                  <c:v>7</c:v>
                </c:pt>
                <c:pt idx="434">
                  <c:v>6</c:v>
                </c:pt>
                <c:pt idx="435">
                  <c:v>7</c:v>
                </c:pt>
                <c:pt idx="436">
                  <c:v>6</c:v>
                </c:pt>
                <c:pt idx="437">
                  <c:v>6</c:v>
                </c:pt>
                <c:pt idx="438">
                  <c:v>6</c:v>
                </c:pt>
                <c:pt idx="439">
                  <c:v>6</c:v>
                </c:pt>
                <c:pt idx="440">
                  <c:v>6</c:v>
                </c:pt>
                <c:pt idx="441">
                  <c:v>6</c:v>
                </c:pt>
                <c:pt idx="442">
                  <c:v>6</c:v>
                </c:pt>
                <c:pt idx="443">
                  <c:v>6</c:v>
                </c:pt>
                <c:pt idx="444">
                  <c:v>7</c:v>
                </c:pt>
                <c:pt idx="445">
                  <c:v>6</c:v>
                </c:pt>
                <c:pt idx="446">
                  <c:v>6</c:v>
                </c:pt>
                <c:pt idx="447">
                  <c:v>6</c:v>
                </c:pt>
                <c:pt idx="448">
                  <c:v>6</c:v>
                </c:pt>
                <c:pt idx="449">
                  <c:v>7</c:v>
                </c:pt>
                <c:pt idx="450">
                  <c:v>6</c:v>
                </c:pt>
                <c:pt idx="451">
                  <c:v>6</c:v>
                </c:pt>
                <c:pt idx="452">
                  <c:v>7</c:v>
                </c:pt>
                <c:pt idx="453">
                  <c:v>6</c:v>
                </c:pt>
                <c:pt idx="454">
                  <c:v>6</c:v>
                </c:pt>
                <c:pt idx="455">
                  <c:v>6</c:v>
                </c:pt>
                <c:pt idx="456">
                  <c:v>6</c:v>
                </c:pt>
                <c:pt idx="457">
                  <c:v>6</c:v>
                </c:pt>
                <c:pt idx="458">
                  <c:v>6</c:v>
                </c:pt>
                <c:pt idx="459">
                  <c:v>6</c:v>
                </c:pt>
                <c:pt idx="460">
                  <c:v>6</c:v>
                </c:pt>
                <c:pt idx="461">
                  <c:v>6</c:v>
                </c:pt>
                <c:pt idx="462">
                  <c:v>6</c:v>
                </c:pt>
                <c:pt idx="463">
                  <c:v>6</c:v>
                </c:pt>
                <c:pt idx="464">
                  <c:v>6</c:v>
                </c:pt>
                <c:pt idx="465">
                  <c:v>6</c:v>
                </c:pt>
                <c:pt idx="466">
                  <c:v>6</c:v>
                </c:pt>
                <c:pt idx="467">
                  <c:v>6</c:v>
                </c:pt>
                <c:pt idx="468">
                  <c:v>6</c:v>
                </c:pt>
                <c:pt idx="469">
                  <c:v>6</c:v>
                </c:pt>
                <c:pt idx="470">
                  <c:v>6</c:v>
                </c:pt>
                <c:pt idx="471">
                  <c:v>6</c:v>
                </c:pt>
                <c:pt idx="472">
                  <c:v>6</c:v>
                </c:pt>
                <c:pt idx="473">
                  <c:v>7</c:v>
                </c:pt>
                <c:pt idx="474">
                  <c:v>7</c:v>
                </c:pt>
                <c:pt idx="475">
                  <c:v>7</c:v>
                </c:pt>
                <c:pt idx="476">
                  <c:v>6</c:v>
                </c:pt>
                <c:pt idx="477">
                  <c:v>6</c:v>
                </c:pt>
                <c:pt idx="478">
                  <c:v>6</c:v>
                </c:pt>
                <c:pt idx="479">
                  <c:v>6</c:v>
                </c:pt>
                <c:pt idx="480">
                  <c:v>6</c:v>
                </c:pt>
                <c:pt idx="481">
                  <c:v>6</c:v>
                </c:pt>
                <c:pt idx="482">
                  <c:v>6</c:v>
                </c:pt>
                <c:pt idx="483">
                  <c:v>6</c:v>
                </c:pt>
                <c:pt idx="484">
                  <c:v>6</c:v>
                </c:pt>
                <c:pt idx="485">
                  <c:v>6</c:v>
                </c:pt>
                <c:pt idx="486">
                  <c:v>6</c:v>
                </c:pt>
                <c:pt idx="487">
                  <c:v>6</c:v>
                </c:pt>
                <c:pt idx="488">
                  <c:v>6</c:v>
                </c:pt>
                <c:pt idx="489">
                  <c:v>6</c:v>
                </c:pt>
                <c:pt idx="490">
                  <c:v>6</c:v>
                </c:pt>
                <c:pt idx="491">
                  <c:v>6</c:v>
                </c:pt>
                <c:pt idx="492">
                  <c:v>6</c:v>
                </c:pt>
                <c:pt idx="493">
                  <c:v>6</c:v>
                </c:pt>
                <c:pt idx="494">
                  <c:v>7</c:v>
                </c:pt>
                <c:pt idx="495">
                  <c:v>6</c:v>
                </c:pt>
                <c:pt idx="496">
                  <c:v>7</c:v>
                </c:pt>
                <c:pt idx="497">
                  <c:v>6</c:v>
                </c:pt>
                <c:pt idx="498">
                  <c:v>6</c:v>
                </c:pt>
                <c:pt idx="499">
                  <c:v>6</c:v>
                </c:pt>
                <c:pt idx="500">
                  <c:v>6</c:v>
                </c:pt>
                <c:pt idx="501">
                  <c:v>6</c:v>
                </c:pt>
                <c:pt idx="502">
                  <c:v>6</c:v>
                </c:pt>
                <c:pt idx="503">
                  <c:v>6</c:v>
                </c:pt>
                <c:pt idx="504">
                  <c:v>7</c:v>
                </c:pt>
                <c:pt idx="505">
                  <c:v>6</c:v>
                </c:pt>
                <c:pt idx="506">
                  <c:v>6</c:v>
                </c:pt>
                <c:pt idx="507">
                  <c:v>6</c:v>
                </c:pt>
                <c:pt idx="508">
                  <c:v>6</c:v>
                </c:pt>
                <c:pt idx="509">
                  <c:v>6</c:v>
                </c:pt>
                <c:pt idx="510">
                  <c:v>6</c:v>
                </c:pt>
                <c:pt idx="511">
                  <c:v>6</c:v>
                </c:pt>
                <c:pt idx="512">
                  <c:v>6</c:v>
                </c:pt>
                <c:pt idx="513">
                  <c:v>6</c:v>
                </c:pt>
                <c:pt idx="514">
                  <c:v>7</c:v>
                </c:pt>
                <c:pt idx="515">
                  <c:v>6</c:v>
                </c:pt>
                <c:pt idx="516">
                  <c:v>6</c:v>
                </c:pt>
                <c:pt idx="517">
                  <c:v>6</c:v>
                </c:pt>
                <c:pt idx="518">
                  <c:v>6</c:v>
                </c:pt>
                <c:pt idx="519">
                  <c:v>7</c:v>
                </c:pt>
                <c:pt idx="520">
                  <c:v>6</c:v>
                </c:pt>
                <c:pt idx="521">
                  <c:v>7</c:v>
                </c:pt>
                <c:pt idx="522">
                  <c:v>6</c:v>
                </c:pt>
                <c:pt idx="523">
                  <c:v>7</c:v>
                </c:pt>
                <c:pt idx="524">
                  <c:v>7</c:v>
                </c:pt>
                <c:pt idx="525">
                  <c:v>6</c:v>
                </c:pt>
                <c:pt idx="526">
                  <c:v>6</c:v>
                </c:pt>
                <c:pt idx="527">
                  <c:v>6</c:v>
                </c:pt>
                <c:pt idx="528">
                  <c:v>6</c:v>
                </c:pt>
                <c:pt idx="529">
                  <c:v>7</c:v>
                </c:pt>
                <c:pt idx="530">
                  <c:v>6</c:v>
                </c:pt>
                <c:pt idx="531">
                  <c:v>6</c:v>
                </c:pt>
                <c:pt idx="532">
                  <c:v>6</c:v>
                </c:pt>
                <c:pt idx="533">
                  <c:v>6</c:v>
                </c:pt>
                <c:pt idx="534">
                  <c:v>6</c:v>
                </c:pt>
                <c:pt idx="535">
                  <c:v>6</c:v>
                </c:pt>
                <c:pt idx="536">
                  <c:v>6</c:v>
                </c:pt>
                <c:pt idx="537">
                  <c:v>6</c:v>
                </c:pt>
                <c:pt idx="538">
                  <c:v>6</c:v>
                </c:pt>
                <c:pt idx="539">
                  <c:v>6</c:v>
                </c:pt>
                <c:pt idx="540">
                  <c:v>6</c:v>
                </c:pt>
                <c:pt idx="541">
                  <c:v>6</c:v>
                </c:pt>
                <c:pt idx="542">
                  <c:v>7</c:v>
                </c:pt>
                <c:pt idx="543">
                  <c:v>6</c:v>
                </c:pt>
                <c:pt idx="544">
                  <c:v>6</c:v>
                </c:pt>
                <c:pt idx="545">
                  <c:v>6</c:v>
                </c:pt>
                <c:pt idx="546">
                  <c:v>7</c:v>
                </c:pt>
                <c:pt idx="547">
                  <c:v>6</c:v>
                </c:pt>
                <c:pt idx="548">
                  <c:v>6</c:v>
                </c:pt>
                <c:pt idx="549">
                  <c:v>7</c:v>
                </c:pt>
                <c:pt idx="550">
                  <c:v>6</c:v>
                </c:pt>
                <c:pt idx="551">
                  <c:v>6</c:v>
                </c:pt>
                <c:pt idx="552">
                  <c:v>7</c:v>
                </c:pt>
                <c:pt idx="553">
                  <c:v>6</c:v>
                </c:pt>
                <c:pt idx="554">
                  <c:v>6</c:v>
                </c:pt>
                <c:pt idx="555">
                  <c:v>7</c:v>
                </c:pt>
                <c:pt idx="556">
                  <c:v>7</c:v>
                </c:pt>
                <c:pt idx="557">
                  <c:v>6</c:v>
                </c:pt>
                <c:pt idx="558">
                  <c:v>6</c:v>
                </c:pt>
                <c:pt idx="559">
                  <c:v>6</c:v>
                </c:pt>
                <c:pt idx="560">
                  <c:v>6</c:v>
                </c:pt>
                <c:pt idx="561">
                  <c:v>7</c:v>
                </c:pt>
                <c:pt idx="562">
                  <c:v>6</c:v>
                </c:pt>
                <c:pt idx="563">
                  <c:v>6</c:v>
                </c:pt>
                <c:pt idx="564">
                  <c:v>6</c:v>
                </c:pt>
                <c:pt idx="565">
                  <c:v>6</c:v>
                </c:pt>
                <c:pt idx="566">
                  <c:v>6</c:v>
                </c:pt>
                <c:pt idx="567">
                  <c:v>6</c:v>
                </c:pt>
                <c:pt idx="568">
                  <c:v>6</c:v>
                </c:pt>
                <c:pt idx="569">
                  <c:v>6</c:v>
                </c:pt>
                <c:pt idx="570">
                  <c:v>6</c:v>
                </c:pt>
                <c:pt idx="571">
                  <c:v>6</c:v>
                </c:pt>
                <c:pt idx="572">
                  <c:v>6</c:v>
                </c:pt>
                <c:pt idx="573">
                  <c:v>6</c:v>
                </c:pt>
                <c:pt idx="574">
                  <c:v>6</c:v>
                </c:pt>
                <c:pt idx="575">
                  <c:v>6</c:v>
                </c:pt>
                <c:pt idx="576">
                  <c:v>6</c:v>
                </c:pt>
                <c:pt idx="577">
                  <c:v>6</c:v>
                </c:pt>
                <c:pt idx="578">
                  <c:v>6</c:v>
                </c:pt>
                <c:pt idx="579">
                  <c:v>6</c:v>
                </c:pt>
                <c:pt idx="580">
                  <c:v>6</c:v>
                </c:pt>
                <c:pt idx="581">
                  <c:v>6</c:v>
                </c:pt>
                <c:pt idx="582">
                  <c:v>6</c:v>
                </c:pt>
                <c:pt idx="583">
                  <c:v>6</c:v>
                </c:pt>
                <c:pt idx="584">
                  <c:v>6</c:v>
                </c:pt>
                <c:pt idx="585">
                  <c:v>6</c:v>
                </c:pt>
                <c:pt idx="586">
                  <c:v>7</c:v>
                </c:pt>
                <c:pt idx="587">
                  <c:v>6</c:v>
                </c:pt>
                <c:pt idx="588">
                  <c:v>6</c:v>
                </c:pt>
                <c:pt idx="589">
                  <c:v>6</c:v>
                </c:pt>
                <c:pt idx="590">
                  <c:v>6</c:v>
                </c:pt>
                <c:pt idx="591">
                  <c:v>6</c:v>
                </c:pt>
                <c:pt idx="592">
                  <c:v>6</c:v>
                </c:pt>
                <c:pt idx="593">
                  <c:v>6</c:v>
                </c:pt>
                <c:pt idx="594">
                  <c:v>6</c:v>
                </c:pt>
                <c:pt idx="595">
                  <c:v>7</c:v>
                </c:pt>
                <c:pt idx="596">
                  <c:v>6</c:v>
                </c:pt>
                <c:pt idx="597">
                  <c:v>6</c:v>
                </c:pt>
                <c:pt idx="598">
                  <c:v>6</c:v>
                </c:pt>
                <c:pt idx="599">
                  <c:v>7</c:v>
                </c:pt>
                <c:pt idx="600">
                  <c:v>6</c:v>
                </c:pt>
                <c:pt idx="601">
                  <c:v>6</c:v>
                </c:pt>
                <c:pt idx="602">
                  <c:v>6</c:v>
                </c:pt>
                <c:pt idx="603">
                  <c:v>6</c:v>
                </c:pt>
                <c:pt idx="604">
                  <c:v>6</c:v>
                </c:pt>
                <c:pt idx="605">
                  <c:v>6</c:v>
                </c:pt>
                <c:pt idx="606">
                  <c:v>6</c:v>
                </c:pt>
                <c:pt idx="607">
                  <c:v>6</c:v>
                </c:pt>
                <c:pt idx="608">
                  <c:v>6</c:v>
                </c:pt>
                <c:pt idx="609">
                  <c:v>6</c:v>
                </c:pt>
                <c:pt idx="610">
                  <c:v>6</c:v>
                </c:pt>
                <c:pt idx="611">
                  <c:v>6</c:v>
                </c:pt>
                <c:pt idx="612">
                  <c:v>7</c:v>
                </c:pt>
                <c:pt idx="613">
                  <c:v>6</c:v>
                </c:pt>
                <c:pt idx="614">
                  <c:v>6</c:v>
                </c:pt>
                <c:pt idx="615">
                  <c:v>6</c:v>
                </c:pt>
                <c:pt idx="616">
                  <c:v>7</c:v>
                </c:pt>
                <c:pt idx="617">
                  <c:v>7</c:v>
                </c:pt>
                <c:pt idx="618">
                  <c:v>6</c:v>
                </c:pt>
                <c:pt idx="619">
                  <c:v>6</c:v>
                </c:pt>
                <c:pt idx="620">
                  <c:v>7</c:v>
                </c:pt>
                <c:pt idx="621">
                  <c:v>6</c:v>
                </c:pt>
                <c:pt idx="622">
                  <c:v>6</c:v>
                </c:pt>
                <c:pt idx="623">
                  <c:v>6</c:v>
                </c:pt>
                <c:pt idx="624">
                  <c:v>7</c:v>
                </c:pt>
                <c:pt idx="625">
                  <c:v>6</c:v>
                </c:pt>
                <c:pt idx="626">
                  <c:v>6</c:v>
                </c:pt>
                <c:pt idx="627">
                  <c:v>6</c:v>
                </c:pt>
                <c:pt idx="628">
                  <c:v>7</c:v>
                </c:pt>
                <c:pt idx="629">
                  <c:v>6</c:v>
                </c:pt>
                <c:pt idx="630">
                  <c:v>6</c:v>
                </c:pt>
                <c:pt idx="631">
                  <c:v>6</c:v>
                </c:pt>
                <c:pt idx="632">
                  <c:v>6</c:v>
                </c:pt>
                <c:pt idx="633">
                  <c:v>6</c:v>
                </c:pt>
                <c:pt idx="634">
                  <c:v>6</c:v>
                </c:pt>
                <c:pt idx="635">
                  <c:v>6</c:v>
                </c:pt>
                <c:pt idx="636">
                  <c:v>6</c:v>
                </c:pt>
                <c:pt idx="637">
                  <c:v>7</c:v>
                </c:pt>
                <c:pt idx="638">
                  <c:v>6</c:v>
                </c:pt>
                <c:pt idx="639">
                  <c:v>7</c:v>
                </c:pt>
                <c:pt idx="640">
                  <c:v>6</c:v>
                </c:pt>
                <c:pt idx="641">
                  <c:v>6</c:v>
                </c:pt>
                <c:pt idx="642">
                  <c:v>6</c:v>
                </c:pt>
                <c:pt idx="643">
                  <c:v>6</c:v>
                </c:pt>
                <c:pt idx="644">
                  <c:v>7</c:v>
                </c:pt>
                <c:pt idx="645">
                  <c:v>6</c:v>
                </c:pt>
                <c:pt idx="646">
                  <c:v>6</c:v>
                </c:pt>
                <c:pt idx="647">
                  <c:v>6</c:v>
                </c:pt>
                <c:pt idx="648">
                  <c:v>6</c:v>
                </c:pt>
                <c:pt idx="649">
                  <c:v>7</c:v>
                </c:pt>
                <c:pt idx="650">
                  <c:v>6</c:v>
                </c:pt>
                <c:pt idx="651">
                  <c:v>6</c:v>
                </c:pt>
                <c:pt idx="652">
                  <c:v>7</c:v>
                </c:pt>
                <c:pt idx="653">
                  <c:v>6</c:v>
                </c:pt>
                <c:pt idx="654">
                  <c:v>6</c:v>
                </c:pt>
                <c:pt idx="655">
                  <c:v>6</c:v>
                </c:pt>
                <c:pt idx="656">
                  <c:v>6</c:v>
                </c:pt>
                <c:pt idx="657">
                  <c:v>6</c:v>
                </c:pt>
                <c:pt idx="658">
                  <c:v>7</c:v>
                </c:pt>
                <c:pt idx="659">
                  <c:v>6</c:v>
                </c:pt>
                <c:pt idx="660">
                  <c:v>6</c:v>
                </c:pt>
                <c:pt idx="661">
                  <c:v>6</c:v>
                </c:pt>
                <c:pt idx="662">
                  <c:v>6</c:v>
                </c:pt>
                <c:pt idx="663">
                  <c:v>6</c:v>
                </c:pt>
                <c:pt idx="664">
                  <c:v>6</c:v>
                </c:pt>
                <c:pt idx="665">
                  <c:v>6</c:v>
                </c:pt>
                <c:pt idx="666">
                  <c:v>6</c:v>
                </c:pt>
                <c:pt idx="667">
                  <c:v>6</c:v>
                </c:pt>
                <c:pt idx="668">
                  <c:v>6</c:v>
                </c:pt>
                <c:pt idx="669">
                  <c:v>6</c:v>
                </c:pt>
                <c:pt idx="670">
                  <c:v>6</c:v>
                </c:pt>
                <c:pt idx="671">
                  <c:v>6</c:v>
                </c:pt>
                <c:pt idx="672">
                  <c:v>6</c:v>
                </c:pt>
                <c:pt idx="673">
                  <c:v>6</c:v>
                </c:pt>
                <c:pt idx="674">
                  <c:v>6</c:v>
                </c:pt>
                <c:pt idx="675">
                  <c:v>6</c:v>
                </c:pt>
                <c:pt idx="676">
                  <c:v>7</c:v>
                </c:pt>
                <c:pt idx="677">
                  <c:v>6</c:v>
                </c:pt>
                <c:pt idx="678">
                  <c:v>7</c:v>
                </c:pt>
                <c:pt idx="679">
                  <c:v>7</c:v>
                </c:pt>
                <c:pt idx="680">
                  <c:v>6</c:v>
                </c:pt>
                <c:pt idx="681">
                  <c:v>6</c:v>
                </c:pt>
                <c:pt idx="682">
                  <c:v>6</c:v>
                </c:pt>
                <c:pt idx="683">
                  <c:v>6</c:v>
                </c:pt>
                <c:pt idx="684">
                  <c:v>6</c:v>
                </c:pt>
                <c:pt idx="685">
                  <c:v>6</c:v>
                </c:pt>
                <c:pt idx="686">
                  <c:v>6</c:v>
                </c:pt>
                <c:pt idx="687">
                  <c:v>6</c:v>
                </c:pt>
                <c:pt idx="688">
                  <c:v>6</c:v>
                </c:pt>
                <c:pt idx="689">
                  <c:v>6</c:v>
                </c:pt>
                <c:pt idx="690">
                  <c:v>6</c:v>
                </c:pt>
                <c:pt idx="691">
                  <c:v>6</c:v>
                </c:pt>
                <c:pt idx="692">
                  <c:v>6</c:v>
                </c:pt>
                <c:pt idx="693">
                  <c:v>6</c:v>
                </c:pt>
                <c:pt idx="694">
                  <c:v>6</c:v>
                </c:pt>
                <c:pt idx="695">
                  <c:v>6</c:v>
                </c:pt>
                <c:pt idx="696">
                  <c:v>6</c:v>
                </c:pt>
                <c:pt idx="697">
                  <c:v>6</c:v>
                </c:pt>
                <c:pt idx="698">
                  <c:v>6</c:v>
                </c:pt>
                <c:pt idx="699">
                  <c:v>6</c:v>
                </c:pt>
                <c:pt idx="700">
                  <c:v>6</c:v>
                </c:pt>
                <c:pt idx="701">
                  <c:v>6</c:v>
                </c:pt>
                <c:pt idx="702">
                  <c:v>6</c:v>
                </c:pt>
                <c:pt idx="703">
                  <c:v>6</c:v>
                </c:pt>
                <c:pt idx="704">
                  <c:v>6</c:v>
                </c:pt>
                <c:pt idx="705">
                  <c:v>6</c:v>
                </c:pt>
                <c:pt idx="706">
                  <c:v>6</c:v>
                </c:pt>
                <c:pt idx="707">
                  <c:v>7</c:v>
                </c:pt>
                <c:pt idx="708">
                  <c:v>6</c:v>
                </c:pt>
                <c:pt idx="709">
                  <c:v>6</c:v>
                </c:pt>
                <c:pt idx="710">
                  <c:v>6</c:v>
                </c:pt>
                <c:pt idx="711">
                  <c:v>6</c:v>
                </c:pt>
                <c:pt idx="712">
                  <c:v>6</c:v>
                </c:pt>
                <c:pt idx="713">
                  <c:v>6</c:v>
                </c:pt>
                <c:pt idx="714">
                  <c:v>6</c:v>
                </c:pt>
                <c:pt idx="715">
                  <c:v>6</c:v>
                </c:pt>
                <c:pt idx="716">
                  <c:v>7</c:v>
                </c:pt>
                <c:pt idx="717">
                  <c:v>6</c:v>
                </c:pt>
                <c:pt idx="718">
                  <c:v>6</c:v>
                </c:pt>
                <c:pt idx="719">
                  <c:v>6</c:v>
                </c:pt>
                <c:pt idx="720">
                  <c:v>6</c:v>
                </c:pt>
                <c:pt idx="721">
                  <c:v>6</c:v>
                </c:pt>
                <c:pt idx="722">
                  <c:v>6</c:v>
                </c:pt>
                <c:pt idx="723">
                  <c:v>7</c:v>
                </c:pt>
                <c:pt idx="724">
                  <c:v>6</c:v>
                </c:pt>
                <c:pt idx="725">
                  <c:v>6</c:v>
                </c:pt>
                <c:pt idx="726">
                  <c:v>6</c:v>
                </c:pt>
                <c:pt idx="727">
                  <c:v>6</c:v>
                </c:pt>
                <c:pt idx="728">
                  <c:v>6</c:v>
                </c:pt>
                <c:pt idx="729">
                  <c:v>6</c:v>
                </c:pt>
                <c:pt idx="730">
                  <c:v>6</c:v>
                </c:pt>
                <c:pt idx="731">
                  <c:v>6</c:v>
                </c:pt>
                <c:pt idx="732">
                  <c:v>6</c:v>
                </c:pt>
                <c:pt idx="733">
                  <c:v>7</c:v>
                </c:pt>
                <c:pt idx="734">
                  <c:v>6</c:v>
                </c:pt>
                <c:pt idx="735">
                  <c:v>6</c:v>
                </c:pt>
                <c:pt idx="736">
                  <c:v>6</c:v>
                </c:pt>
                <c:pt idx="737">
                  <c:v>6</c:v>
                </c:pt>
                <c:pt idx="738">
                  <c:v>6</c:v>
                </c:pt>
                <c:pt idx="739">
                  <c:v>6</c:v>
                </c:pt>
                <c:pt idx="740">
                  <c:v>6</c:v>
                </c:pt>
                <c:pt idx="741">
                  <c:v>6</c:v>
                </c:pt>
                <c:pt idx="742">
                  <c:v>6</c:v>
                </c:pt>
                <c:pt idx="743">
                  <c:v>6</c:v>
                </c:pt>
                <c:pt idx="744">
                  <c:v>6</c:v>
                </c:pt>
                <c:pt idx="745">
                  <c:v>6</c:v>
                </c:pt>
                <c:pt idx="746">
                  <c:v>7</c:v>
                </c:pt>
                <c:pt idx="747">
                  <c:v>6</c:v>
                </c:pt>
                <c:pt idx="748">
                  <c:v>6</c:v>
                </c:pt>
                <c:pt idx="749">
                  <c:v>6</c:v>
                </c:pt>
                <c:pt idx="750">
                  <c:v>6</c:v>
                </c:pt>
                <c:pt idx="751">
                  <c:v>6</c:v>
                </c:pt>
                <c:pt idx="752">
                  <c:v>6</c:v>
                </c:pt>
                <c:pt idx="753">
                  <c:v>6</c:v>
                </c:pt>
                <c:pt idx="754">
                  <c:v>6</c:v>
                </c:pt>
                <c:pt idx="755">
                  <c:v>6</c:v>
                </c:pt>
                <c:pt idx="756">
                  <c:v>6</c:v>
                </c:pt>
                <c:pt idx="757">
                  <c:v>6</c:v>
                </c:pt>
                <c:pt idx="758">
                  <c:v>6</c:v>
                </c:pt>
                <c:pt idx="759">
                  <c:v>6</c:v>
                </c:pt>
                <c:pt idx="760">
                  <c:v>6</c:v>
                </c:pt>
                <c:pt idx="761">
                  <c:v>6</c:v>
                </c:pt>
                <c:pt idx="762">
                  <c:v>6</c:v>
                </c:pt>
                <c:pt idx="763">
                  <c:v>6</c:v>
                </c:pt>
                <c:pt idx="764">
                  <c:v>6</c:v>
                </c:pt>
                <c:pt idx="765">
                  <c:v>6</c:v>
                </c:pt>
                <c:pt idx="766">
                  <c:v>6</c:v>
                </c:pt>
                <c:pt idx="767">
                  <c:v>6</c:v>
                </c:pt>
                <c:pt idx="768">
                  <c:v>6</c:v>
                </c:pt>
                <c:pt idx="769">
                  <c:v>6</c:v>
                </c:pt>
                <c:pt idx="770">
                  <c:v>6</c:v>
                </c:pt>
                <c:pt idx="771">
                  <c:v>6</c:v>
                </c:pt>
                <c:pt idx="772">
                  <c:v>6</c:v>
                </c:pt>
                <c:pt idx="773">
                  <c:v>7</c:v>
                </c:pt>
                <c:pt idx="774">
                  <c:v>6</c:v>
                </c:pt>
                <c:pt idx="775">
                  <c:v>6</c:v>
                </c:pt>
                <c:pt idx="776">
                  <c:v>6</c:v>
                </c:pt>
                <c:pt idx="777">
                  <c:v>7</c:v>
                </c:pt>
                <c:pt idx="778">
                  <c:v>7</c:v>
                </c:pt>
                <c:pt idx="779">
                  <c:v>6</c:v>
                </c:pt>
                <c:pt idx="780">
                  <c:v>6</c:v>
                </c:pt>
                <c:pt idx="781">
                  <c:v>6</c:v>
                </c:pt>
                <c:pt idx="782">
                  <c:v>7</c:v>
                </c:pt>
                <c:pt idx="783">
                  <c:v>6</c:v>
                </c:pt>
                <c:pt idx="784">
                  <c:v>6</c:v>
                </c:pt>
                <c:pt idx="785">
                  <c:v>6</c:v>
                </c:pt>
                <c:pt idx="786">
                  <c:v>6</c:v>
                </c:pt>
                <c:pt idx="787">
                  <c:v>6</c:v>
                </c:pt>
                <c:pt idx="788">
                  <c:v>6</c:v>
                </c:pt>
                <c:pt idx="789">
                  <c:v>6</c:v>
                </c:pt>
                <c:pt idx="790">
                  <c:v>6</c:v>
                </c:pt>
                <c:pt idx="791">
                  <c:v>6</c:v>
                </c:pt>
                <c:pt idx="792">
                  <c:v>6</c:v>
                </c:pt>
                <c:pt idx="793">
                  <c:v>6</c:v>
                </c:pt>
                <c:pt idx="794">
                  <c:v>6</c:v>
                </c:pt>
                <c:pt idx="795">
                  <c:v>7</c:v>
                </c:pt>
                <c:pt idx="796">
                  <c:v>7</c:v>
                </c:pt>
                <c:pt idx="797">
                  <c:v>6</c:v>
                </c:pt>
                <c:pt idx="798">
                  <c:v>6</c:v>
                </c:pt>
                <c:pt idx="799">
                  <c:v>6</c:v>
                </c:pt>
                <c:pt idx="800">
                  <c:v>6</c:v>
                </c:pt>
                <c:pt idx="801">
                  <c:v>6</c:v>
                </c:pt>
                <c:pt idx="802">
                  <c:v>6</c:v>
                </c:pt>
                <c:pt idx="803">
                  <c:v>6</c:v>
                </c:pt>
                <c:pt idx="804">
                  <c:v>7</c:v>
                </c:pt>
                <c:pt idx="805">
                  <c:v>6</c:v>
                </c:pt>
                <c:pt idx="806">
                  <c:v>6</c:v>
                </c:pt>
                <c:pt idx="807">
                  <c:v>6</c:v>
                </c:pt>
                <c:pt idx="808">
                  <c:v>6</c:v>
                </c:pt>
                <c:pt idx="809">
                  <c:v>7</c:v>
                </c:pt>
                <c:pt idx="810">
                  <c:v>6</c:v>
                </c:pt>
                <c:pt idx="811">
                  <c:v>6</c:v>
                </c:pt>
                <c:pt idx="812">
                  <c:v>6</c:v>
                </c:pt>
                <c:pt idx="813">
                  <c:v>6</c:v>
                </c:pt>
                <c:pt idx="814">
                  <c:v>6</c:v>
                </c:pt>
                <c:pt idx="815">
                  <c:v>6</c:v>
                </c:pt>
                <c:pt idx="816">
                  <c:v>6</c:v>
                </c:pt>
                <c:pt idx="817">
                  <c:v>6</c:v>
                </c:pt>
                <c:pt idx="818">
                  <c:v>6</c:v>
                </c:pt>
                <c:pt idx="819">
                  <c:v>6</c:v>
                </c:pt>
                <c:pt idx="820">
                  <c:v>6</c:v>
                </c:pt>
                <c:pt idx="821">
                  <c:v>7</c:v>
                </c:pt>
                <c:pt idx="822">
                  <c:v>6</c:v>
                </c:pt>
                <c:pt idx="823">
                  <c:v>6</c:v>
                </c:pt>
                <c:pt idx="824">
                  <c:v>6</c:v>
                </c:pt>
                <c:pt idx="825">
                  <c:v>6</c:v>
                </c:pt>
                <c:pt idx="826">
                  <c:v>6</c:v>
                </c:pt>
                <c:pt idx="827">
                  <c:v>7</c:v>
                </c:pt>
                <c:pt idx="828">
                  <c:v>6</c:v>
                </c:pt>
                <c:pt idx="829">
                  <c:v>6</c:v>
                </c:pt>
                <c:pt idx="830">
                  <c:v>6</c:v>
                </c:pt>
                <c:pt idx="831">
                  <c:v>6</c:v>
                </c:pt>
                <c:pt idx="832">
                  <c:v>6</c:v>
                </c:pt>
                <c:pt idx="833">
                  <c:v>6</c:v>
                </c:pt>
                <c:pt idx="834">
                  <c:v>6</c:v>
                </c:pt>
                <c:pt idx="835">
                  <c:v>6</c:v>
                </c:pt>
                <c:pt idx="836">
                  <c:v>6</c:v>
                </c:pt>
                <c:pt idx="837">
                  <c:v>6</c:v>
                </c:pt>
                <c:pt idx="838">
                  <c:v>6</c:v>
                </c:pt>
                <c:pt idx="839">
                  <c:v>6</c:v>
                </c:pt>
                <c:pt idx="840">
                  <c:v>7</c:v>
                </c:pt>
                <c:pt idx="841">
                  <c:v>7</c:v>
                </c:pt>
                <c:pt idx="842">
                  <c:v>6</c:v>
                </c:pt>
                <c:pt idx="843">
                  <c:v>6</c:v>
                </c:pt>
                <c:pt idx="844">
                  <c:v>6</c:v>
                </c:pt>
                <c:pt idx="845">
                  <c:v>6</c:v>
                </c:pt>
                <c:pt idx="846">
                  <c:v>6</c:v>
                </c:pt>
                <c:pt idx="847">
                  <c:v>6</c:v>
                </c:pt>
                <c:pt idx="848">
                  <c:v>6</c:v>
                </c:pt>
                <c:pt idx="849">
                  <c:v>6</c:v>
                </c:pt>
                <c:pt idx="850">
                  <c:v>7</c:v>
                </c:pt>
                <c:pt idx="851">
                  <c:v>6</c:v>
                </c:pt>
                <c:pt idx="852">
                  <c:v>6</c:v>
                </c:pt>
                <c:pt idx="853">
                  <c:v>7</c:v>
                </c:pt>
                <c:pt idx="854">
                  <c:v>6</c:v>
                </c:pt>
                <c:pt idx="855">
                  <c:v>6</c:v>
                </c:pt>
                <c:pt idx="856">
                  <c:v>6</c:v>
                </c:pt>
                <c:pt idx="857">
                  <c:v>6</c:v>
                </c:pt>
                <c:pt idx="858">
                  <c:v>7</c:v>
                </c:pt>
                <c:pt idx="859">
                  <c:v>6</c:v>
                </c:pt>
                <c:pt idx="860">
                  <c:v>6</c:v>
                </c:pt>
                <c:pt idx="861">
                  <c:v>6</c:v>
                </c:pt>
                <c:pt idx="862">
                  <c:v>6</c:v>
                </c:pt>
                <c:pt idx="863">
                  <c:v>6</c:v>
                </c:pt>
                <c:pt idx="864">
                  <c:v>6</c:v>
                </c:pt>
                <c:pt idx="865">
                  <c:v>6</c:v>
                </c:pt>
                <c:pt idx="866">
                  <c:v>6</c:v>
                </c:pt>
                <c:pt idx="867">
                  <c:v>6</c:v>
                </c:pt>
                <c:pt idx="868">
                  <c:v>6</c:v>
                </c:pt>
                <c:pt idx="869">
                  <c:v>6</c:v>
                </c:pt>
                <c:pt idx="870">
                  <c:v>6</c:v>
                </c:pt>
                <c:pt idx="871">
                  <c:v>6</c:v>
                </c:pt>
                <c:pt idx="872">
                  <c:v>6</c:v>
                </c:pt>
                <c:pt idx="873">
                  <c:v>6</c:v>
                </c:pt>
                <c:pt idx="874">
                  <c:v>6</c:v>
                </c:pt>
                <c:pt idx="875">
                  <c:v>6</c:v>
                </c:pt>
                <c:pt idx="876">
                  <c:v>7</c:v>
                </c:pt>
                <c:pt idx="877">
                  <c:v>6</c:v>
                </c:pt>
                <c:pt idx="878">
                  <c:v>6</c:v>
                </c:pt>
                <c:pt idx="879">
                  <c:v>6</c:v>
                </c:pt>
                <c:pt idx="880">
                  <c:v>6</c:v>
                </c:pt>
                <c:pt idx="881">
                  <c:v>6</c:v>
                </c:pt>
                <c:pt idx="882">
                  <c:v>6</c:v>
                </c:pt>
                <c:pt idx="883">
                  <c:v>7</c:v>
                </c:pt>
                <c:pt idx="884">
                  <c:v>6</c:v>
                </c:pt>
                <c:pt idx="885">
                  <c:v>6</c:v>
                </c:pt>
                <c:pt idx="886">
                  <c:v>7</c:v>
                </c:pt>
                <c:pt idx="887">
                  <c:v>6</c:v>
                </c:pt>
                <c:pt idx="888">
                  <c:v>6</c:v>
                </c:pt>
                <c:pt idx="889">
                  <c:v>6</c:v>
                </c:pt>
                <c:pt idx="890">
                  <c:v>6</c:v>
                </c:pt>
                <c:pt idx="891">
                  <c:v>6</c:v>
                </c:pt>
                <c:pt idx="892">
                  <c:v>6</c:v>
                </c:pt>
                <c:pt idx="893">
                  <c:v>6</c:v>
                </c:pt>
                <c:pt idx="894">
                  <c:v>6</c:v>
                </c:pt>
                <c:pt idx="895">
                  <c:v>6</c:v>
                </c:pt>
                <c:pt idx="896">
                  <c:v>6</c:v>
                </c:pt>
                <c:pt idx="897">
                  <c:v>6</c:v>
                </c:pt>
                <c:pt idx="898">
                  <c:v>7</c:v>
                </c:pt>
                <c:pt idx="899">
                  <c:v>6</c:v>
                </c:pt>
                <c:pt idx="900">
                  <c:v>6</c:v>
                </c:pt>
                <c:pt idx="901">
                  <c:v>6</c:v>
                </c:pt>
                <c:pt idx="902">
                  <c:v>6</c:v>
                </c:pt>
                <c:pt idx="903">
                  <c:v>6</c:v>
                </c:pt>
                <c:pt idx="904">
                  <c:v>6</c:v>
                </c:pt>
                <c:pt idx="905">
                  <c:v>6</c:v>
                </c:pt>
                <c:pt idx="906">
                  <c:v>6</c:v>
                </c:pt>
                <c:pt idx="907">
                  <c:v>6</c:v>
                </c:pt>
                <c:pt idx="908">
                  <c:v>6</c:v>
                </c:pt>
                <c:pt idx="909">
                  <c:v>6</c:v>
                </c:pt>
                <c:pt idx="910">
                  <c:v>6</c:v>
                </c:pt>
                <c:pt idx="911">
                  <c:v>6</c:v>
                </c:pt>
                <c:pt idx="912">
                  <c:v>6</c:v>
                </c:pt>
                <c:pt idx="913">
                  <c:v>6</c:v>
                </c:pt>
                <c:pt idx="914">
                  <c:v>6</c:v>
                </c:pt>
                <c:pt idx="915">
                  <c:v>6</c:v>
                </c:pt>
                <c:pt idx="916">
                  <c:v>6</c:v>
                </c:pt>
                <c:pt idx="917">
                  <c:v>6</c:v>
                </c:pt>
                <c:pt idx="918">
                  <c:v>7</c:v>
                </c:pt>
                <c:pt idx="919">
                  <c:v>7</c:v>
                </c:pt>
                <c:pt idx="920">
                  <c:v>6</c:v>
                </c:pt>
                <c:pt idx="921">
                  <c:v>6</c:v>
                </c:pt>
                <c:pt idx="922">
                  <c:v>6</c:v>
                </c:pt>
                <c:pt idx="923">
                  <c:v>6</c:v>
                </c:pt>
                <c:pt idx="924">
                  <c:v>6</c:v>
                </c:pt>
                <c:pt idx="925">
                  <c:v>5</c:v>
                </c:pt>
                <c:pt idx="926">
                  <c:v>6</c:v>
                </c:pt>
                <c:pt idx="927">
                  <c:v>7</c:v>
                </c:pt>
                <c:pt idx="928">
                  <c:v>6</c:v>
                </c:pt>
                <c:pt idx="929">
                  <c:v>6</c:v>
                </c:pt>
                <c:pt idx="930">
                  <c:v>6</c:v>
                </c:pt>
                <c:pt idx="931">
                  <c:v>6</c:v>
                </c:pt>
                <c:pt idx="932">
                  <c:v>6</c:v>
                </c:pt>
                <c:pt idx="933">
                  <c:v>6</c:v>
                </c:pt>
                <c:pt idx="934">
                  <c:v>6</c:v>
                </c:pt>
                <c:pt idx="935">
                  <c:v>6</c:v>
                </c:pt>
                <c:pt idx="936">
                  <c:v>6</c:v>
                </c:pt>
                <c:pt idx="937">
                  <c:v>6</c:v>
                </c:pt>
                <c:pt idx="938">
                  <c:v>6</c:v>
                </c:pt>
                <c:pt idx="939">
                  <c:v>6</c:v>
                </c:pt>
                <c:pt idx="940">
                  <c:v>7</c:v>
                </c:pt>
                <c:pt idx="941">
                  <c:v>7</c:v>
                </c:pt>
                <c:pt idx="942">
                  <c:v>6</c:v>
                </c:pt>
                <c:pt idx="943">
                  <c:v>6</c:v>
                </c:pt>
                <c:pt idx="944">
                  <c:v>6</c:v>
                </c:pt>
                <c:pt idx="945">
                  <c:v>6</c:v>
                </c:pt>
                <c:pt idx="946">
                  <c:v>6</c:v>
                </c:pt>
                <c:pt idx="947">
                  <c:v>6</c:v>
                </c:pt>
                <c:pt idx="948">
                  <c:v>6</c:v>
                </c:pt>
                <c:pt idx="949">
                  <c:v>6</c:v>
                </c:pt>
                <c:pt idx="950">
                  <c:v>7</c:v>
                </c:pt>
                <c:pt idx="951">
                  <c:v>7</c:v>
                </c:pt>
                <c:pt idx="952">
                  <c:v>6</c:v>
                </c:pt>
                <c:pt idx="953">
                  <c:v>7</c:v>
                </c:pt>
                <c:pt idx="954">
                  <c:v>6</c:v>
                </c:pt>
                <c:pt idx="955">
                  <c:v>6</c:v>
                </c:pt>
                <c:pt idx="956">
                  <c:v>6</c:v>
                </c:pt>
                <c:pt idx="957">
                  <c:v>6</c:v>
                </c:pt>
                <c:pt idx="958">
                  <c:v>6</c:v>
                </c:pt>
                <c:pt idx="959">
                  <c:v>6</c:v>
                </c:pt>
                <c:pt idx="960">
                  <c:v>6</c:v>
                </c:pt>
                <c:pt idx="961">
                  <c:v>6</c:v>
                </c:pt>
                <c:pt idx="962">
                  <c:v>6</c:v>
                </c:pt>
                <c:pt idx="963">
                  <c:v>6</c:v>
                </c:pt>
                <c:pt idx="964">
                  <c:v>6</c:v>
                </c:pt>
                <c:pt idx="965">
                  <c:v>6</c:v>
                </c:pt>
                <c:pt idx="966">
                  <c:v>6</c:v>
                </c:pt>
                <c:pt idx="967">
                  <c:v>6</c:v>
                </c:pt>
                <c:pt idx="968">
                  <c:v>6</c:v>
                </c:pt>
                <c:pt idx="969">
                  <c:v>6</c:v>
                </c:pt>
                <c:pt idx="970">
                  <c:v>6</c:v>
                </c:pt>
                <c:pt idx="971">
                  <c:v>6</c:v>
                </c:pt>
                <c:pt idx="972">
                  <c:v>6</c:v>
                </c:pt>
                <c:pt idx="973">
                  <c:v>6</c:v>
                </c:pt>
                <c:pt idx="974">
                  <c:v>6</c:v>
                </c:pt>
                <c:pt idx="975">
                  <c:v>6</c:v>
                </c:pt>
                <c:pt idx="976">
                  <c:v>6</c:v>
                </c:pt>
                <c:pt idx="977">
                  <c:v>6</c:v>
                </c:pt>
                <c:pt idx="978">
                  <c:v>6</c:v>
                </c:pt>
                <c:pt idx="979">
                  <c:v>6</c:v>
                </c:pt>
                <c:pt idx="980">
                  <c:v>6</c:v>
                </c:pt>
                <c:pt idx="981">
                  <c:v>6</c:v>
                </c:pt>
                <c:pt idx="982">
                  <c:v>6</c:v>
                </c:pt>
                <c:pt idx="983">
                  <c:v>6</c:v>
                </c:pt>
                <c:pt idx="984">
                  <c:v>6</c:v>
                </c:pt>
                <c:pt idx="985">
                  <c:v>6</c:v>
                </c:pt>
                <c:pt idx="986">
                  <c:v>6</c:v>
                </c:pt>
                <c:pt idx="987">
                  <c:v>6</c:v>
                </c:pt>
                <c:pt idx="988">
                  <c:v>6</c:v>
                </c:pt>
                <c:pt idx="989">
                  <c:v>6</c:v>
                </c:pt>
                <c:pt idx="990">
                  <c:v>6</c:v>
                </c:pt>
                <c:pt idx="991">
                  <c:v>7</c:v>
                </c:pt>
                <c:pt idx="992">
                  <c:v>6</c:v>
                </c:pt>
                <c:pt idx="993">
                  <c:v>6</c:v>
                </c:pt>
                <c:pt idx="994">
                  <c:v>6</c:v>
                </c:pt>
                <c:pt idx="995">
                  <c:v>6</c:v>
                </c:pt>
                <c:pt idx="996">
                  <c:v>6</c:v>
                </c:pt>
                <c:pt idx="997">
                  <c:v>6</c:v>
                </c:pt>
                <c:pt idx="998">
                  <c:v>6</c:v>
                </c:pt>
                <c:pt idx="999">
                  <c:v>6</c:v>
                </c:pt>
                <c:pt idx="1000">
                  <c:v>6</c:v>
                </c:pt>
                <c:pt idx="1001">
                  <c:v>6</c:v>
                </c:pt>
                <c:pt idx="1002">
                  <c:v>6</c:v>
                </c:pt>
                <c:pt idx="1003">
                  <c:v>6</c:v>
                </c:pt>
                <c:pt idx="1004">
                  <c:v>6</c:v>
                </c:pt>
                <c:pt idx="1005">
                  <c:v>6</c:v>
                </c:pt>
                <c:pt idx="1006">
                  <c:v>6</c:v>
                </c:pt>
                <c:pt idx="1007">
                  <c:v>6</c:v>
                </c:pt>
                <c:pt idx="1008">
                  <c:v>6</c:v>
                </c:pt>
                <c:pt idx="1009">
                  <c:v>6</c:v>
                </c:pt>
                <c:pt idx="1010">
                  <c:v>6</c:v>
                </c:pt>
                <c:pt idx="1011">
                  <c:v>6</c:v>
                </c:pt>
                <c:pt idx="1012">
                  <c:v>6</c:v>
                </c:pt>
                <c:pt idx="1013">
                  <c:v>6</c:v>
                </c:pt>
                <c:pt idx="1014">
                  <c:v>6</c:v>
                </c:pt>
                <c:pt idx="1015">
                  <c:v>6</c:v>
                </c:pt>
                <c:pt idx="1016">
                  <c:v>6</c:v>
                </c:pt>
                <c:pt idx="1017">
                  <c:v>6</c:v>
                </c:pt>
                <c:pt idx="1018">
                  <c:v>6</c:v>
                </c:pt>
                <c:pt idx="1019">
                  <c:v>6</c:v>
                </c:pt>
                <c:pt idx="1020">
                  <c:v>6</c:v>
                </c:pt>
                <c:pt idx="1021">
                  <c:v>6</c:v>
                </c:pt>
                <c:pt idx="1022">
                  <c:v>6</c:v>
                </c:pt>
                <c:pt idx="1023">
                  <c:v>6</c:v>
                </c:pt>
                <c:pt idx="1024">
                  <c:v>6</c:v>
                </c:pt>
                <c:pt idx="1025">
                  <c:v>6</c:v>
                </c:pt>
                <c:pt idx="1026">
                  <c:v>6</c:v>
                </c:pt>
                <c:pt idx="1027">
                  <c:v>7</c:v>
                </c:pt>
                <c:pt idx="1028">
                  <c:v>6</c:v>
                </c:pt>
                <c:pt idx="1029">
                  <c:v>6</c:v>
                </c:pt>
                <c:pt idx="1030">
                  <c:v>6</c:v>
                </c:pt>
                <c:pt idx="1031">
                  <c:v>6</c:v>
                </c:pt>
                <c:pt idx="1032">
                  <c:v>6</c:v>
                </c:pt>
                <c:pt idx="1033">
                  <c:v>6</c:v>
                </c:pt>
                <c:pt idx="1034">
                  <c:v>6</c:v>
                </c:pt>
                <c:pt idx="1035">
                  <c:v>6</c:v>
                </c:pt>
                <c:pt idx="1036">
                  <c:v>7</c:v>
                </c:pt>
                <c:pt idx="1037">
                  <c:v>6</c:v>
                </c:pt>
                <c:pt idx="1038">
                  <c:v>6</c:v>
                </c:pt>
                <c:pt idx="1039">
                  <c:v>6</c:v>
                </c:pt>
                <c:pt idx="1040">
                  <c:v>6</c:v>
                </c:pt>
                <c:pt idx="1041">
                  <c:v>6</c:v>
                </c:pt>
                <c:pt idx="1042">
                  <c:v>7</c:v>
                </c:pt>
                <c:pt idx="1043">
                  <c:v>6</c:v>
                </c:pt>
                <c:pt idx="1044">
                  <c:v>6</c:v>
                </c:pt>
                <c:pt idx="1045">
                  <c:v>6</c:v>
                </c:pt>
                <c:pt idx="1046">
                  <c:v>6</c:v>
                </c:pt>
                <c:pt idx="1047">
                  <c:v>6</c:v>
                </c:pt>
                <c:pt idx="1048">
                  <c:v>6</c:v>
                </c:pt>
                <c:pt idx="1049">
                  <c:v>7</c:v>
                </c:pt>
                <c:pt idx="1050">
                  <c:v>7</c:v>
                </c:pt>
                <c:pt idx="1051">
                  <c:v>6</c:v>
                </c:pt>
                <c:pt idx="1052">
                  <c:v>6</c:v>
                </c:pt>
                <c:pt idx="1053">
                  <c:v>6</c:v>
                </c:pt>
                <c:pt idx="1054">
                  <c:v>6</c:v>
                </c:pt>
                <c:pt idx="1055">
                  <c:v>6</c:v>
                </c:pt>
                <c:pt idx="1056">
                  <c:v>6</c:v>
                </c:pt>
                <c:pt idx="1057">
                  <c:v>6</c:v>
                </c:pt>
                <c:pt idx="1058">
                  <c:v>6</c:v>
                </c:pt>
                <c:pt idx="1059">
                  <c:v>6</c:v>
                </c:pt>
                <c:pt idx="1060">
                  <c:v>6</c:v>
                </c:pt>
                <c:pt idx="1061">
                  <c:v>6</c:v>
                </c:pt>
                <c:pt idx="1062">
                  <c:v>6</c:v>
                </c:pt>
                <c:pt idx="1063">
                  <c:v>6</c:v>
                </c:pt>
                <c:pt idx="1064">
                  <c:v>7</c:v>
                </c:pt>
                <c:pt idx="1065">
                  <c:v>6</c:v>
                </c:pt>
                <c:pt idx="1066">
                  <c:v>6</c:v>
                </c:pt>
                <c:pt idx="1067">
                  <c:v>6</c:v>
                </c:pt>
                <c:pt idx="1068">
                  <c:v>6</c:v>
                </c:pt>
                <c:pt idx="1069">
                  <c:v>6</c:v>
                </c:pt>
                <c:pt idx="1070">
                  <c:v>6</c:v>
                </c:pt>
                <c:pt idx="1071">
                  <c:v>6</c:v>
                </c:pt>
                <c:pt idx="1072">
                  <c:v>6</c:v>
                </c:pt>
                <c:pt idx="1073">
                  <c:v>6</c:v>
                </c:pt>
                <c:pt idx="1074">
                  <c:v>6</c:v>
                </c:pt>
                <c:pt idx="1075">
                  <c:v>6</c:v>
                </c:pt>
                <c:pt idx="1076">
                  <c:v>6</c:v>
                </c:pt>
                <c:pt idx="1077">
                  <c:v>6</c:v>
                </c:pt>
                <c:pt idx="1078">
                  <c:v>6</c:v>
                </c:pt>
                <c:pt idx="1079">
                  <c:v>6</c:v>
                </c:pt>
                <c:pt idx="1080">
                  <c:v>7</c:v>
                </c:pt>
                <c:pt idx="1081">
                  <c:v>6</c:v>
                </c:pt>
                <c:pt idx="1082">
                  <c:v>6</c:v>
                </c:pt>
                <c:pt idx="1083">
                  <c:v>6</c:v>
                </c:pt>
                <c:pt idx="1084">
                  <c:v>6</c:v>
                </c:pt>
                <c:pt idx="1085">
                  <c:v>6</c:v>
                </c:pt>
                <c:pt idx="1086">
                  <c:v>6</c:v>
                </c:pt>
                <c:pt idx="1087">
                  <c:v>7</c:v>
                </c:pt>
                <c:pt idx="1088">
                  <c:v>6</c:v>
                </c:pt>
                <c:pt idx="1089">
                  <c:v>7</c:v>
                </c:pt>
                <c:pt idx="1090">
                  <c:v>6</c:v>
                </c:pt>
                <c:pt idx="1091">
                  <c:v>6</c:v>
                </c:pt>
                <c:pt idx="1092">
                  <c:v>6</c:v>
                </c:pt>
                <c:pt idx="1093">
                  <c:v>6</c:v>
                </c:pt>
                <c:pt idx="1094">
                  <c:v>6</c:v>
                </c:pt>
                <c:pt idx="1095">
                  <c:v>6</c:v>
                </c:pt>
                <c:pt idx="1096">
                  <c:v>6</c:v>
                </c:pt>
                <c:pt idx="1097">
                  <c:v>6</c:v>
                </c:pt>
                <c:pt idx="1098">
                  <c:v>6</c:v>
                </c:pt>
                <c:pt idx="1099">
                  <c:v>7</c:v>
                </c:pt>
                <c:pt idx="1100">
                  <c:v>6</c:v>
                </c:pt>
                <c:pt idx="1101">
                  <c:v>6</c:v>
                </c:pt>
                <c:pt idx="1102">
                  <c:v>6</c:v>
                </c:pt>
                <c:pt idx="1103">
                  <c:v>7</c:v>
                </c:pt>
                <c:pt idx="1104">
                  <c:v>6</c:v>
                </c:pt>
                <c:pt idx="1105">
                  <c:v>6</c:v>
                </c:pt>
                <c:pt idx="1106">
                  <c:v>6</c:v>
                </c:pt>
                <c:pt idx="1107">
                  <c:v>7</c:v>
                </c:pt>
                <c:pt idx="1108">
                  <c:v>6</c:v>
                </c:pt>
                <c:pt idx="1109">
                  <c:v>6</c:v>
                </c:pt>
                <c:pt idx="1110">
                  <c:v>6</c:v>
                </c:pt>
                <c:pt idx="1111">
                  <c:v>6</c:v>
                </c:pt>
                <c:pt idx="1112">
                  <c:v>6</c:v>
                </c:pt>
                <c:pt idx="1113">
                  <c:v>6</c:v>
                </c:pt>
                <c:pt idx="1114">
                  <c:v>6</c:v>
                </c:pt>
                <c:pt idx="1115">
                  <c:v>6</c:v>
                </c:pt>
                <c:pt idx="1116">
                  <c:v>6</c:v>
                </c:pt>
                <c:pt idx="1117">
                  <c:v>6</c:v>
                </c:pt>
                <c:pt idx="1118">
                  <c:v>6</c:v>
                </c:pt>
                <c:pt idx="1119">
                  <c:v>6</c:v>
                </c:pt>
                <c:pt idx="1120">
                  <c:v>6</c:v>
                </c:pt>
                <c:pt idx="1121">
                  <c:v>5</c:v>
                </c:pt>
                <c:pt idx="1122">
                  <c:v>6</c:v>
                </c:pt>
                <c:pt idx="1123">
                  <c:v>7</c:v>
                </c:pt>
                <c:pt idx="1124">
                  <c:v>6</c:v>
                </c:pt>
                <c:pt idx="1125">
                  <c:v>7</c:v>
                </c:pt>
                <c:pt idx="1126">
                  <c:v>6</c:v>
                </c:pt>
                <c:pt idx="1127">
                  <c:v>6</c:v>
                </c:pt>
                <c:pt idx="1128">
                  <c:v>6</c:v>
                </c:pt>
                <c:pt idx="1129">
                  <c:v>7</c:v>
                </c:pt>
                <c:pt idx="1130">
                  <c:v>6</c:v>
                </c:pt>
                <c:pt idx="1131">
                  <c:v>6</c:v>
                </c:pt>
                <c:pt idx="1132">
                  <c:v>6</c:v>
                </c:pt>
                <c:pt idx="1133">
                  <c:v>6</c:v>
                </c:pt>
                <c:pt idx="1134">
                  <c:v>6</c:v>
                </c:pt>
                <c:pt idx="1135">
                  <c:v>7</c:v>
                </c:pt>
                <c:pt idx="1136">
                  <c:v>6</c:v>
                </c:pt>
                <c:pt idx="1137">
                  <c:v>6</c:v>
                </c:pt>
                <c:pt idx="1138">
                  <c:v>6</c:v>
                </c:pt>
                <c:pt idx="1139">
                  <c:v>7</c:v>
                </c:pt>
                <c:pt idx="1140">
                  <c:v>6</c:v>
                </c:pt>
                <c:pt idx="1141">
                  <c:v>6</c:v>
                </c:pt>
                <c:pt idx="1142">
                  <c:v>6</c:v>
                </c:pt>
                <c:pt idx="1143">
                  <c:v>6</c:v>
                </c:pt>
                <c:pt idx="1144">
                  <c:v>6</c:v>
                </c:pt>
                <c:pt idx="1145">
                  <c:v>6</c:v>
                </c:pt>
                <c:pt idx="1146">
                  <c:v>6</c:v>
                </c:pt>
                <c:pt idx="1147">
                  <c:v>6</c:v>
                </c:pt>
                <c:pt idx="1148">
                  <c:v>6</c:v>
                </c:pt>
                <c:pt idx="1149">
                  <c:v>6</c:v>
                </c:pt>
                <c:pt idx="1150">
                  <c:v>6</c:v>
                </c:pt>
                <c:pt idx="1151">
                  <c:v>6</c:v>
                </c:pt>
                <c:pt idx="1152">
                  <c:v>6</c:v>
                </c:pt>
                <c:pt idx="1153">
                  <c:v>7</c:v>
                </c:pt>
                <c:pt idx="1154">
                  <c:v>6</c:v>
                </c:pt>
                <c:pt idx="1155">
                  <c:v>6</c:v>
                </c:pt>
                <c:pt idx="1156">
                  <c:v>6</c:v>
                </c:pt>
                <c:pt idx="1157">
                  <c:v>6</c:v>
                </c:pt>
                <c:pt idx="1158">
                  <c:v>6</c:v>
                </c:pt>
                <c:pt idx="1159">
                  <c:v>6</c:v>
                </c:pt>
                <c:pt idx="1160">
                  <c:v>6</c:v>
                </c:pt>
                <c:pt idx="1161">
                  <c:v>6</c:v>
                </c:pt>
                <c:pt idx="1162">
                  <c:v>6</c:v>
                </c:pt>
                <c:pt idx="1163">
                  <c:v>6</c:v>
                </c:pt>
                <c:pt idx="1164">
                  <c:v>6</c:v>
                </c:pt>
                <c:pt idx="1165">
                  <c:v>6</c:v>
                </c:pt>
                <c:pt idx="1166">
                  <c:v>6</c:v>
                </c:pt>
                <c:pt idx="1167">
                  <c:v>6</c:v>
                </c:pt>
                <c:pt idx="1168">
                  <c:v>6</c:v>
                </c:pt>
                <c:pt idx="1169">
                  <c:v>7</c:v>
                </c:pt>
                <c:pt idx="1170">
                  <c:v>6</c:v>
                </c:pt>
                <c:pt idx="1171">
                  <c:v>6</c:v>
                </c:pt>
                <c:pt idx="1172">
                  <c:v>6</c:v>
                </c:pt>
                <c:pt idx="1173">
                  <c:v>6</c:v>
                </c:pt>
                <c:pt idx="1174">
                  <c:v>7</c:v>
                </c:pt>
                <c:pt idx="1175">
                  <c:v>6</c:v>
                </c:pt>
                <c:pt idx="1176">
                  <c:v>6</c:v>
                </c:pt>
                <c:pt idx="1177">
                  <c:v>6</c:v>
                </c:pt>
                <c:pt idx="1178">
                  <c:v>6</c:v>
                </c:pt>
                <c:pt idx="1179">
                  <c:v>6</c:v>
                </c:pt>
                <c:pt idx="1180">
                  <c:v>6</c:v>
                </c:pt>
                <c:pt idx="1181">
                  <c:v>6</c:v>
                </c:pt>
                <c:pt idx="1182">
                  <c:v>6</c:v>
                </c:pt>
                <c:pt idx="1183">
                  <c:v>6</c:v>
                </c:pt>
                <c:pt idx="1184">
                  <c:v>6</c:v>
                </c:pt>
                <c:pt idx="1185">
                  <c:v>6</c:v>
                </c:pt>
                <c:pt idx="1186">
                  <c:v>7</c:v>
                </c:pt>
                <c:pt idx="1187">
                  <c:v>7</c:v>
                </c:pt>
                <c:pt idx="1188">
                  <c:v>6</c:v>
                </c:pt>
                <c:pt idx="1189">
                  <c:v>7</c:v>
                </c:pt>
                <c:pt idx="1190">
                  <c:v>7</c:v>
                </c:pt>
                <c:pt idx="1191">
                  <c:v>6</c:v>
                </c:pt>
                <c:pt idx="1192">
                  <c:v>6</c:v>
                </c:pt>
                <c:pt idx="1193">
                  <c:v>6</c:v>
                </c:pt>
                <c:pt idx="1194">
                  <c:v>7</c:v>
                </c:pt>
                <c:pt idx="1195">
                  <c:v>7</c:v>
                </c:pt>
                <c:pt idx="1196">
                  <c:v>6</c:v>
                </c:pt>
                <c:pt idx="1197">
                  <c:v>6</c:v>
                </c:pt>
                <c:pt idx="1198">
                  <c:v>6</c:v>
                </c:pt>
                <c:pt idx="1199">
                  <c:v>6</c:v>
                </c:pt>
                <c:pt idx="1200">
                  <c:v>6</c:v>
                </c:pt>
                <c:pt idx="1201">
                  <c:v>6</c:v>
                </c:pt>
                <c:pt idx="1202">
                  <c:v>7</c:v>
                </c:pt>
                <c:pt idx="1203">
                  <c:v>6</c:v>
                </c:pt>
                <c:pt idx="1204">
                  <c:v>6</c:v>
                </c:pt>
                <c:pt idx="1205">
                  <c:v>6</c:v>
                </c:pt>
                <c:pt idx="1206">
                  <c:v>6</c:v>
                </c:pt>
                <c:pt idx="1207">
                  <c:v>6</c:v>
                </c:pt>
                <c:pt idx="1208">
                  <c:v>6</c:v>
                </c:pt>
                <c:pt idx="1209">
                  <c:v>6</c:v>
                </c:pt>
                <c:pt idx="1210">
                  <c:v>6</c:v>
                </c:pt>
                <c:pt idx="1211">
                  <c:v>6</c:v>
                </c:pt>
                <c:pt idx="1212">
                  <c:v>6</c:v>
                </c:pt>
                <c:pt idx="1213">
                  <c:v>6</c:v>
                </c:pt>
                <c:pt idx="1214">
                  <c:v>6</c:v>
                </c:pt>
                <c:pt idx="1215">
                  <c:v>6</c:v>
                </c:pt>
                <c:pt idx="1216">
                  <c:v>6</c:v>
                </c:pt>
                <c:pt idx="1217">
                  <c:v>6</c:v>
                </c:pt>
                <c:pt idx="1218">
                  <c:v>6</c:v>
                </c:pt>
                <c:pt idx="1219">
                  <c:v>6</c:v>
                </c:pt>
                <c:pt idx="1220">
                  <c:v>6</c:v>
                </c:pt>
                <c:pt idx="1221">
                  <c:v>6</c:v>
                </c:pt>
                <c:pt idx="1222">
                  <c:v>6</c:v>
                </c:pt>
                <c:pt idx="1223">
                  <c:v>6</c:v>
                </c:pt>
                <c:pt idx="1224">
                  <c:v>7</c:v>
                </c:pt>
                <c:pt idx="1225">
                  <c:v>6</c:v>
                </c:pt>
                <c:pt idx="1226">
                  <c:v>6</c:v>
                </c:pt>
                <c:pt idx="1227">
                  <c:v>6</c:v>
                </c:pt>
                <c:pt idx="1228">
                  <c:v>6</c:v>
                </c:pt>
                <c:pt idx="1229">
                  <c:v>7</c:v>
                </c:pt>
                <c:pt idx="1230">
                  <c:v>6</c:v>
                </c:pt>
                <c:pt idx="1231">
                  <c:v>6</c:v>
                </c:pt>
                <c:pt idx="1232">
                  <c:v>7</c:v>
                </c:pt>
                <c:pt idx="1233">
                  <c:v>6</c:v>
                </c:pt>
                <c:pt idx="1234">
                  <c:v>6</c:v>
                </c:pt>
                <c:pt idx="1235">
                  <c:v>6</c:v>
                </c:pt>
                <c:pt idx="1236">
                  <c:v>6</c:v>
                </c:pt>
                <c:pt idx="1237">
                  <c:v>6</c:v>
                </c:pt>
                <c:pt idx="1238">
                  <c:v>6</c:v>
                </c:pt>
                <c:pt idx="1239">
                  <c:v>6</c:v>
                </c:pt>
                <c:pt idx="1240">
                  <c:v>6</c:v>
                </c:pt>
                <c:pt idx="1241">
                  <c:v>6</c:v>
                </c:pt>
                <c:pt idx="1242">
                  <c:v>7</c:v>
                </c:pt>
                <c:pt idx="1243">
                  <c:v>6</c:v>
                </c:pt>
                <c:pt idx="1244">
                  <c:v>6</c:v>
                </c:pt>
                <c:pt idx="1245">
                  <c:v>6</c:v>
                </c:pt>
                <c:pt idx="1246">
                  <c:v>6</c:v>
                </c:pt>
                <c:pt idx="1247">
                  <c:v>6</c:v>
                </c:pt>
                <c:pt idx="1248">
                  <c:v>6</c:v>
                </c:pt>
                <c:pt idx="1249">
                  <c:v>6</c:v>
                </c:pt>
                <c:pt idx="1250">
                  <c:v>6</c:v>
                </c:pt>
                <c:pt idx="1251">
                  <c:v>7</c:v>
                </c:pt>
                <c:pt idx="1252">
                  <c:v>6</c:v>
                </c:pt>
                <c:pt idx="1253">
                  <c:v>6</c:v>
                </c:pt>
                <c:pt idx="1254">
                  <c:v>6</c:v>
                </c:pt>
                <c:pt idx="1255">
                  <c:v>6</c:v>
                </c:pt>
                <c:pt idx="1256">
                  <c:v>6</c:v>
                </c:pt>
                <c:pt idx="1257">
                  <c:v>6</c:v>
                </c:pt>
                <c:pt idx="1258">
                  <c:v>6</c:v>
                </c:pt>
                <c:pt idx="1259">
                  <c:v>6</c:v>
                </c:pt>
                <c:pt idx="1260">
                  <c:v>6</c:v>
                </c:pt>
                <c:pt idx="1261">
                  <c:v>6</c:v>
                </c:pt>
                <c:pt idx="1262">
                  <c:v>6</c:v>
                </c:pt>
                <c:pt idx="1263">
                  <c:v>6</c:v>
                </c:pt>
                <c:pt idx="1264">
                  <c:v>7</c:v>
                </c:pt>
                <c:pt idx="1265">
                  <c:v>6</c:v>
                </c:pt>
                <c:pt idx="1266">
                  <c:v>6</c:v>
                </c:pt>
                <c:pt idx="1267">
                  <c:v>6</c:v>
                </c:pt>
                <c:pt idx="1268">
                  <c:v>6</c:v>
                </c:pt>
                <c:pt idx="1269">
                  <c:v>7</c:v>
                </c:pt>
                <c:pt idx="1270">
                  <c:v>6</c:v>
                </c:pt>
                <c:pt idx="1271">
                  <c:v>6</c:v>
                </c:pt>
                <c:pt idx="1272">
                  <c:v>6</c:v>
                </c:pt>
                <c:pt idx="1273">
                  <c:v>6</c:v>
                </c:pt>
                <c:pt idx="1274">
                  <c:v>6</c:v>
                </c:pt>
                <c:pt idx="1275">
                  <c:v>6</c:v>
                </c:pt>
                <c:pt idx="1276">
                  <c:v>6</c:v>
                </c:pt>
                <c:pt idx="1277">
                  <c:v>6</c:v>
                </c:pt>
                <c:pt idx="1278">
                  <c:v>6</c:v>
                </c:pt>
                <c:pt idx="1279">
                  <c:v>6</c:v>
                </c:pt>
                <c:pt idx="1280">
                  <c:v>6</c:v>
                </c:pt>
                <c:pt idx="1281">
                  <c:v>6</c:v>
                </c:pt>
                <c:pt idx="1282">
                  <c:v>6</c:v>
                </c:pt>
                <c:pt idx="1283">
                  <c:v>6</c:v>
                </c:pt>
                <c:pt idx="1284">
                  <c:v>6</c:v>
                </c:pt>
                <c:pt idx="1285">
                  <c:v>6</c:v>
                </c:pt>
                <c:pt idx="1286">
                  <c:v>6</c:v>
                </c:pt>
                <c:pt idx="1287">
                  <c:v>6</c:v>
                </c:pt>
                <c:pt idx="1288">
                  <c:v>6</c:v>
                </c:pt>
                <c:pt idx="1289">
                  <c:v>6</c:v>
                </c:pt>
                <c:pt idx="1290">
                  <c:v>6</c:v>
                </c:pt>
                <c:pt idx="1291">
                  <c:v>6</c:v>
                </c:pt>
                <c:pt idx="1292">
                  <c:v>6</c:v>
                </c:pt>
                <c:pt idx="1293">
                  <c:v>6</c:v>
                </c:pt>
                <c:pt idx="1294">
                  <c:v>6</c:v>
                </c:pt>
                <c:pt idx="1295">
                  <c:v>6</c:v>
                </c:pt>
                <c:pt idx="1296">
                  <c:v>6</c:v>
                </c:pt>
                <c:pt idx="1297">
                  <c:v>6</c:v>
                </c:pt>
                <c:pt idx="1298">
                  <c:v>6</c:v>
                </c:pt>
                <c:pt idx="1299">
                  <c:v>6</c:v>
                </c:pt>
                <c:pt idx="1300">
                  <c:v>6</c:v>
                </c:pt>
                <c:pt idx="1301">
                  <c:v>6</c:v>
                </c:pt>
                <c:pt idx="1302">
                  <c:v>6</c:v>
                </c:pt>
                <c:pt idx="1303">
                  <c:v>7</c:v>
                </c:pt>
                <c:pt idx="1304">
                  <c:v>6</c:v>
                </c:pt>
                <c:pt idx="1305">
                  <c:v>6</c:v>
                </c:pt>
                <c:pt idx="1306">
                  <c:v>7</c:v>
                </c:pt>
                <c:pt idx="1307">
                  <c:v>6</c:v>
                </c:pt>
                <c:pt idx="1308">
                  <c:v>6</c:v>
                </c:pt>
                <c:pt idx="1309">
                  <c:v>6</c:v>
                </c:pt>
                <c:pt idx="1310">
                  <c:v>6</c:v>
                </c:pt>
                <c:pt idx="1311">
                  <c:v>6</c:v>
                </c:pt>
                <c:pt idx="1312">
                  <c:v>6</c:v>
                </c:pt>
                <c:pt idx="1313">
                  <c:v>6</c:v>
                </c:pt>
                <c:pt idx="1314">
                  <c:v>6</c:v>
                </c:pt>
                <c:pt idx="1315">
                  <c:v>6</c:v>
                </c:pt>
                <c:pt idx="1316">
                  <c:v>6</c:v>
                </c:pt>
                <c:pt idx="1317">
                  <c:v>6</c:v>
                </c:pt>
                <c:pt idx="1318">
                  <c:v>6</c:v>
                </c:pt>
                <c:pt idx="1319">
                  <c:v>6</c:v>
                </c:pt>
                <c:pt idx="1320">
                  <c:v>6</c:v>
                </c:pt>
                <c:pt idx="1321">
                  <c:v>6</c:v>
                </c:pt>
                <c:pt idx="1322">
                  <c:v>6</c:v>
                </c:pt>
                <c:pt idx="1323">
                  <c:v>6</c:v>
                </c:pt>
                <c:pt idx="1324">
                  <c:v>6</c:v>
                </c:pt>
                <c:pt idx="1325">
                  <c:v>6</c:v>
                </c:pt>
                <c:pt idx="1326">
                  <c:v>6</c:v>
                </c:pt>
                <c:pt idx="1327">
                  <c:v>6</c:v>
                </c:pt>
                <c:pt idx="1328">
                  <c:v>7</c:v>
                </c:pt>
                <c:pt idx="1329">
                  <c:v>6</c:v>
                </c:pt>
                <c:pt idx="1330">
                  <c:v>6</c:v>
                </c:pt>
                <c:pt idx="1331">
                  <c:v>6</c:v>
                </c:pt>
                <c:pt idx="1332">
                  <c:v>6</c:v>
                </c:pt>
                <c:pt idx="1333">
                  <c:v>6</c:v>
                </c:pt>
                <c:pt idx="1334">
                  <c:v>7</c:v>
                </c:pt>
                <c:pt idx="1335">
                  <c:v>6</c:v>
                </c:pt>
                <c:pt idx="1336">
                  <c:v>7</c:v>
                </c:pt>
                <c:pt idx="1337">
                  <c:v>7</c:v>
                </c:pt>
                <c:pt idx="1338">
                  <c:v>6</c:v>
                </c:pt>
                <c:pt idx="1339">
                  <c:v>7</c:v>
                </c:pt>
                <c:pt idx="1340">
                  <c:v>6</c:v>
                </c:pt>
                <c:pt idx="1341">
                  <c:v>6</c:v>
                </c:pt>
                <c:pt idx="1342">
                  <c:v>6</c:v>
                </c:pt>
                <c:pt idx="1343">
                  <c:v>6</c:v>
                </c:pt>
                <c:pt idx="1344">
                  <c:v>7</c:v>
                </c:pt>
                <c:pt idx="1345">
                  <c:v>6</c:v>
                </c:pt>
                <c:pt idx="1346">
                  <c:v>6</c:v>
                </c:pt>
                <c:pt idx="1347">
                  <c:v>6</c:v>
                </c:pt>
                <c:pt idx="1348">
                  <c:v>6</c:v>
                </c:pt>
                <c:pt idx="1349">
                  <c:v>7</c:v>
                </c:pt>
                <c:pt idx="1350">
                  <c:v>6</c:v>
                </c:pt>
                <c:pt idx="1351">
                  <c:v>6</c:v>
                </c:pt>
                <c:pt idx="1352">
                  <c:v>6</c:v>
                </c:pt>
                <c:pt idx="1353">
                  <c:v>6</c:v>
                </c:pt>
                <c:pt idx="1354">
                  <c:v>7</c:v>
                </c:pt>
                <c:pt idx="1355">
                  <c:v>6</c:v>
                </c:pt>
                <c:pt idx="1356">
                  <c:v>6</c:v>
                </c:pt>
                <c:pt idx="1357">
                  <c:v>6</c:v>
                </c:pt>
                <c:pt idx="1358">
                  <c:v>6</c:v>
                </c:pt>
                <c:pt idx="1359">
                  <c:v>6</c:v>
                </c:pt>
                <c:pt idx="1360">
                  <c:v>6</c:v>
                </c:pt>
                <c:pt idx="1361">
                  <c:v>6</c:v>
                </c:pt>
                <c:pt idx="1362">
                  <c:v>6</c:v>
                </c:pt>
                <c:pt idx="1363">
                  <c:v>6</c:v>
                </c:pt>
                <c:pt idx="1364">
                  <c:v>6</c:v>
                </c:pt>
                <c:pt idx="1365">
                  <c:v>6</c:v>
                </c:pt>
                <c:pt idx="1366">
                  <c:v>6</c:v>
                </c:pt>
                <c:pt idx="1367">
                  <c:v>7</c:v>
                </c:pt>
                <c:pt idx="1368">
                  <c:v>6</c:v>
                </c:pt>
                <c:pt idx="1369">
                  <c:v>6</c:v>
                </c:pt>
                <c:pt idx="1370">
                  <c:v>6</c:v>
                </c:pt>
                <c:pt idx="1371">
                  <c:v>6</c:v>
                </c:pt>
                <c:pt idx="1372">
                  <c:v>6</c:v>
                </c:pt>
                <c:pt idx="1373">
                  <c:v>6</c:v>
                </c:pt>
                <c:pt idx="1374">
                  <c:v>7</c:v>
                </c:pt>
                <c:pt idx="1375">
                  <c:v>6</c:v>
                </c:pt>
                <c:pt idx="1376">
                  <c:v>6</c:v>
                </c:pt>
                <c:pt idx="1377">
                  <c:v>6</c:v>
                </c:pt>
                <c:pt idx="1378">
                  <c:v>6</c:v>
                </c:pt>
                <c:pt idx="1379">
                  <c:v>6</c:v>
                </c:pt>
                <c:pt idx="1380">
                  <c:v>6</c:v>
                </c:pt>
                <c:pt idx="1381">
                  <c:v>6</c:v>
                </c:pt>
                <c:pt idx="1382">
                  <c:v>6</c:v>
                </c:pt>
                <c:pt idx="1383">
                  <c:v>6</c:v>
                </c:pt>
                <c:pt idx="1384">
                  <c:v>6</c:v>
                </c:pt>
                <c:pt idx="1385">
                  <c:v>6</c:v>
                </c:pt>
                <c:pt idx="1386">
                  <c:v>6</c:v>
                </c:pt>
                <c:pt idx="1387">
                  <c:v>7</c:v>
                </c:pt>
                <c:pt idx="1388">
                  <c:v>6</c:v>
                </c:pt>
                <c:pt idx="1389">
                  <c:v>6</c:v>
                </c:pt>
                <c:pt idx="1390">
                  <c:v>6</c:v>
                </c:pt>
                <c:pt idx="1391">
                  <c:v>6</c:v>
                </c:pt>
                <c:pt idx="1392">
                  <c:v>6</c:v>
                </c:pt>
                <c:pt idx="1393">
                  <c:v>7</c:v>
                </c:pt>
                <c:pt idx="1394">
                  <c:v>6</c:v>
                </c:pt>
                <c:pt idx="1395">
                  <c:v>6</c:v>
                </c:pt>
                <c:pt idx="1396">
                  <c:v>6</c:v>
                </c:pt>
                <c:pt idx="1397">
                  <c:v>6</c:v>
                </c:pt>
                <c:pt idx="1398">
                  <c:v>6</c:v>
                </c:pt>
                <c:pt idx="1399">
                  <c:v>6</c:v>
                </c:pt>
                <c:pt idx="1400">
                  <c:v>6</c:v>
                </c:pt>
                <c:pt idx="1401">
                  <c:v>6</c:v>
                </c:pt>
                <c:pt idx="1402">
                  <c:v>6</c:v>
                </c:pt>
                <c:pt idx="1403">
                  <c:v>6</c:v>
                </c:pt>
                <c:pt idx="1404">
                  <c:v>6</c:v>
                </c:pt>
                <c:pt idx="1405">
                  <c:v>6</c:v>
                </c:pt>
                <c:pt idx="1406">
                  <c:v>6</c:v>
                </c:pt>
                <c:pt idx="1407">
                  <c:v>6</c:v>
                </c:pt>
                <c:pt idx="1408">
                  <c:v>6</c:v>
                </c:pt>
                <c:pt idx="1409">
                  <c:v>6</c:v>
                </c:pt>
                <c:pt idx="1410">
                  <c:v>6</c:v>
                </c:pt>
                <c:pt idx="1411">
                  <c:v>6</c:v>
                </c:pt>
                <c:pt idx="1412">
                  <c:v>6</c:v>
                </c:pt>
                <c:pt idx="1413">
                  <c:v>6</c:v>
                </c:pt>
                <c:pt idx="1414">
                  <c:v>6</c:v>
                </c:pt>
                <c:pt idx="1415">
                  <c:v>7</c:v>
                </c:pt>
                <c:pt idx="1416">
                  <c:v>6</c:v>
                </c:pt>
                <c:pt idx="1417">
                  <c:v>6</c:v>
                </c:pt>
                <c:pt idx="1418">
                  <c:v>6</c:v>
                </c:pt>
                <c:pt idx="1419">
                  <c:v>6</c:v>
                </c:pt>
                <c:pt idx="1420">
                  <c:v>6</c:v>
                </c:pt>
                <c:pt idx="1421">
                  <c:v>6</c:v>
                </c:pt>
                <c:pt idx="1422">
                  <c:v>6</c:v>
                </c:pt>
                <c:pt idx="1423">
                  <c:v>6</c:v>
                </c:pt>
                <c:pt idx="1424">
                  <c:v>6</c:v>
                </c:pt>
                <c:pt idx="1425">
                  <c:v>6</c:v>
                </c:pt>
                <c:pt idx="1426">
                  <c:v>6</c:v>
                </c:pt>
                <c:pt idx="1427">
                  <c:v>7</c:v>
                </c:pt>
                <c:pt idx="1428">
                  <c:v>6</c:v>
                </c:pt>
                <c:pt idx="1429">
                  <c:v>6</c:v>
                </c:pt>
                <c:pt idx="1430">
                  <c:v>6</c:v>
                </c:pt>
                <c:pt idx="1431">
                  <c:v>7</c:v>
                </c:pt>
                <c:pt idx="1432">
                  <c:v>6</c:v>
                </c:pt>
                <c:pt idx="1433">
                  <c:v>6</c:v>
                </c:pt>
                <c:pt idx="1434">
                  <c:v>6</c:v>
                </c:pt>
                <c:pt idx="1435">
                  <c:v>6</c:v>
                </c:pt>
                <c:pt idx="1436">
                  <c:v>6</c:v>
                </c:pt>
                <c:pt idx="1437">
                  <c:v>6</c:v>
                </c:pt>
                <c:pt idx="1438">
                  <c:v>7</c:v>
                </c:pt>
                <c:pt idx="1439">
                  <c:v>6</c:v>
                </c:pt>
                <c:pt idx="1440">
                  <c:v>6</c:v>
                </c:pt>
                <c:pt idx="1441">
                  <c:v>6</c:v>
                </c:pt>
                <c:pt idx="1442">
                  <c:v>6</c:v>
                </c:pt>
                <c:pt idx="1443">
                  <c:v>6</c:v>
                </c:pt>
                <c:pt idx="1444">
                  <c:v>6</c:v>
                </c:pt>
                <c:pt idx="1445">
                  <c:v>6</c:v>
                </c:pt>
                <c:pt idx="1446">
                  <c:v>6</c:v>
                </c:pt>
                <c:pt idx="1447">
                  <c:v>6</c:v>
                </c:pt>
                <c:pt idx="1448">
                  <c:v>6</c:v>
                </c:pt>
                <c:pt idx="1449">
                  <c:v>6</c:v>
                </c:pt>
                <c:pt idx="1450">
                  <c:v>6</c:v>
                </c:pt>
                <c:pt idx="1451">
                  <c:v>6</c:v>
                </c:pt>
                <c:pt idx="1452">
                  <c:v>6</c:v>
                </c:pt>
                <c:pt idx="1453">
                  <c:v>6</c:v>
                </c:pt>
                <c:pt idx="1454">
                  <c:v>6</c:v>
                </c:pt>
                <c:pt idx="1455">
                  <c:v>6</c:v>
                </c:pt>
                <c:pt idx="1456">
                  <c:v>6</c:v>
                </c:pt>
                <c:pt idx="1457">
                  <c:v>6</c:v>
                </c:pt>
                <c:pt idx="1458">
                  <c:v>6</c:v>
                </c:pt>
                <c:pt idx="1459">
                  <c:v>6</c:v>
                </c:pt>
                <c:pt idx="1460">
                  <c:v>7</c:v>
                </c:pt>
                <c:pt idx="1461">
                  <c:v>6</c:v>
                </c:pt>
                <c:pt idx="1462">
                  <c:v>6</c:v>
                </c:pt>
                <c:pt idx="1463">
                  <c:v>6</c:v>
                </c:pt>
                <c:pt idx="1464">
                  <c:v>6</c:v>
                </c:pt>
                <c:pt idx="1465">
                  <c:v>6</c:v>
                </c:pt>
                <c:pt idx="1466">
                  <c:v>6</c:v>
                </c:pt>
                <c:pt idx="1467">
                  <c:v>7</c:v>
                </c:pt>
                <c:pt idx="1468">
                  <c:v>6</c:v>
                </c:pt>
                <c:pt idx="1469">
                  <c:v>6</c:v>
                </c:pt>
                <c:pt idx="1470">
                  <c:v>6</c:v>
                </c:pt>
                <c:pt idx="1471">
                  <c:v>6</c:v>
                </c:pt>
                <c:pt idx="1472">
                  <c:v>6</c:v>
                </c:pt>
                <c:pt idx="1473">
                  <c:v>6</c:v>
                </c:pt>
                <c:pt idx="1474">
                  <c:v>6</c:v>
                </c:pt>
                <c:pt idx="1475">
                  <c:v>6</c:v>
                </c:pt>
                <c:pt idx="1476">
                  <c:v>6</c:v>
                </c:pt>
                <c:pt idx="1477">
                  <c:v>6</c:v>
                </c:pt>
                <c:pt idx="1478">
                  <c:v>6</c:v>
                </c:pt>
                <c:pt idx="1479">
                  <c:v>6</c:v>
                </c:pt>
                <c:pt idx="1480">
                  <c:v>6</c:v>
                </c:pt>
                <c:pt idx="1481">
                  <c:v>6</c:v>
                </c:pt>
                <c:pt idx="1482">
                  <c:v>7</c:v>
                </c:pt>
                <c:pt idx="1483">
                  <c:v>6</c:v>
                </c:pt>
                <c:pt idx="1484">
                  <c:v>6</c:v>
                </c:pt>
                <c:pt idx="1485">
                  <c:v>6</c:v>
                </c:pt>
                <c:pt idx="1486">
                  <c:v>7</c:v>
                </c:pt>
                <c:pt idx="1487">
                  <c:v>6</c:v>
                </c:pt>
                <c:pt idx="1488">
                  <c:v>6</c:v>
                </c:pt>
                <c:pt idx="1489">
                  <c:v>7</c:v>
                </c:pt>
                <c:pt idx="1490">
                  <c:v>6</c:v>
                </c:pt>
                <c:pt idx="1491">
                  <c:v>6</c:v>
                </c:pt>
                <c:pt idx="1492">
                  <c:v>6</c:v>
                </c:pt>
                <c:pt idx="1493">
                  <c:v>6</c:v>
                </c:pt>
                <c:pt idx="1494">
                  <c:v>7</c:v>
                </c:pt>
                <c:pt idx="1495">
                  <c:v>6</c:v>
                </c:pt>
                <c:pt idx="1496">
                  <c:v>6</c:v>
                </c:pt>
                <c:pt idx="1497">
                  <c:v>7</c:v>
                </c:pt>
                <c:pt idx="1498">
                  <c:v>6</c:v>
                </c:pt>
                <c:pt idx="1499">
                  <c:v>6</c:v>
                </c:pt>
                <c:pt idx="1500">
                  <c:v>6</c:v>
                </c:pt>
                <c:pt idx="1501">
                  <c:v>6</c:v>
                </c:pt>
                <c:pt idx="1502">
                  <c:v>6</c:v>
                </c:pt>
                <c:pt idx="1503">
                  <c:v>7</c:v>
                </c:pt>
                <c:pt idx="1504">
                  <c:v>7</c:v>
                </c:pt>
                <c:pt idx="1505">
                  <c:v>6</c:v>
                </c:pt>
                <c:pt idx="1506">
                  <c:v>6</c:v>
                </c:pt>
                <c:pt idx="1507">
                  <c:v>6</c:v>
                </c:pt>
                <c:pt idx="1508">
                  <c:v>6</c:v>
                </c:pt>
                <c:pt idx="1509">
                  <c:v>6</c:v>
                </c:pt>
                <c:pt idx="1510">
                  <c:v>7</c:v>
                </c:pt>
                <c:pt idx="1511">
                  <c:v>6</c:v>
                </c:pt>
                <c:pt idx="1512">
                  <c:v>6</c:v>
                </c:pt>
                <c:pt idx="1513">
                  <c:v>6</c:v>
                </c:pt>
                <c:pt idx="1514">
                  <c:v>6</c:v>
                </c:pt>
                <c:pt idx="1515">
                  <c:v>6</c:v>
                </c:pt>
                <c:pt idx="1516">
                  <c:v>7</c:v>
                </c:pt>
                <c:pt idx="1517">
                  <c:v>6</c:v>
                </c:pt>
                <c:pt idx="1518">
                  <c:v>6</c:v>
                </c:pt>
                <c:pt idx="1519">
                  <c:v>6</c:v>
                </c:pt>
                <c:pt idx="1520">
                  <c:v>6</c:v>
                </c:pt>
                <c:pt idx="1521">
                  <c:v>6</c:v>
                </c:pt>
                <c:pt idx="1522">
                  <c:v>6</c:v>
                </c:pt>
                <c:pt idx="1523">
                  <c:v>7</c:v>
                </c:pt>
                <c:pt idx="1524">
                  <c:v>6</c:v>
                </c:pt>
                <c:pt idx="1525">
                  <c:v>6</c:v>
                </c:pt>
                <c:pt idx="1526">
                  <c:v>6</c:v>
                </c:pt>
                <c:pt idx="1527">
                  <c:v>6</c:v>
                </c:pt>
                <c:pt idx="1528">
                  <c:v>6</c:v>
                </c:pt>
                <c:pt idx="1529">
                  <c:v>7</c:v>
                </c:pt>
                <c:pt idx="1530">
                  <c:v>6</c:v>
                </c:pt>
                <c:pt idx="1531">
                  <c:v>6</c:v>
                </c:pt>
                <c:pt idx="1532">
                  <c:v>6</c:v>
                </c:pt>
                <c:pt idx="1533">
                  <c:v>6</c:v>
                </c:pt>
                <c:pt idx="1534">
                  <c:v>6</c:v>
                </c:pt>
                <c:pt idx="1535">
                  <c:v>6</c:v>
                </c:pt>
                <c:pt idx="1536">
                  <c:v>6</c:v>
                </c:pt>
                <c:pt idx="1537">
                  <c:v>6</c:v>
                </c:pt>
                <c:pt idx="1538">
                  <c:v>6</c:v>
                </c:pt>
                <c:pt idx="1539">
                  <c:v>6</c:v>
                </c:pt>
                <c:pt idx="1540">
                  <c:v>6</c:v>
                </c:pt>
                <c:pt idx="1541">
                  <c:v>6</c:v>
                </c:pt>
                <c:pt idx="1542">
                  <c:v>6</c:v>
                </c:pt>
                <c:pt idx="1543">
                  <c:v>7</c:v>
                </c:pt>
                <c:pt idx="1544">
                  <c:v>6</c:v>
                </c:pt>
                <c:pt idx="1545">
                  <c:v>6</c:v>
                </c:pt>
                <c:pt idx="1546">
                  <c:v>6</c:v>
                </c:pt>
                <c:pt idx="1547">
                  <c:v>7</c:v>
                </c:pt>
                <c:pt idx="1548">
                  <c:v>6</c:v>
                </c:pt>
                <c:pt idx="1549">
                  <c:v>6</c:v>
                </c:pt>
                <c:pt idx="1550">
                  <c:v>6</c:v>
                </c:pt>
                <c:pt idx="1551">
                  <c:v>6</c:v>
                </c:pt>
                <c:pt idx="1552">
                  <c:v>6</c:v>
                </c:pt>
                <c:pt idx="1553">
                  <c:v>6</c:v>
                </c:pt>
                <c:pt idx="1554">
                  <c:v>6</c:v>
                </c:pt>
                <c:pt idx="1555">
                  <c:v>6</c:v>
                </c:pt>
                <c:pt idx="1556">
                  <c:v>7</c:v>
                </c:pt>
                <c:pt idx="1557">
                  <c:v>6</c:v>
                </c:pt>
                <c:pt idx="1558">
                  <c:v>6</c:v>
                </c:pt>
                <c:pt idx="1559">
                  <c:v>6</c:v>
                </c:pt>
                <c:pt idx="1560">
                  <c:v>6</c:v>
                </c:pt>
                <c:pt idx="1561">
                  <c:v>6</c:v>
                </c:pt>
                <c:pt idx="1562">
                  <c:v>6</c:v>
                </c:pt>
                <c:pt idx="1563">
                  <c:v>6</c:v>
                </c:pt>
                <c:pt idx="1564">
                  <c:v>6</c:v>
                </c:pt>
                <c:pt idx="1565">
                  <c:v>6</c:v>
                </c:pt>
                <c:pt idx="1566">
                  <c:v>6</c:v>
                </c:pt>
                <c:pt idx="1567">
                  <c:v>6</c:v>
                </c:pt>
                <c:pt idx="1568">
                  <c:v>6</c:v>
                </c:pt>
                <c:pt idx="1569">
                  <c:v>6</c:v>
                </c:pt>
                <c:pt idx="1570">
                  <c:v>6</c:v>
                </c:pt>
                <c:pt idx="1571">
                  <c:v>6</c:v>
                </c:pt>
                <c:pt idx="1572">
                  <c:v>7</c:v>
                </c:pt>
                <c:pt idx="1573">
                  <c:v>6</c:v>
                </c:pt>
                <c:pt idx="1574">
                  <c:v>6</c:v>
                </c:pt>
                <c:pt idx="1575">
                  <c:v>6</c:v>
                </c:pt>
                <c:pt idx="1576">
                  <c:v>6</c:v>
                </c:pt>
                <c:pt idx="1577">
                  <c:v>6</c:v>
                </c:pt>
                <c:pt idx="1578">
                  <c:v>6</c:v>
                </c:pt>
                <c:pt idx="1579">
                  <c:v>6</c:v>
                </c:pt>
                <c:pt idx="1580">
                  <c:v>6</c:v>
                </c:pt>
                <c:pt idx="1581">
                  <c:v>7</c:v>
                </c:pt>
                <c:pt idx="1582">
                  <c:v>6</c:v>
                </c:pt>
                <c:pt idx="1583">
                  <c:v>6</c:v>
                </c:pt>
                <c:pt idx="1584">
                  <c:v>6</c:v>
                </c:pt>
                <c:pt idx="1585">
                  <c:v>6</c:v>
                </c:pt>
                <c:pt idx="1586">
                  <c:v>6</c:v>
                </c:pt>
                <c:pt idx="1587">
                  <c:v>6</c:v>
                </c:pt>
                <c:pt idx="1588">
                  <c:v>6</c:v>
                </c:pt>
                <c:pt idx="1589">
                  <c:v>6</c:v>
                </c:pt>
                <c:pt idx="1590">
                  <c:v>6</c:v>
                </c:pt>
                <c:pt idx="1591">
                  <c:v>6</c:v>
                </c:pt>
                <c:pt idx="1592">
                  <c:v>6</c:v>
                </c:pt>
                <c:pt idx="1593">
                  <c:v>6</c:v>
                </c:pt>
                <c:pt idx="1594">
                  <c:v>6</c:v>
                </c:pt>
                <c:pt idx="1595">
                  <c:v>6</c:v>
                </c:pt>
                <c:pt idx="1596">
                  <c:v>6</c:v>
                </c:pt>
                <c:pt idx="1597">
                  <c:v>6</c:v>
                </c:pt>
                <c:pt idx="1598">
                  <c:v>6</c:v>
                </c:pt>
                <c:pt idx="1599">
                  <c:v>6</c:v>
                </c:pt>
                <c:pt idx="1600">
                  <c:v>6</c:v>
                </c:pt>
                <c:pt idx="1601">
                  <c:v>6</c:v>
                </c:pt>
                <c:pt idx="1602">
                  <c:v>6</c:v>
                </c:pt>
                <c:pt idx="1603">
                  <c:v>6</c:v>
                </c:pt>
                <c:pt idx="1604">
                  <c:v>6</c:v>
                </c:pt>
                <c:pt idx="1605">
                  <c:v>7</c:v>
                </c:pt>
                <c:pt idx="1606">
                  <c:v>6</c:v>
                </c:pt>
                <c:pt idx="1607">
                  <c:v>6</c:v>
                </c:pt>
                <c:pt idx="1608">
                  <c:v>6</c:v>
                </c:pt>
                <c:pt idx="1609">
                  <c:v>6</c:v>
                </c:pt>
                <c:pt idx="1610">
                  <c:v>6</c:v>
                </c:pt>
                <c:pt idx="1611">
                  <c:v>6</c:v>
                </c:pt>
                <c:pt idx="1612">
                  <c:v>6</c:v>
                </c:pt>
                <c:pt idx="1613">
                  <c:v>6</c:v>
                </c:pt>
                <c:pt idx="1614">
                  <c:v>6</c:v>
                </c:pt>
                <c:pt idx="1615">
                  <c:v>6</c:v>
                </c:pt>
                <c:pt idx="1616">
                  <c:v>6</c:v>
                </c:pt>
                <c:pt idx="1617">
                  <c:v>6</c:v>
                </c:pt>
                <c:pt idx="1618">
                  <c:v>6</c:v>
                </c:pt>
                <c:pt idx="1619">
                  <c:v>6</c:v>
                </c:pt>
                <c:pt idx="1620">
                  <c:v>6</c:v>
                </c:pt>
                <c:pt idx="1621">
                  <c:v>6</c:v>
                </c:pt>
                <c:pt idx="1622">
                  <c:v>6</c:v>
                </c:pt>
                <c:pt idx="1623">
                  <c:v>6</c:v>
                </c:pt>
                <c:pt idx="1624">
                  <c:v>6</c:v>
                </c:pt>
                <c:pt idx="1625">
                  <c:v>6</c:v>
                </c:pt>
                <c:pt idx="1626">
                  <c:v>7</c:v>
                </c:pt>
                <c:pt idx="1627">
                  <c:v>6</c:v>
                </c:pt>
                <c:pt idx="1628">
                  <c:v>7</c:v>
                </c:pt>
                <c:pt idx="1629">
                  <c:v>6</c:v>
                </c:pt>
                <c:pt idx="1630">
                  <c:v>6</c:v>
                </c:pt>
                <c:pt idx="1631">
                  <c:v>6</c:v>
                </c:pt>
                <c:pt idx="1632">
                  <c:v>6</c:v>
                </c:pt>
                <c:pt idx="1633">
                  <c:v>6</c:v>
                </c:pt>
                <c:pt idx="1634">
                  <c:v>7</c:v>
                </c:pt>
                <c:pt idx="1635">
                  <c:v>6</c:v>
                </c:pt>
                <c:pt idx="1636">
                  <c:v>6</c:v>
                </c:pt>
                <c:pt idx="1637">
                  <c:v>6</c:v>
                </c:pt>
                <c:pt idx="1638">
                  <c:v>6</c:v>
                </c:pt>
                <c:pt idx="1639">
                  <c:v>6</c:v>
                </c:pt>
                <c:pt idx="1640">
                  <c:v>7</c:v>
                </c:pt>
                <c:pt idx="1641">
                  <c:v>6</c:v>
                </c:pt>
                <c:pt idx="1642">
                  <c:v>6</c:v>
                </c:pt>
                <c:pt idx="1643">
                  <c:v>6</c:v>
                </c:pt>
                <c:pt idx="1644">
                  <c:v>7</c:v>
                </c:pt>
                <c:pt idx="1645">
                  <c:v>6</c:v>
                </c:pt>
                <c:pt idx="1646">
                  <c:v>6</c:v>
                </c:pt>
                <c:pt idx="1647">
                  <c:v>6</c:v>
                </c:pt>
                <c:pt idx="1648">
                  <c:v>6</c:v>
                </c:pt>
                <c:pt idx="1649">
                  <c:v>6</c:v>
                </c:pt>
                <c:pt idx="1650">
                  <c:v>6</c:v>
                </c:pt>
                <c:pt idx="1651">
                  <c:v>6</c:v>
                </c:pt>
                <c:pt idx="1652">
                  <c:v>6</c:v>
                </c:pt>
                <c:pt idx="1653">
                  <c:v>6</c:v>
                </c:pt>
                <c:pt idx="1654">
                  <c:v>6</c:v>
                </c:pt>
                <c:pt idx="1655">
                  <c:v>6</c:v>
                </c:pt>
                <c:pt idx="1656">
                  <c:v>6</c:v>
                </c:pt>
                <c:pt idx="1657">
                  <c:v>6</c:v>
                </c:pt>
                <c:pt idx="1658">
                  <c:v>6</c:v>
                </c:pt>
                <c:pt idx="1659">
                  <c:v>6</c:v>
                </c:pt>
                <c:pt idx="1660">
                  <c:v>6</c:v>
                </c:pt>
                <c:pt idx="1661">
                  <c:v>6</c:v>
                </c:pt>
                <c:pt idx="1662">
                  <c:v>6</c:v>
                </c:pt>
                <c:pt idx="1663">
                  <c:v>6</c:v>
                </c:pt>
                <c:pt idx="1664">
                  <c:v>6</c:v>
                </c:pt>
                <c:pt idx="1665">
                  <c:v>7</c:v>
                </c:pt>
                <c:pt idx="1666">
                  <c:v>6</c:v>
                </c:pt>
                <c:pt idx="1667">
                  <c:v>6</c:v>
                </c:pt>
                <c:pt idx="1668">
                  <c:v>6</c:v>
                </c:pt>
                <c:pt idx="1669">
                  <c:v>6</c:v>
                </c:pt>
                <c:pt idx="1670">
                  <c:v>6</c:v>
                </c:pt>
                <c:pt idx="1671">
                  <c:v>6</c:v>
                </c:pt>
                <c:pt idx="1672">
                  <c:v>6</c:v>
                </c:pt>
                <c:pt idx="1673">
                  <c:v>6</c:v>
                </c:pt>
                <c:pt idx="1674">
                  <c:v>6</c:v>
                </c:pt>
                <c:pt idx="1675">
                  <c:v>6</c:v>
                </c:pt>
                <c:pt idx="1676">
                  <c:v>6</c:v>
                </c:pt>
                <c:pt idx="1677">
                  <c:v>6</c:v>
                </c:pt>
                <c:pt idx="1678">
                  <c:v>6</c:v>
                </c:pt>
                <c:pt idx="1679">
                  <c:v>6</c:v>
                </c:pt>
                <c:pt idx="1680">
                  <c:v>7</c:v>
                </c:pt>
                <c:pt idx="1681">
                  <c:v>6</c:v>
                </c:pt>
                <c:pt idx="1682">
                  <c:v>6</c:v>
                </c:pt>
                <c:pt idx="1683">
                  <c:v>6</c:v>
                </c:pt>
                <c:pt idx="1684">
                  <c:v>6</c:v>
                </c:pt>
                <c:pt idx="1685">
                  <c:v>6</c:v>
                </c:pt>
                <c:pt idx="1686">
                  <c:v>6</c:v>
                </c:pt>
                <c:pt idx="1687">
                  <c:v>6</c:v>
                </c:pt>
                <c:pt idx="1688">
                  <c:v>6</c:v>
                </c:pt>
                <c:pt idx="1689">
                  <c:v>6</c:v>
                </c:pt>
                <c:pt idx="1690">
                  <c:v>6</c:v>
                </c:pt>
                <c:pt idx="1691">
                  <c:v>6</c:v>
                </c:pt>
                <c:pt idx="1692">
                  <c:v>6</c:v>
                </c:pt>
                <c:pt idx="1693">
                  <c:v>6</c:v>
                </c:pt>
                <c:pt idx="1694">
                  <c:v>6</c:v>
                </c:pt>
                <c:pt idx="1695">
                  <c:v>6</c:v>
                </c:pt>
                <c:pt idx="1696">
                  <c:v>7</c:v>
                </c:pt>
                <c:pt idx="1697">
                  <c:v>6</c:v>
                </c:pt>
                <c:pt idx="1698">
                  <c:v>6</c:v>
                </c:pt>
                <c:pt idx="1699">
                  <c:v>6</c:v>
                </c:pt>
                <c:pt idx="1700">
                  <c:v>6</c:v>
                </c:pt>
                <c:pt idx="1701">
                  <c:v>6</c:v>
                </c:pt>
                <c:pt idx="1702">
                  <c:v>6</c:v>
                </c:pt>
                <c:pt idx="1703">
                  <c:v>7</c:v>
                </c:pt>
                <c:pt idx="1704">
                  <c:v>6</c:v>
                </c:pt>
                <c:pt idx="1705">
                  <c:v>5</c:v>
                </c:pt>
                <c:pt idx="1706">
                  <c:v>5</c:v>
                </c:pt>
                <c:pt idx="1707">
                  <c:v>5</c:v>
                </c:pt>
                <c:pt idx="1708">
                  <c:v>5</c:v>
                </c:pt>
                <c:pt idx="1709">
                  <c:v>5</c:v>
                </c:pt>
                <c:pt idx="1710">
                  <c:v>5</c:v>
                </c:pt>
                <c:pt idx="1711">
                  <c:v>5</c:v>
                </c:pt>
                <c:pt idx="1712">
                  <c:v>5</c:v>
                </c:pt>
                <c:pt idx="1713">
                  <c:v>5</c:v>
                </c:pt>
                <c:pt idx="1714">
                  <c:v>5</c:v>
                </c:pt>
                <c:pt idx="1715">
                  <c:v>5</c:v>
                </c:pt>
                <c:pt idx="1716">
                  <c:v>5</c:v>
                </c:pt>
                <c:pt idx="1717">
                  <c:v>5</c:v>
                </c:pt>
                <c:pt idx="1718">
                  <c:v>5</c:v>
                </c:pt>
                <c:pt idx="1719">
                  <c:v>5</c:v>
                </c:pt>
                <c:pt idx="1720">
                  <c:v>5</c:v>
                </c:pt>
                <c:pt idx="1721">
                  <c:v>5</c:v>
                </c:pt>
                <c:pt idx="1722">
                  <c:v>5</c:v>
                </c:pt>
                <c:pt idx="1723">
                  <c:v>5</c:v>
                </c:pt>
                <c:pt idx="1724">
                  <c:v>5</c:v>
                </c:pt>
                <c:pt idx="1725">
                  <c:v>5</c:v>
                </c:pt>
                <c:pt idx="1726">
                  <c:v>6</c:v>
                </c:pt>
                <c:pt idx="1727">
                  <c:v>5</c:v>
                </c:pt>
                <c:pt idx="1728">
                  <c:v>5</c:v>
                </c:pt>
                <c:pt idx="1729">
                  <c:v>5</c:v>
                </c:pt>
                <c:pt idx="1730">
                  <c:v>5</c:v>
                </c:pt>
                <c:pt idx="1731">
                  <c:v>5</c:v>
                </c:pt>
                <c:pt idx="1732">
                  <c:v>5</c:v>
                </c:pt>
                <c:pt idx="1733">
                  <c:v>5</c:v>
                </c:pt>
                <c:pt idx="1734">
                  <c:v>5</c:v>
                </c:pt>
                <c:pt idx="1735">
                  <c:v>5</c:v>
                </c:pt>
                <c:pt idx="1736">
                  <c:v>5</c:v>
                </c:pt>
                <c:pt idx="1737">
                  <c:v>5</c:v>
                </c:pt>
                <c:pt idx="1738">
                  <c:v>5</c:v>
                </c:pt>
                <c:pt idx="1739">
                  <c:v>5</c:v>
                </c:pt>
                <c:pt idx="1740">
                  <c:v>5</c:v>
                </c:pt>
                <c:pt idx="1741">
                  <c:v>5</c:v>
                </c:pt>
                <c:pt idx="1742">
                  <c:v>5</c:v>
                </c:pt>
                <c:pt idx="1743">
                  <c:v>5</c:v>
                </c:pt>
                <c:pt idx="1744">
                  <c:v>5</c:v>
                </c:pt>
                <c:pt idx="1745">
                  <c:v>5</c:v>
                </c:pt>
                <c:pt idx="1746">
                  <c:v>5</c:v>
                </c:pt>
                <c:pt idx="1747">
                  <c:v>5</c:v>
                </c:pt>
                <c:pt idx="1748">
                  <c:v>5</c:v>
                </c:pt>
                <c:pt idx="1749">
                  <c:v>5</c:v>
                </c:pt>
                <c:pt idx="1750">
                  <c:v>5</c:v>
                </c:pt>
                <c:pt idx="1751">
                  <c:v>5</c:v>
                </c:pt>
                <c:pt idx="1752">
                  <c:v>5</c:v>
                </c:pt>
                <c:pt idx="1753">
                  <c:v>5</c:v>
                </c:pt>
                <c:pt idx="1754">
                  <c:v>6</c:v>
                </c:pt>
                <c:pt idx="1755">
                  <c:v>5</c:v>
                </c:pt>
                <c:pt idx="1756">
                  <c:v>5</c:v>
                </c:pt>
                <c:pt idx="1757">
                  <c:v>6</c:v>
                </c:pt>
                <c:pt idx="1758">
                  <c:v>5</c:v>
                </c:pt>
                <c:pt idx="1759">
                  <c:v>5</c:v>
                </c:pt>
                <c:pt idx="1760">
                  <c:v>5</c:v>
                </c:pt>
                <c:pt idx="1761">
                  <c:v>5</c:v>
                </c:pt>
                <c:pt idx="1762">
                  <c:v>6</c:v>
                </c:pt>
                <c:pt idx="1763">
                  <c:v>5</c:v>
                </c:pt>
                <c:pt idx="1764">
                  <c:v>6</c:v>
                </c:pt>
                <c:pt idx="1765">
                  <c:v>7</c:v>
                </c:pt>
                <c:pt idx="1766">
                  <c:v>5</c:v>
                </c:pt>
                <c:pt idx="1767">
                  <c:v>5</c:v>
                </c:pt>
                <c:pt idx="1768">
                  <c:v>5</c:v>
                </c:pt>
                <c:pt idx="1769">
                  <c:v>5</c:v>
                </c:pt>
                <c:pt idx="1770">
                  <c:v>5</c:v>
                </c:pt>
                <c:pt idx="1771">
                  <c:v>5</c:v>
                </c:pt>
                <c:pt idx="1772">
                  <c:v>5</c:v>
                </c:pt>
                <c:pt idx="1773">
                  <c:v>5</c:v>
                </c:pt>
                <c:pt idx="1774">
                  <c:v>5</c:v>
                </c:pt>
                <c:pt idx="1775">
                  <c:v>5</c:v>
                </c:pt>
                <c:pt idx="1776">
                  <c:v>5</c:v>
                </c:pt>
                <c:pt idx="1777">
                  <c:v>6</c:v>
                </c:pt>
                <c:pt idx="1778">
                  <c:v>5</c:v>
                </c:pt>
                <c:pt idx="1779">
                  <c:v>5</c:v>
                </c:pt>
                <c:pt idx="1780">
                  <c:v>5</c:v>
                </c:pt>
                <c:pt idx="1781">
                  <c:v>5</c:v>
                </c:pt>
                <c:pt idx="1782">
                  <c:v>6</c:v>
                </c:pt>
                <c:pt idx="1783">
                  <c:v>5</c:v>
                </c:pt>
                <c:pt idx="1784">
                  <c:v>5</c:v>
                </c:pt>
                <c:pt idx="1785">
                  <c:v>5</c:v>
                </c:pt>
                <c:pt idx="1786">
                  <c:v>6</c:v>
                </c:pt>
                <c:pt idx="1787">
                  <c:v>5</c:v>
                </c:pt>
                <c:pt idx="1788">
                  <c:v>5</c:v>
                </c:pt>
                <c:pt idx="1789">
                  <c:v>5</c:v>
                </c:pt>
                <c:pt idx="1790">
                  <c:v>5</c:v>
                </c:pt>
                <c:pt idx="1791">
                  <c:v>6</c:v>
                </c:pt>
                <c:pt idx="1792">
                  <c:v>5</c:v>
                </c:pt>
                <c:pt idx="1793">
                  <c:v>5</c:v>
                </c:pt>
                <c:pt idx="1794">
                  <c:v>5</c:v>
                </c:pt>
                <c:pt idx="1795">
                  <c:v>5</c:v>
                </c:pt>
                <c:pt idx="1796">
                  <c:v>5</c:v>
                </c:pt>
                <c:pt idx="1797">
                  <c:v>5</c:v>
                </c:pt>
                <c:pt idx="1798">
                  <c:v>5</c:v>
                </c:pt>
                <c:pt idx="1799">
                  <c:v>5</c:v>
                </c:pt>
                <c:pt idx="1800">
                  <c:v>6</c:v>
                </c:pt>
                <c:pt idx="1801">
                  <c:v>5</c:v>
                </c:pt>
                <c:pt idx="1802">
                  <c:v>5</c:v>
                </c:pt>
                <c:pt idx="1803">
                  <c:v>5</c:v>
                </c:pt>
                <c:pt idx="1804">
                  <c:v>5</c:v>
                </c:pt>
                <c:pt idx="1805">
                  <c:v>5</c:v>
                </c:pt>
                <c:pt idx="1806">
                  <c:v>5</c:v>
                </c:pt>
                <c:pt idx="1807">
                  <c:v>5</c:v>
                </c:pt>
                <c:pt idx="1808">
                  <c:v>5</c:v>
                </c:pt>
                <c:pt idx="1809">
                  <c:v>5</c:v>
                </c:pt>
                <c:pt idx="1810">
                  <c:v>6</c:v>
                </c:pt>
                <c:pt idx="1811">
                  <c:v>5</c:v>
                </c:pt>
                <c:pt idx="1812">
                  <c:v>5</c:v>
                </c:pt>
                <c:pt idx="1813">
                  <c:v>6</c:v>
                </c:pt>
                <c:pt idx="1814">
                  <c:v>5</c:v>
                </c:pt>
                <c:pt idx="1815">
                  <c:v>6</c:v>
                </c:pt>
                <c:pt idx="1816">
                  <c:v>5</c:v>
                </c:pt>
                <c:pt idx="1817">
                  <c:v>5</c:v>
                </c:pt>
                <c:pt idx="1818">
                  <c:v>5</c:v>
                </c:pt>
                <c:pt idx="1819">
                  <c:v>5</c:v>
                </c:pt>
                <c:pt idx="1820">
                  <c:v>5</c:v>
                </c:pt>
                <c:pt idx="1821">
                  <c:v>5</c:v>
                </c:pt>
                <c:pt idx="1822">
                  <c:v>5</c:v>
                </c:pt>
                <c:pt idx="1823">
                  <c:v>5</c:v>
                </c:pt>
                <c:pt idx="1824">
                  <c:v>5</c:v>
                </c:pt>
                <c:pt idx="1825">
                  <c:v>5</c:v>
                </c:pt>
                <c:pt idx="1826">
                  <c:v>5</c:v>
                </c:pt>
                <c:pt idx="1827">
                  <c:v>5</c:v>
                </c:pt>
                <c:pt idx="1828">
                  <c:v>5</c:v>
                </c:pt>
                <c:pt idx="1829">
                  <c:v>5</c:v>
                </c:pt>
                <c:pt idx="1830">
                  <c:v>5</c:v>
                </c:pt>
                <c:pt idx="1831">
                  <c:v>5</c:v>
                </c:pt>
                <c:pt idx="1832">
                  <c:v>5</c:v>
                </c:pt>
                <c:pt idx="1833">
                  <c:v>5</c:v>
                </c:pt>
                <c:pt idx="1834">
                  <c:v>5</c:v>
                </c:pt>
                <c:pt idx="1835">
                  <c:v>7</c:v>
                </c:pt>
                <c:pt idx="1836">
                  <c:v>5</c:v>
                </c:pt>
                <c:pt idx="1837">
                  <c:v>5</c:v>
                </c:pt>
                <c:pt idx="1838">
                  <c:v>6</c:v>
                </c:pt>
                <c:pt idx="1839">
                  <c:v>5</c:v>
                </c:pt>
                <c:pt idx="1840">
                  <c:v>5</c:v>
                </c:pt>
                <c:pt idx="1841">
                  <c:v>6</c:v>
                </c:pt>
                <c:pt idx="1842">
                  <c:v>5</c:v>
                </c:pt>
                <c:pt idx="1843">
                  <c:v>5</c:v>
                </c:pt>
                <c:pt idx="1844">
                  <c:v>5</c:v>
                </c:pt>
                <c:pt idx="1845">
                  <c:v>5</c:v>
                </c:pt>
                <c:pt idx="1846">
                  <c:v>5</c:v>
                </c:pt>
                <c:pt idx="1847">
                  <c:v>5</c:v>
                </c:pt>
                <c:pt idx="1848">
                  <c:v>5</c:v>
                </c:pt>
                <c:pt idx="1849">
                  <c:v>5</c:v>
                </c:pt>
                <c:pt idx="1850">
                  <c:v>5</c:v>
                </c:pt>
                <c:pt idx="1851">
                  <c:v>5</c:v>
                </c:pt>
                <c:pt idx="1852">
                  <c:v>5</c:v>
                </c:pt>
                <c:pt idx="1853">
                  <c:v>5</c:v>
                </c:pt>
                <c:pt idx="1854">
                  <c:v>5</c:v>
                </c:pt>
                <c:pt idx="1855">
                  <c:v>5</c:v>
                </c:pt>
                <c:pt idx="1856">
                  <c:v>5</c:v>
                </c:pt>
                <c:pt idx="1857">
                  <c:v>5</c:v>
                </c:pt>
                <c:pt idx="1858">
                  <c:v>5</c:v>
                </c:pt>
                <c:pt idx="1859">
                  <c:v>5</c:v>
                </c:pt>
                <c:pt idx="1860">
                  <c:v>5</c:v>
                </c:pt>
                <c:pt idx="1861">
                  <c:v>5</c:v>
                </c:pt>
                <c:pt idx="1862">
                  <c:v>5</c:v>
                </c:pt>
                <c:pt idx="1863">
                  <c:v>5</c:v>
                </c:pt>
                <c:pt idx="1864">
                  <c:v>5</c:v>
                </c:pt>
                <c:pt idx="1865">
                  <c:v>5</c:v>
                </c:pt>
                <c:pt idx="1866">
                  <c:v>5</c:v>
                </c:pt>
                <c:pt idx="1867">
                  <c:v>6</c:v>
                </c:pt>
                <c:pt idx="1868">
                  <c:v>5</c:v>
                </c:pt>
                <c:pt idx="1869">
                  <c:v>5</c:v>
                </c:pt>
                <c:pt idx="1870">
                  <c:v>5</c:v>
                </c:pt>
                <c:pt idx="1871">
                  <c:v>5</c:v>
                </c:pt>
                <c:pt idx="1872">
                  <c:v>5</c:v>
                </c:pt>
                <c:pt idx="1873">
                  <c:v>5</c:v>
                </c:pt>
                <c:pt idx="1874">
                  <c:v>5</c:v>
                </c:pt>
                <c:pt idx="1875">
                  <c:v>5</c:v>
                </c:pt>
                <c:pt idx="1876">
                  <c:v>5</c:v>
                </c:pt>
                <c:pt idx="1877">
                  <c:v>5</c:v>
                </c:pt>
                <c:pt idx="1878">
                  <c:v>6</c:v>
                </c:pt>
                <c:pt idx="1879">
                  <c:v>5</c:v>
                </c:pt>
                <c:pt idx="1880">
                  <c:v>5</c:v>
                </c:pt>
                <c:pt idx="1881">
                  <c:v>5</c:v>
                </c:pt>
                <c:pt idx="1882">
                  <c:v>5</c:v>
                </c:pt>
                <c:pt idx="1883">
                  <c:v>5</c:v>
                </c:pt>
                <c:pt idx="1884">
                  <c:v>5</c:v>
                </c:pt>
                <c:pt idx="1885">
                  <c:v>5</c:v>
                </c:pt>
                <c:pt idx="1886">
                  <c:v>5</c:v>
                </c:pt>
                <c:pt idx="1887">
                  <c:v>5</c:v>
                </c:pt>
                <c:pt idx="1888">
                  <c:v>5</c:v>
                </c:pt>
                <c:pt idx="1889">
                  <c:v>5</c:v>
                </c:pt>
                <c:pt idx="1890">
                  <c:v>5</c:v>
                </c:pt>
                <c:pt idx="1891">
                  <c:v>5</c:v>
                </c:pt>
                <c:pt idx="1892">
                  <c:v>5</c:v>
                </c:pt>
                <c:pt idx="1893">
                  <c:v>5</c:v>
                </c:pt>
                <c:pt idx="1894">
                  <c:v>5</c:v>
                </c:pt>
                <c:pt idx="1895">
                  <c:v>5</c:v>
                </c:pt>
                <c:pt idx="1896">
                  <c:v>5</c:v>
                </c:pt>
                <c:pt idx="1897">
                  <c:v>5</c:v>
                </c:pt>
                <c:pt idx="1898">
                  <c:v>5</c:v>
                </c:pt>
                <c:pt idx="1899">
                  <c:v>5</c:v>
                </c:pt>
                <c:pt idx="1900">
                  <c:v>5</c:v>
                </c:pt>
                <c:pt idx="1901">
                  <c:v>5</c:v>
                </c:pt>
                <c:pt idx="1902">
                  <c:v>6</c:v>
                </c:pt>
                <c:pt idx="1903">
                  <c:v>5</c:v>
                </c:pt>
                <c:pt idx="1904">
                  <c:v>6</c:v>
                </c:pt>
                <c:pt idx="1905">
                  <c:v>5</c:v>
                </c:pt>
                <c:pt idx="1906">
                  <c:v>5</c:v>
                </c:pt>
                <c:pt idx="1907">
                  <c:v>5</c:v>
                </c:pt>
                <c:pt idx="1908">
                  <c:v>5</c:v>
                </c:pt>
                <c:pt idx="1909">
                  <c:v>5</c:v>
                </c:pt>
                <c:pt idx="1910">
                  <c:v>5</c:v>
                </c:pt>
                <c:pt idx="1911">
                  <c:v>5</c:v>
                </c:pt>
                <c:pt idx="1912">
                  <c:v>6</c:v>
                </c:pt>
                <c:pt idx="1913">
                  <c:v>5</c:v>
                </c:pt>
                <c:pt idx="1914">
                  <c:v>5</c:v>
                </c:pt>
                <c:pt idx="1915">
                  <c:v>5</c:v>
                </c:pt>
                <c:pt idx="1916">
                  <c:v>5</c:v>
                </c:pt>
                <c:pt idx="1917">
                  <c:v>5</c:v>
                </c:pt>
                <c:pt idx="1918">
                  <c:v>5</c:v>
                </c:pt>
                <c:pt idx="1919">
                  <c:v>5</c:v>
                </c:pt>
                <c:pt idx="1920">
                  <c:v>5</c:v>
                </c:pt>
                <c:pt idx="1921">
                  <c:v>5</c:v>
                </c:pt>
                <c:pt idx="1922">
                  <c:v>5</c:v>
                </c:pt>
                <c:pt idx="1923">
                  <c:v>5</c:v>
                </c:pt>
                <c:pt idx="1924">
                  <c:v>5</c:v>
                </c:pt>
                <c:pt idx="1925">
                  <c:v>5</c:v>
                </c:pt>
                <c:pt idx="1926">
                  <c:v>5</c:v>
                </c:pt>
                <c:pt idx="1927">
                  <c:v>5</c:v>
                </c:pt>
                <c:pt idx="1928">
                  <c:v>5</c:v>
                </c:pt>
                <c:pt idx="1929">
                  <c:v>5</c:v>
                </c:pt>
                <c:pt idx="1930">
                  <c:v>5</c:v>
                </c:pt>
                <c:pt idx="1931">
                  <c:v>5</c:v>
                </c:pt>
                <c:pt idx="1932">
                  <c:v>5</c:v>
                </c:pt>
                <c:pt idx="1933">
                  <c:v>5</c:v>
                </c:pt>
                <c:pt idx="1934">
                  <c:v>5</c:v>
                </c:pt>
                <c:pt idx="1935">
                  <c:v>5</c:v>
                </c:pt>
                <c:pt idx="1936">
                  <c:v>5</c:v>
                </c:pt>
                <c:pt idx="1937">
                  <c:v>5</c:v>
                </c:pt>
                <c:pt idx="1938">
                  <c:v>5</c:v>
                </c:pt>
                <c:pt idx="1939">
                  <c:v>5</c:v>
                </c:pt>
                <c:pt idx="1940">
                  <c:v>5</c:v>
                </c:pt>
                <c:pt idx="1941">
                  <c:v>5</c:v>
                </c:pt>
                <c:pt idx="1942">
                  <c:v>6</c:v>
                </c:pt>
                <c:pt idx="1943">
                  <c:v>5</c:v>
                </c:pt>
                <c:pt idx="1944">
                  <c:v>5</c:v>
                </c:pt>
                <c:pt idx="1945">
                  <c:v>5</c:v>
                </c:pt>
                <c:pt idx="1946">
                  <c:v>5</c:v>
                </c:pt>
                <c:pt idx="1947">
                  <c:v>5</c:v>
                </c:pt>
                <c:pt idx="1948">
                  <c:v>5</c:v>
                </c:pt>
                <c:pt idx="1949">
                  <c:v>5</c:v>
                </c:pt>
                <c:pt idx="1950">
                  <c:v>5</c:v>
                </c:pt>
                <c:pt idx="1951">
                  <c:v>6</c:v>
                </c:pt>
                <c:pt idx="1952">
                  <c:v>5</c:v>
                </c:pt>
                <c:pt idx="1953">
                  <c:v>5</c:v>
                </c:pt>
                <c:pt idx="1954">
                  <c:v>5</c:v>
                </c:pt>
                <c:pt idx="1955">
                  <c:v>5</c:v>
                </c:pt>
                <c:pt idx="1956">
                  <c:v>5</c:v>
                </c:pt>
                <c:pt idx="1957">
                  <c:v>5</c:v>
                </c:pt>
                <c:pt idx="1958">
                  <c:v>5</c:v>
                </c:pt>
                <c:pt idx="1959">
                  <c:v>5</c:v>
                </c:pt>
                <c:pt idx="1960">
                  <c:v>5</c:v>
                </c:pt>
                <c:pt idx="1961">
                  <c:v>5</c:v>
                </c:pt>
                <c:pt idx="1962">
                  <c:v>5</c:v>
                </c:pt>
                <c:pt idx="1963">
                  <c:v>5</c:v>
                </c:pt>
                <c:pt idx="1964">
                  <c:v>5</c:v>
                </c:pt>
                <c:pt idx="1965">
                  <c:v>5</c:v>
                </c:pt>
                <c:pt idx="1966">
                  <c:v>5</c:v>
                </c:pt>
                <c:pt idx="1967">
                  <c:v>5</c:v>
                </c:pt>
                <c:pt idx="1968">
                  <c:v>5</c:v>
                </c:pt>
                <c:pt idx="1969">
                  <c:v>5</c:v>
                </c:pt>
                <c:pt idx="1970">
                  <c:v>5</c:v>
                </c:pt>
                <c:pt idx="1971">
                  <c:v>5</c:v>
                </c:pt>
                <c:pt idx="1972">
                  <c:v>5</c:v>
                </c:pt>
                <c:pt idx="1973">
                  <c:v>5</c:v>
                </c:pt>
                <c:pt idx="1974">
                  <c:v>5</c:v>
                </c:pt>
                <c:pt idx="1975">
                  <c:v>5</c:v>
                </c:pt>
                <c:pt idx="1976">
                  <c:v>5</c:v>
                </c:pt>
                <c:pt idx="1977">
                  <c:v>5</c:v>
                </c:pt>
                <c:pt idx="1978">
                  <c:v>5</c:v>
                </c:pt>
                <c:pt idx="1979">
                  <c:v>6</c:v>
                </c:pt>
                <c:pt idx="1980">
                  <c:v>5</c:v>
                </c:pt>
                <c:pt idx="1981">
                  <c:v>5</c:v>
                </c:pt>
                <c:pt idx="1982">
                  <c:v>5</c:v>
                </c:pt>
                <c:pt idx="1983">
                  <c:v>5</c:v>
                </c:pt>
                <c:pt idx="1984">
                  <c:v>5</c:v>
                </c:pt>
                <c:pt idx="1985">
                  <c:v>5</c:v>
                </c:pt>
                <c:pt idx="1986">
                  <c:v>5</c:v>
                </c:pt>
                <c:pt idx="1987">
                  <c:v>5</c:v>
                </c:pt>
                <c:pt idx="1988">
                  <c:v>5</c:v>
                </c:pt>
                <c:pt idx="1989">
                  <c:v>5</c:v>
                </c:pt>
                <c:pt idx="1990">
                  <c:v>6</c:v>
                </c:pt>
                <c:pt idx="1991">
                  <c:v>5</c:v>
                </c:pt>
                <c:pt idx="1992">
                  <c:v>5</c:v>
                </c:pt>
                <c:pt idx="1993">
                  <c:v>5</c:v>
                </c:pt>
                <c:pt idx="1994">
                  <c:v>6</c:v>
                </c:pt>
                <c:pt idx="1995">
                  <c:v>5</c:v>
                </c:pt>
                <c:pt idx="1996">
                  <c:v>5</c:v>
                </c:pt>
                <c:pt idx="1997">
                  <c:v>5</c:v>
                </c:pt>
                <c:pt idx="1998">
                  <c:v>5</c:v>
                </c:pt>
                <c:pt idx="1999">
                  <c:v>6</c:v>
                </c:pt>
              </c:numCache>
            </c:numRef>
          </c:yVal>
          <c:smooth val="0"/>
          <c:extLst>
            <c:ext xmlns:c16="http://schemas.microsoft.com/office/drawing/2014/chart" uri="{C3380CC4-5D6E-409C-BE32-E72D297353CC}">
              <c16:uniqueId val="{00000000-0CD3-4E9C-8BA1-680861EA1981}"/>
            </c:ext>
          </c:extLst>
        </c:ser>
        <c:dLbls>
          <c:showLegendKey val="0"/>
          <c:showVal val="0"/>
          <c:showCatName val="0"/>
          <c:showSerName val="0"/>
          <c:showPercent val="0"/>
          <c:showBubbleSize val="0"/>
        </c:dLbls>
        <c:axId val="611119104"/>
        <c:axId val="611119584"/>
      </c:scatterChart>
      <c:valAx>
        <c:axId val="611119104"/>
        <c:scaling>
          <c:orientation val="minMax"/>
          <c:max val="2000"/>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119584"/>
        <c:crosses val="autoZero"/>
        <c:crossBetween val="midCat"/>
      </c:valAx>
      <c:valAx>
        <c:axId val="61111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11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20704-766A-4215-83BA-2D7F1600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425</TotalTime>
  <Pages>13</Pages>
  <Words>1007</Words>
  <Characters>5741</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Carrasco</dc:creator>
  <cp:keywords/>
  <dc:description/>
  <cp:lastModifiedBy>Théo Carrasco</cp:lastModifiedBy>
  <cp:revision>9</cp:revision>
  <cp:lastPrinted>2024-04-25T13:38:00Z</cp:lastPrinted>
  <dcterms:created xsi:type="dcterms:W3CDTF">2024-04-25T09:23:00Z</dcterms:created>
  <dcterms:modified xsi:type="dcterms:W3CDTF">2024-04-25T20:45:00Z</dcterms:modified>
</cp:coreProperties>
</file>